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8273" w14:textId="3C9926D8" w:rsidR="002E27ED" w:rsidRDefault="009D30A8" w:rsidP="009C326A">
      <w:pPr>
        <w:jc w:val="center"/>
        <w:rPr>
          <w:b/>
          <w:bCs/>
          <w:sz w:val="36"/>
        </w:rPr>
      </w:pPr>
      <w:r>
        <w:rPr>
          <w:rFonts w:hint="eastAsia"/>
          <w:noProof/>
          <w:sz w:val="24"/>
        </w:rPr>
        <mc:AlternateContent>
          <mc:Choice Requires="wpg">
            <w:drawing>
              <wp:anchor distT="0" distB="0" distL="114300" distR="114300" simplePos="0" relativeHeight="251650048" behindDoc="0" locked="0" layoutInCell="1" allowOverlap="1" wp14:anchorId="637AA47C" wp14:editId="6F05F385">
                <wp:simplePos x="0" y="0"/>
                <wp:positionH relativeFrom="column">
                  <wp:posOffset>-1485900</wp:posOffset>
                </wp:positionH>
                <wp:positionV relativeFrom="paragraph">
                  <wp:posOffset>-51435</wp:posOffset>
                </wp:positionV>
                <wp:extent cx="1257300" cy="7711440"/>
                <wp:effectExtent l="9525" t="10795" r="9525" b="2540"/>
                <wp:wrapNone/>
                <wp:docPr id="46"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711440"/>
                          <a:chOff x="495" y="1337"/>
                          <a:chExt cx="1980" cy="12144"/>
                        </a:xfrm>
                      </wpg:grpSpPr>
                      <wps:wsp>
                        <wps:cNvPr id="47" name="Line 48"/>
                        <wps:cNvCnPr>
                          <a:cxnSpLocks noChangeShapeType="1"/>
                        </wps:cNvCnPr>
                        <wps:spPr bwMode="auto">
                          <a:xfrm>
                            <a:off x="2475" y="1337"/>
                            <a:ext cx="0" cy="28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318"/>
                        <wpg:cNvGrpSpPr>
                          <a:grpSpLocks/>
                        </wpg:cNvGrpSpPr>
                        <wpg:grpSpPr bwMode="auto">
                          <a:xfrm>
                            <a:off x="495" y="1698"/>
                            <a:ext cx="1980" cy="11783"/>
                            <a:chOff x="495" y="1698"/>
                            <a:chExt cx="1980" cy="11783"/>
                          </a:xfrm>
                        </wpg:grpSpPr>
                        <wps:wsp>
                          <wps:cNvPr id="49" name="Text Box 29"/>
                          <wps:cNvSpPr txBox="1">
                            <a:spLocks noChangeArrowheads="1"/>
                          </wps:cNvSpPr>
                          <wps:spPr bwMode="auto">
                            <a:xfrm>
                              <a:off x="855" y="8489"/>
                              <a:ext cx="72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3C971" w14:textId="77777777" w:rsidR="00252C23" w:rsidRDefault="00252C23">
                                <w:pPr>
                                  <w:ind w:firstLineChars="100" w:firstLine="281"/>
                                  <w:rPr>
                                    <w:rFonts w:ascii="宋体" w:hAnsi="宋体"/>
                                    <w:b/>
                                    <w:sz w:val="28"/>
                                    <w:szCs w:val="28"/>
                                  </w:rPr>
                                </w:pPr>
                                <w:r>
                                  <w:rPr>
                                    <w:rFonts w:ascii="宋体" w:hAnsi="宋体" w:hint="eastAsia"/>
                                    <w:b/>
                                    <w:sz w:val="28"/>
                                    <w:szCs w:val="28"/>
                                  </w:rPr>
                                  <w:t>装  订  线  内  不  要  答  题</w:t>
                                </w:r>
                              </w:p>
                            </w:txbxContent>
                          </wps:txbx>
                          <wps:bodyPr rot="0" vert="eaVert" wrap="square" lIns="91440" tIns="45720" rIns="91440" bIns="45720" anchor="t" anchorCtr="0" upright="1">
                            <a:noAutofit/>
                          </wps:bodyPr>
                        </wps:wsp>
                        <wpg:grpSp>
                          <wpg:cNvPr id="50" name="Group 317"/>
                          <wpg:cNvGrpSpPr>
                            <a:grpSpLocks/>
                          </wpg:cNvGrpSpPr>
                          <wpg:grpSpPr bwMode="auto">
                            <a:xfrm>
                              <a:off x="495" y="1698"/>
                              <a:ext cx="1980" cy="7595"/>
                              <a:chOff x="495" y="1698"/>
                              <a:chExt cx="1980" cy="7595"/>
                            </a:xfrm>
                          </wpg:grpSpPr>
                          <wps:wsp>
                            <wps:cNvPr id="51" name="Text Box 45"/>
                            <wps:cNvSpPr txBox="1">
                              <a:spLocks noChangeArrowheads="1"/>
                            </wps:cNvSpPr>
                            <wps:spPr bwMode="auto">
                              <a:xfrm>
                                <a:off x="1935" y="5549"/>
                                <a:ext cx="540" cy="3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7791" w14:textId="77777777" w:rsidR="00252C23" w:rsidRDefault="00252C23">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wps:txbx>
                            <wps:bodyPr rot="0" vert="eaVert" wrap="square" lIns="91440" tIns="45720" rIns="91440" bIns="45720" anchor="t" anchorCtr="0" upright="1">
                              <a:noAutofit/>
                            </wps:bodyPr>
                          </wps:wsp>
                          <wpg:grpSp>
                            <wpg:cNvPr id="52" name="Group 39"/>
                            <wpg:cNvGrpSpPr>
                              <a:grpSpLocks/>
                            </wpg:cNvGrpSpPr>
                            <wpg:grpSpPr bwMode="auto">
                              <a:xfrm>
                                <a:off x="495" y="3561"/>
                                <a:ext cx="1440" cy="1404"/>
                                <a:chOff x="675" y="1953"/>
                                <a:chExt cx="1440" cy="1404"/>
                              </a:xfrm>
                            </wpg:grpSpPr>
                            <wpg:grpSp>
                              <wpg:cNvPr id="53" name="Group 18"/>
                              <wpg:cNvGrpSpPr>
                                <a:grpSpLocks/>
                              </wpg:cNvGrpSpPr>
                              <wpg:grpSpPr bwMode="auto">
                                <a:xfrm>
                                  <a:off x="675" y="1953"/>
                                  <a:ext cx="1440" cy="1404"/>
                                  <a:chOff x="675" y="1953"/>
                                  <a:chExt cx="1440" cy="1404"/>
                                </a:xfrm>
                              </wpg:grpSpPr>
                              <wps:wsp>
                                <wps:cNvPr id="54" name="Text Box 4"/>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15DE3" w14:textId="77777777" w:rsidR="00252C23" w:rsidRDefault="00252C23">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20EB8BE2" w14:textId="77777777" w:rsidR="00252C23" w:rsidRDefault="00252C23">
                                      <w:pPr>
                                        <w:rPr>
                                          <w:b/>
                                          <w:sz w:val="28"/>
                                          <w:szCs w:val="28"/>
                                        </w:rPr>
                                      </w:pPr>
                                    </w:p>
                                  </w:txbxContent>
                                </wps:txbx>
                                <wps:bodyPr rot="0" vert="horz" wrap="square" lIns="91440" tIns="45720" rIns="91440" bIns="45720" anchor="t" anchorCtr="0" upright="1">
                                  <a:noAutofit/>
                                </wps:bodyPr>
                              </wps:wsp>
                              <wps:wsp>
                                <wps:cNvPr id="55" name="Rectangle 17"/>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Line 32"/>
                              <wps:cNvCnPr>
                                <a:cxnSpLocks noChangeShapeType="1"/>
                              </wps:cNvCnPr>
                              <wps:spPr bwMode="auto">
                                <a:xfrm>
                                  <a:off x="675" y="257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38"/>
                            <wpg:cNvGrpSpPr>
                              <a:grpSpLocks/>
                            </wpg:cNvGrpSpPr>
                            <wpg:grpSpPr bwMode="auto">
                              <a:xfrm>
                                <a:off x="495" y="7202"/>
                                <a:ext cx="1440" cy="1404"/>
                                <a:chOff x="675" y="5385"/>
                                <a:chExt cx="1440" cy="1404"/>
                              </a:xfrm>
                            </wpg:grpSpPr>
                            <wpg:grpSp>
                              <wpg:cNvPr id="58" name="Group 22"/>
                              <wpg:cNvGrpSpPr>
                                <a:grpSpLocks/>
                              </wpg:cNvGrpSpPr>
                              <wpg:grpSpPr bwMode="auto">
                                <a:xfrm>
                                  <a:off x="675" y="5385"/>
                                  <a:ext cx="1440" cy="1404"/>
                                  <a:chOff x="675" y="1953"/>
                                  <a:chExt cx="1440" cy="1404"/>
                                </a:xfrm>
                              </wpg:grpSpPr>
                              <wps:wsp>
                                <wps:cNvPr id="59" name="Text Box 23"/>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61B22" w14:textId="77777777" w:rsidR="00252C23" w:rsidRDefault="00252C23">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6BABC5E9" w14:textId="77777777" w:rsidR="00252C23" w:rsidRDefault="00252C23">
                                      <w:pPr>
                                        <w:rPr>
                                          <w:b/>
                                          <w:sz w:val="28"/>
                                          <w:szCs w:val="28"/>
                                        </w:rPr>
                                      </w:pPr>
                                    </w:p>
                                  </w:txbxContent>
                                </wps:txbx>
                                <wps:bodyPr rot="0" vert="horz" wrap="square" lIns="91440" tIns="45720" rIns="91440" bIns="45720" anchor="t" anchorCtr="0" upright="1">
                                  <a:noAutofit/>
                                </wps:bodyPr>
                              </wps:wsp>
                              <wps:wsp>
                                <wps:cNvPr id="60" name="Rectangle 24"/>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1" name="Line 33"/>
                              <wps:cNvCnPr>
                                <a:cxnSpLocks noChangeShapeType="1"/>
                              </wps:cNvCnPr>
                              <wps:spPr bwMode="auto">
                                <a:xfrm>
                                  <a:off x="675" y="600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19"/>
                            <wpg:cNvGrpSpPr>
                              <a:grpSpLocks/>
                            </wpg:cNvGrpSpPr>
                            <wpg:grpSpPr bwMode="auto">
                              <a:xfrm>
                                <a:off x="495" y="5415"/>
                                <a:ext cx="1440" cy="1404"/>
                                <a:chOff x="675" y="1953"/>
                                <a:chExt cx="1440" cy="1404"/>
                              </a:xfrm>
                            </wpg:grpSpPr>
                            <wps:wsp>
                              <wps:cNvPr id="63" name="Text Box 20"/>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7888" w14:textId="77777777" w:rsidR="00252C23" w:rsidRDefault="00252C23">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76A3E633" w14:textId="77777777" w:rsidR="00252C23" w:rsidRDefault="00252C23">
                                    <w:pPr>
                                      <w:rPr>
                                        <w:b/>
                                        <w:sz w:val="28"/>
                                        <w:szCs w:val="28"/>
                                      </w:rPr>
                                    </w:pPr>
                                  </w:p>
                                </w:txbxContent>
                              </wps:txbx>
                              <wps:bodyPr rot="0" vert="horz" wrap="square" lIns="91440" tIns="45720" rIns="91440" bIns="45720" anchor="t" anchorCtr="0" upright="1">
                                <a:noAutofit/>
                              </wps:bodyPr>
                            </wps:wsp>
                            <wps:wsp>
                              <wps:cNvPr id="102400" name="Rectangle 21"/>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01" name="Group 316"/>
                            <wpg:cNvGrpSpPr>
                              <a:grpSpLocks/>
                            </wpg:cNvGrpSpPr>
                            <wpg:grpSpPr bwMode="auto">
                              <a:xfrm>
                                <a:off x="500" y="1698"/>
                                <a:ext cx="1440" cy="1404"/>
                                <a:chOff x="500" y="1698"/>
                                <a:chExt cx="1440" cy="1404"/>
                              </a:xfrm>
                            </wpg:grpSpPr>
                            <wpg:grpSp>
                              <wpg:cNvPr id="102402" name="Group 305"/>
                              <wpg:cNvGrpSpPr>
                                <a:grpSpLocks/>
                              </wpg:cNvGrpSpPr>
                              <wpg:grpSpPr bwMode="auto">
                                <a:xfrm>
                                  <a:off x="500" y="1698"/>
                                  <a:ext cx="1440" cy="1404"/>
                                  <a:chOff x="495" y="3545"/>
                                  <a:chExt cx="1440" cy="1404"/>
                                </a:xfrm>
                              </wpg:grpSpPr>
                              <wps:wsp>
                                <wps:cNvPr id="102403" name="Text Box 302"/>
                                <wps:cNvSpPr txBox="1">
                                  <a:spLocks noChangeArrowheads="1"/>
                                </wps:cNvSpPr>
                                <wps:spPr bwMode="auto">
                                  <a:xfrm>
                                    <a:off x="615" y="3545"/>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292C0" w14:textId="77777777" w:rsidR="00252C23" w:rsidRDefault="00252C23" w:rsidP="00D542D2">
                                      <w:pPr>
                                        <w:rPr>
                                          <w:b/>
                                          <w:sz w:val="28"/>
                                          <w:szCs w:val="28"/>
                                        </w:rPr>
                                      </w:pPr>
                                      <w:r>
                                        <w:rPr>
                                          <w:rFonts w:hint="eastAsia"/>
                                          <w:b/>
                                          <w:sz w:val="28"/>
                                          <w:szCs w:val="28"/>
                                        </w:rPr>
                                        <w:t>座位号</w:t>
                                      </w:r>
                                    </w:p>
                                    <w:p w14:paraId="77C4B700" w14:textId="77777777" w:rsidR="00252C23" w:rsidRDefault="00252C23" w:rsidP="00D542D2">
                                      <w:pPr>
                                        <w:rPr>
                                          <w:b/>
                                          <w:sz w:val="28"/>
                                          <w:szCs w:val="28"/>
                                        </w:rPr>
                                      </w:pPr>
                                    </w:p>
                                  </w:txbxContent>
                                </wps:txbx>
                                <wps:bodyPr rot="0" vert="horz" wrap="square" lIns="91440" tIns="45720" rIns="91440" bIns="45720" anchor="t" anchorCtr="0" upright="1">
                                  <a:noAutofit/>
                                </wps:bodyPr>
                              </wps:wsp>
                              <wps:wsp>
                                <wps:cNvPr id="102404" name="Rectangle 303"/>
                                <wps:cNvSpPr>
                                  <a:spLocks noChangeArrowheads="1"/>
                                </wps:cNvSpPr>
                                <wps:spPr bwMode="auto">
                                  <a:xfrm>
                                    <a:off x="495" y="3545"/>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405" name="Line 315"/>
                              <wps:cNvCnPr>
                                <a:cxnSpLocks noChangeShapeType="1"/>
                              </wps:cNvCnPr>
                              <wps:spPr bwMode="auto">
                                <a:xfrm>
                                  <a:off x="500" y="23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637AA47C" id="Group 322" o:spid="_x0000_s1026" style="position:absolute;left:0;text-align:left;margin-left:-117pt;margin-top:-4.05pt;width:99pt;height:607.2pt;z-index:251650048" coordorigin="495,1337" coordsize="1980,1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">
                <v:line id="Line 48" o:spid="_x0000_s1027" style="position:absolute;visibility:visible;mso-wrap-style:square" from="2475,1337" to="2475,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id="Group 318" o:spid="_x0000_s1028" style="position:absolute;left:495;top:1698;width:1980;height:11783" coordorigin="495,1698" coordsize="1980,1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202" coordsize="21600,21600" o:spt="202" path="m,l,21600r21600,l21600,xe">
                    <v:stroke joinstyle="miter"/>
                    <v:path gradientshapeok="t" o:connecttype="rect"/>
                  </v:shapetype>
                  <v:shape id="Text Box 29" o:spid="_x0000_s1029" type="#_x0000_t202" style="position:absolute;left:855;top:8489;width:72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" filled="f" stroked="f">
                    <v:textbox style="layout-flow:vertical-ideographic">
                      <w:txbxContent>
                        <w:p w14:paraId="2763C971" w14:textId="77777777" w:rsidR="00252C23" w:rsidRDefault="00252C23">
                          <w:pPr>
                            <w:ind w:firstLineChars="100" w:firstLine="281"/>
                            <w:rPr>
                              <w:rFonts w:ascii="宋体" w:hAnsi="宋体"/>
                              <w:b/>
                              <w:sz w:val="28"/>
                              <w:szCs w:val="28"/>
                            </w:rPr>
                          </w:pPr>
                          <w:r>
                            <w:rPr>
                              <w:rFonts w:ascii="宋体" w:hAnsi="宋体" w:hint="eastAsia"/>
                              <w:b/>
                              <w:sz w:val="28"/>
                              <w:szCs w:val="28"/>
                            </w:rPr>
                            <w:t xml:space="preserve">装  订  线  内  </w:t>
                          </w:r>
                          <w:proofErr w:type="gramStart"/>
                          <w:r>
                            <w:rPr>
                              <w:rFonts w:ascii="宋体" w:hAnsi="宋体" w:hint="eastAsia"/>
                              <w:b/>
                              <w:sz w:val="28"/>
                              <w:szCs w:val="28"/>
                            </w:rPr>
                            <w:t>不</w:t>
                          </w:r>
                          <w:proofErr w:type="gramEnd"/>
                          <w:r>
                            <w:rPr>
                              <w:rFonts w:ascii="宋体" w:hAnsi="宋体" w:hint="eastAsia"/>
                              <w:b/>
                              <w:sz w:val="28"/>
                              <w:szCs w:val="28"/>
                            </w:rPr>
                            <w:t xml:space="preserve">  要  答  题</w:t>
                          </w:r>
                        </w:p>
                      </w:txbxContent>
                    </v:textbox>
                  </v:shape>
                  <v:group id="Group 317" o:spid="_x0000_s1030" style="position:absolute;left:495;top:1698;width:1980;height:7595" coordorigin="495,1698" coordsize="1980,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45" o:spid="_x0000_s1031" type="#_x0000_t202" style="position:absolute;left:1935;top:5549;width:54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" filled="f" stroked="f">
                      <v:textbox style="layout-flow:vertical-ideographic">
                        <w:txbxContent>
                          <w:p w14:paraId="70407791" w14:textId="77777777" w:rsidR="00252C23" w:rsidRDefault="00252C23">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v:textbox>
                    </v:shape>
                    <v:group id="Group 39" o:spid="_x0000_s1032" style="position:absolute;left:495;top:3561;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8" o:spid="_x0000_s1033" style="position:absolute;left:675;top:1953;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4" o:spid="_x0000_s1034"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0315DE3" w14:textId="77777777" w:rsidR="00252C23" w:rsidRDefault="00252C23">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20EB8BE2" w14:textId="77777777" w:rsidR="00252C23" w:rsidRDefault="00252C23">
                                <w:pPr>
                                  <w:rPr>
                                    <w:b/>
                                    <w:sz w:val="28"/>
                                    <w:szCs w:val="28"/>
                                  </w:rPr>
                                </w:pPr>
                              </w:p>
                            </w:txbxContent>
                          </v:textbox>
                        </v:shape>
                        <v:rect id="Rectangle 17" o:spid="_x0000_s1035"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" filled="f"/>
                      </v:group>
                      <v:line id="Line 32" o:spid="_x0000_s1036" style="position:absolute;visibility:visible;mso-wrap-style:square" from="675,2577" to="2115,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group>
                    <v:group id="Group 38" o:spid="_x0000_s1037" style="position:absolute;left:495;top:7202;width:1440;height:1404" coordorigin="675,538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22" o:spid="_x0000_s1038" style="position:absolute;left:675;top:538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23" o:spid="_x0000_s1039"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9E61B22" w14:textId="77777777" w:rsidR="00252C23" w:rsidRDefault="00252C23">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6BABC5E9" w14:textId="77777777" w:rsidR="00252C23" w:rsidRDefault="00252C23">
                                <w:pPr>
                                  <w:rPr>
                                    <w:b/>
                                    <w:sz w:val="28"/>
                                    <w:szCs w:val="28"/>
                                  </w:rPr>
                                </w:pPr>
                              </w:p>
                            </w:txbxContent>
                          </v:textbox>
                        </v:shape>
                        <v:rect id="Rectangle 24" o:spid="_x0000_s1040"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" filled="f"/>
                      </v:group>
                      <v:line id="Line 33" o:spid="_x0000_s1041" style="position:absolute;visibility:visible;mso-wrap-style:square" from="675,6009" to="2115,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group id="Group 19" o:spid="_x0000_s1042" style="position:absolute;left:495;top:541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20" o:spid="_x0000_s1043"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9337888" w14:textId="77777777" w:rsidR="00252C23" w:rsidRDefault="00252C23">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76A3E633" w14:textId="77777777" w:rsidR="00252C23" w:rsidRDefault="00252C23">
                              <w:pPr>
                                <w:rPr>
                                  <w:b/>
                                  <w:sz w:val="28"/>
                                  <w:szCs w:val="28"/>
                                </w:rPr>
                              </w:pPr>
                            </w:p>
                          </w:txbxContent>
                        </v:textbox>
                      </v:shape>
                      <v:rect id="Rectangle 21" o:spid="_x0000_s1044"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" filled="f"/>
                    </v:group>
                    <v:group id="Group 316" o:spid="_x0000_s1045" style="position:absolute;left:500;top:1698;width:1440;height:1404" coordorigin="500,1698"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">
                      <v:group id="Group 305" o:spid="_x0000_s1046" style="position:absolute;left:500;top:1698;width:1440;height:1404" coordorigin="495,354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">
                        <v:shape id="Text Box 302" o:spid="_x0000_s1047" type="#_x0000_t202" style="position:absolute;left:615;top:3545;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" filled="f" stroked="f">
                          <v:textbox>
                            <w:txbxContent>
                              <w:p w14:paraId="420292C0" w14:textId="77777777" w:rsidR="00252C23" w:rsidRDefault="00252C23" w:rsidP="00D542D2">
                                <w:pPr>
                                  <w:rPr>
                                    <w:b/>
                                    <w:sz w:val="28"/>
                                    <w:szCs w:val="28"/>
                                  </w:rPr>
                                </w:pPr>
                                <w:r>
                                  <w:rPr>
                                    <w:rFonts w:hint="eastAsia"/>
                                    <w:b/>
                                    <w:sz w:val="28"/>
                                    <w:szCs w:val="28"/>
                                  </w:rPr>
                                  <w:t>座位号</w:t>
                                </w:r>
                              </w:p>
                              <w:p w14:paraId="77C4B700" w14:textId="77777777" w:rsidR="00252C23" w:rsidRDefault="00252C23" w:rsidP="00D542D2">
                                <w:pPr>
                                  <w:rPr>
                                    <w:b/>
                                    <w:sz w:val="28"/>
                                    <w:szCs w:val="28"/>
                                  </w:rPr>
                                </w:pPr>
                              </w:p>
                            </w:txbxContent>
                          </v:textbox>
                        </v:shape>
                        <v:rect id="Rectangle 303" o:spid="_x0000_s1048" style="position:absolute;left:495;top:3545;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" filled="f"/>
                      </v:group>
                      <v:line id="Line 315" o:spid="_x0000_s1049" style="position:absolute;visibility:visible;mso-wrap-style:square" from="500,2360" to="1940,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"/>
                    </v:group>
                  </v:group>
                </v:group>
              </v:group>
            </w:pict>
          </mc:Fallback>
        </mc:AlternateContent>
      </w:r>
      <w:r>
        <w:rPr>
          <w:noProof/>
          <w:sz w:val="20"/>
        </w:rPr>
        <mc:AlternateContent>
          <mc:Choice Requires="wps">
            <w:drawing>
              <wp:anchor distT="0" distB="0" distL="114300" distR="114300" simplePos="0" relativeHeight="251648000" behindDoc="0" locked="0" layoutInCell="1" allowOverlap="1" wp14:anchorId="730501C2" wp14:editId="525C29D4">
                <wp:simplePos x="0" y="0"/>
                <wp:positionH relativeFrom="column">
                  <wp:posOffset>-228600</wp:posOffset>
                </wp:positionH>
                <wp:positionV relativeFrom="paragraph">
                  <wp:posOffset>47625</wp:posOffset>
                </wp:positionV>
                <wp:extent cx="0" cy="7528560"/>
                <wp:effectExtent l="9525" t="5080" r="9525" b="10160"/>
                <wp:wrapNone/>
                <wp:docPr id="4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A94E" id="Line 2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18pt,5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"/>
            </w:pict>
          </mc:Fallback>
        </mc:AlternateContent>
      </w:r>
      <w:r>
        <w:rPr>
          <w:noProof/>
          <w:sz w:val="20"/>
        </w:rPr>
        <mc:AlternateContent>
          <mc:Choice Requires="wps">
            <w:drawing>
              <wp:anchor distT="0" distB="0" distL="114300" distR="114300" simplePos="0" relativeHeight="251644928" behindDoc="0" locked="0" layoutInCell="1" allowOverlap="1" wp14:anchorId="22217214" wp14:editId="34BD953D">
                <wp:simplePos x="0" y="0"/>
                <wp:positionH relativeFrom="column">
                  <wp:posOffset>-228600</wp:posOffset>
                </wp:positionH>
                <wp:positionV relativeFrom="paragraph">
                  <wp:posOffset>0</wp:posOffset>
                </wp:positionV>
                <wp:extent cx="0" cy="1684020"/>
                <wp:effectExtent l="9525" t="5080" r="9525" b="6350"/>
                <wp:wrapNone/>
                <wp:docPr id="4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4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7CAC" id="Line 26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18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43904" behindDoc="0" locked="0" layoutInCell="1" allowOverlap="1" wp14:anchorId="782233D1" wp14:editId="68131C3A">
                <wp:simplePos x="0" y="0"/>
                <wp:positionH relativeFrom="column">
                  <wp:posOffset>-228600</wp:posOffset>
                </wp:positionH>
                <wp:positionV relativeFrom="paragraph">
                  <wp:posOffset>-99060</wp:posOffset>
                </wp:positionV>
                <wp:extent cx="0" cy="7528560"/>
                <wp:effectExtent l="9525" t="10795" r="9525" b="13970"/>
                <wp:wrapNone/>
                <wp:docPr id="4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528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3AFE2" id="Line 268"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1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"/>
            </w:pict>
          </mc:Fallback>
        </mc:AlternateContent>
      </w:r>
      <w:r>
        <w:rPr>
          <w:noProof/>
          <w:sz w:val="20"/>
        </w:rPr>
        <mc:AlternateContent>
          <mc:Choice Requires="wps">
            <w:drawing>
              <wp:anchor distT="0" distB="0" distL="114300" distR="114300" simplePos="0" relativeHeight="251642880" behindDoc="0" locked="0" layoutInCell="1" allowOverlap="1" wp14:anchorId="532ACEDD" wp14:editId="402EB975">
                <wp:simplePos x="0" y="0"/>
                <wp:positionH relativeFrom="column">
                  <wp:posOffset>-228600</wp:posOffset>
                </wp:positionH>
                <wp:positionV relativeFrom="paragraph">
                  <wp:posOffset>-99060</wp:posOffset>
                </wp:positionV>
                <wp:extent cx="0" cy="7528560"/>
                <wp:effectExtent l="9525" t="10795" r="9525" b="13970"/>
                <wp:wrapNone/>
                <wp:docPr id="4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ACD2F" id="Line 26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1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"/>
            </w:pict>
          </mc:Fallback>
        </mc:AlternateContent>
      </w:r>
      <w:r>
        <w:rPr>
          <w:noProof/>
          <w:sz w:val="20"/>
        </w:rPr>
        <mc:AlternateContent>
          <mc:Choice Requires="wps">
            <w:drawing>
              <wp:anchor distT="0" distB="0" distL="114300" distR="114300" simplePos="0" relativeHeight="251641856" behindDoc="0" locked="0" layoutInCell="1" allowOverlap="1" wp14:anchorId="2C4ECA87" wp14:editId="5B8D95EB">
                <wp:simplePos x="0" y="0"/>
                <wp:positionH relativeFrom="column">
                  <wp:posOffset>-228600</wp:posOffset>
                </wp:positionH>
                <wp:positionV relativeFrom="paragraph">
                  <wp:posOffset>-99060</wp:posOffset>
                </wp:positionV>
                <wp:extent cx="0" cy="198120"/>
                <wp:effectExtent l="9525" t="10795" r="9525" b="10160"/>
                <wp:wrapNone/>
                <wp:docPr id="4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85606" id="Line 266"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1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"/>
            </w:pict>
          </mc:Fallback>
        </mc:AlternateContent>
      </w:r>
      <w:r>
        <w:rPr>
          <w:noProof/>
          <w:sz w:val="20"/>
        </w:rPr>
        <mc:AlternateContent>
          <mc:Choice Requires="wps">
            <w:drawing>
              <wp:anchor distT="0" distB="0" distL="114300" distR="114300" simplePos="0" relativeHeight="251640832" behindDoc="0" locked="0" layoutInCell="1" allowOverlap="1" wp14:anchorId="65BC7981" wp14:editId="61BD3F19">
                <wp:simplePos x="0" y="0"/>
                <wp:positionH relativeFrom="column">
                  <wp:posOffset>-228600</wp:posOffset>
                </wp:positionH>
                <wp:positionV relativeFrom="paragraph">
                  <wp:posOffset>99060</wp:posOffset>
                </wp:positionV>
                <wp:extent cx="0" cy="7330440"/>
                <wp:effectExtent l="9525" t="8890" r="9525" b="13970"/>
                <wp:wrapNone/>
                <wp:docPr id="4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0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E779F" id="Line 26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1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"/>
            </w:pict>
          </mc:Fallback>
        </mc:AlternateContent>
      </w:r>
      <w:r>
        <w:rPr>
          <w:noProof/>
        </w:rPr>
        <mc:AlternateContent>
          <mc:Choice Requires="wps">
            <w:drawing>
              <wp:anchor distT="0" distB="0" distL="114300" distR="114300" simplePos="0" relativeHeight="251639808" behindDoc="0" locked="0" layoutInCell="1" allowOverlap="1" wp14:anchorId="0A8E2940" wp14:editId="342A7D0C">
                <wp:simplePos x="0" y="0"/>
                <wp:positionH relativeFrom="column">
                  <wp:posOffset>2095500</wp:posOffset>
                </wp:positionH>
                <wp:positionV relativeFrom="paragraph">
                  <wp:posOffset>28575</wp:posOffset>
                </wp:positionV>
                <wp:extent cx="304800" cy="297180"/>
                <wp:effectExtent l="0" t="0" r="0" b="2540"/>
                <wp:wrapNone/>
                <wp:docPr id="3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739F0" w14:textId="77777777" w:rsidR="00252C23" w:rsidRDefault="00252C23">
                            <w:pPr>
                              <w:rPr>
                                <w:rFonts w:ascii="宋体" w:hAnsi="宋体"/>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E2940" id="Text Box 60" o:spid="_x0000_s1050" type="#_x0000_t202" style="position:absolute;left:0;text-align:left;margin-left:165pt;margin-top:2.25pt;width:24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" filled="f" stroked="f">
                <v:textbox>
                  <w:txbxContent>
                    <w:p w14:paraId="265739F0" w14:textId="77777777" w:rsidR="00252C23" w:rsidRDefault="00252C23">
                      <w:pPr>
                        <w:rPr>
                          <w:rFonts w:ascii="宋体" w:hAnsi="宋体"/>
                          <w:b/>
                          <w:sz w:val="24"/>
                        </w:rPr>
                      </w:pPr>
                    </w:p>
                  </w:txbxContent>
                </v:textbox>
              </v:shape>
            </w:pict>
          </mc:Fallback>
        </mc:AlternateContent>
      </w:r>
      <w:r w:rsidR="002E27ED">
        <w:rPr>
          <w:rFonts w:hint="eastAsia"/>
          <w:b/>
          <w:bCs/>
          <w:sz w:val="36"/>
        </w:rPr>
        <w:t>东</w:t>
      </w:r>
      <w:r w:rsidR="002E27ED">
        <w:rPr>
          <w:rFonts w:hint="eastAsia"/>
          <w:b/>
          <w:bCs/>
          <w:sz w:val="36"/>
        </w:rPr>
        <w:t xml:space="preserve"> </w:t>
      </w:r>
      <w:r w:rsidR="002E27ED">
        <w:rPr>
          <w:rFonts w:hint="eastAsia"/>
          <w:b/>
          <w:bCs/>
          <w:sz w:val="36"/>
        </w:rPr>
        <w:t>北</w:t>
      </w:r>
      <w:r w:rsidR="002E27ED">
        <w:rPr>
          <w:rFonts w:hint="eastAsia"/>
          <w:b/>
          <w:bCs/>
          <w:sz w:val="36"/>
        </w:rPr>
        <w:t xml:space="preserve"> </w:t>
      </w:r>
      <w:r w:rsidR="002E27ED">
        <w:rPr>
          <w:rFonts w:hint="eastAsia"/>
          <w:b/>
          <w:bCs/>
          <w:sz w:val="36"/>
        </w:rPr>
        <w:t>大</w:t>
      </w:r>
      <w:r w:rsidR="002E27ED">
        <w:rPr>
          <w:rFonts w:hint="eastAsia"/>
          <w:b/>
          <w:bCs/>
          <w:sz w:val="36"/>
        </w:rPr>
        <w:t xml:space="preserve"> </w:t>
      </w:r>
      <w:r w:rsidR="002E27ED">
        <w:rPr>
          <w:rFonts w:hint="eastAsia"/>
          <w:b/>
          <w:bCs/>
          <w:sz w:val="36"/>
        </w:rPr>
        <w:t>学</w:t>
      </w:r>
      <w:r w:rsidR="002E27ED">
        <w:rPr>
          <w:rFonts w:hint="eastAsia"/>
          <w:b/>
          <w:bCs/>
          <w:sz w:val="36"/>
        </w:rPr>
        <w:t xml:space="preserve"> </w:t>
      </w:r>
      <w:r w:rsidR="002E27ED">
        <w:rPr>
          <w:rFonts w:hint="eastAsia"/>
          <w:b/>
          <w:bCs/>
          <w:sz w:val="36"/>
        </w:rPr>
        <w:t>秦</w:t>
      </w:r>
      <w:r w:rsidR="002E27ED">
        <w:rPr>
          <w:rFonts w:hint="eastAsia"/>
          <w:b/>
          <w:bCs/>
          <w:sz w:val="36"/>
        </w:rPr>
        <w:t xml:space="preserve"> </w:t>
      </w:r>
      <w:r w:rsidR="002E27ED">
        <w:rPr>
          <w:rFonts w:hint="eastAsia"/>
          <w:b/>
          <w:bCs/>
          <w:sz w:val="36"/>
        </w:rPr>
        <w:t>皇</w:t>
      </w:r>
      <w:r w:rsidR="002E27ED">
        <w:rPr>
          <w:rFonts w:hint="eastAsia"/>
          <w:b/>
          <w:bCs/>
          <w:sz w:val="36"/>
        </w:rPr>
        <w:t xml:space="preserve"> </w:t>
      </w:r>
      <w:r w:rsidR="002E27ED">
        <w:rPr>
          <w:rFonts w:hint="eastAsia"/>
          <w:b/>
          <w:bCs/>
          <w:sz w:val="36"/>
        </w:rPr>
        <w:t>岛</w:t>
      </w:r>
      <w:r w:rsidR="002E27ED">
        <w:rPr>
          <w:rFonts w:hint="eastAsia"/>
          <w:b/>
          <w:bCs/>
          <w:sz w:val="36"/>
        </w:rPr>
        <w:t xml:space="preserve"> </w:t>
      </w:r>
      <w:r w:rsidR="002E27ED">
        <w:rPr>
          <w:rFonts w:hint="eastAsia"/>
          <w:b/>
          <w:bCs/>
          <w:sz w:val="36"/>
        </w:rPr>
        <w:t>分</w:t>
      </w:r>
      <w:r w:rsidR="002E27ED">
        <w:rPr>
          <w:rFonts w:hint="eastAsia"/>
          <w:b/>
          <w:bCs/>
          <w:sz w:val="36"/>
        </w:rPr>
        <w:t xml:space="preserve"> </w:t>
      </w:r>
      <w:r w:rsidR="002E27ED">
        <w:rPr>
          <w:rFonts w:hint="eastAsia"/>
          <w:b/>
          <w:bCs/>
          <w:sz w:val="36"/>
        </w:rPr>
        <w:t>校</w:t>
      </w:r>
    </w:p>
    <w:p w14:paraId="534833BE" w14:textId="77777777" w:rsidR="002E27ED" w:rsidRDefault="002E27ED" w:rsidP="005C59AA">
      <w:pPr>
        <w:ind w:firstLineChars="300" w:firstLine="331"/>
        <w:jc w:val="center"/>
        <w:rPr>
          <w:b/>
          <w:bCs/>
          <w:sz w:val="11"/>
        </w:rPr>
      </w:pPr>
    </w:p>
    <w:p w14:paraId="13F5E22F" w14:textId="77777777" w:rsidR="002E27ED" w:rsidRDefault="002E27ED">
      <w:pPr>
        <w:rPr>
          <w:sz w:val="24"/>
          <w:u w:val="single"/>
        </w:rPr>
      </w:pPr>
      <w:r>
        <w:rPr>
          <w:rFonts w:hint="eastAsia"/>
          <w:sz w:val="24"/>
        </w:rPr>
        <w:t>课程名称：</w:t>
      </w:r>
      <w:r>
        <w:rPr>
          <w:rFonts w:hint="eastAsia"/>
          <w:sz w:val="24"/>
          <w:u w:val="single"/>
        </w:rPr>
        <w:t xml:space="preserve">    </w:t>
      </w:r>
      <w:r w:rsidR="007A7862">
        <w:rPr>
          <w:rFonts w:hint="eastAsia"/>
          <w:sz w:val="24"/>
          <w:u w:val="single"/>
        </w:rPr>
        <w:t>过程控制系统</w:t>
      </w:r>
      <w:r>
        <w:rPr>
          <w:rFonts w:hint="eastAsia"/>
          <w:sz w:val="24"/>
          <w:u w:val="single"/>
        </w:rPr>
        <w:t xml:space="preserve">  </w:t>
      </w:r>
      <w:r>
        <w:rPr>
          <w:rFonts w:hint="eastAsia"/>
          <w:sz w:val="24"/>
        </w:rPr>
        <w:t xml:space="preserve"> </w:t>
      </w:r>
      <w:r>
        <w:rPr>
          <w:rFonts w:hint="eastAsia"/>
          <w:sz w:val="24"/>
        </w:rPr>
        <w:t>试卷：</w:t>
      </w:r>
      <w:r>
        <w:rPr>
          <w:rFonts w:hint="eastAsia"/>
          <w:sz w:val="24"/>
          <w:u w:val="single"/>
        </w:rPr>
        <w:t xml:space="preserve"> (A )</w:t>
      </w:r>
      <w:r>
        <w:rPr>
          <w:rFonts w:hint="eastAsia"/>
          <w:sz w:val="24"/>
        </w:rPr>
        <w:t xml:space="preserve">   </w:t>
      </w:r>
      <w:r>
        <w:rPr>
          <w:rFonts w:hint="eastAsia"/>
          <w:sz w:val="24"/>
        </w:rPr>
        <w:t>考试形式：</w:t>
      </w:r>
      <w:r>
        <w:rPr>
          <w:rFonts w:hint="eastAsia"/>
          <w:sz w:val="24"/>
          <w:u w:val="single"/>
        </w:rPr>
        <w:t>开卷</w:t>
      </w:r>
    </w:p>
    <w:p w14:paraId="5AF2D69A" w14:textId="77777777" w:rsidR="002E27ED" w:rsidRDefault="002E27ED">
      <w:pPr>
        <w:rPr>
          <w:sz w:val="10"/>
          <w:u w:val="single"/>
        </w:rPr>
      </w:pPr>
    </w:p>
    <w:p w14:paraId="311FAE42" w14:textId="4992FB69" w:rsidR="002E27ED" w:rsidRDefault="006E7EA7">
      <w:pPr>
        <w:rPr>
          <w:sz w:val="24"/>
          <w:u w:val="single"/>
        </w:rPr>
      </w:pPr>
      <w:r>
        <w:rPr>
          <w:rFonts w:hint="eastAsia"/>
          <w:sz w:val="24"/>
        </w:rPr>
        <w:t>考试</w:t>
      </w:r>
      <w:r w:rsidR="003007FA">
        <w:rPr>
          <w:rFonts w:hint="eastAsia"/>
          <w:sz w:val="24"/>
        </w:rPr>
        <w:t>对象</w:t>
      </w:r>
      <w:r w:rsidR="002E27ED">
        <w:rPr>
          <w:rFonts w:hint="eastAsia"/>
          <w:sz w:val="24"/>
        </w:rPr>
        <w:t>：</w:t>
      </w:r>
      <w:r w:rsidR="002E27ED">
        <w:rPr>
          <w:rFonts w:hint="eastAsia"/>
          <w:sz w:val="24"/>
          <w:u w:val="single"/>
        </w:rPr>
        <w:t xml:space="preserve"> </w:t>
      </w:r>
      <w:r w:rsidR="007A7862">
        <w:rPr>
          <w:rFonts w:hint="eastAsia"/>
          <w:sz w:val="24"/>
          <w:u w:val="single"/>
        </w:rPr>
        <w:t>自动化</w:t>
      </w:r>
      <w:r w:rsidR="007A7862">
        <w:rPr>
          <w:rFonts w:hint="eastAsia"/>
          <w:sz w:val="24"/>
          <w:u w:val="single"/>
        </w:rPr>
        <w:t>1</w:t>
      </w:r>
      <w:r w:rsidR="007A7862">
        <w:rPr>
          <w:sz w:val="24"/>
          <w:u w:val="single"/>
        </w:rPr>
        <w:t>7</w:t>
      </w:r>
      <w:r w:rsidR="007A7862">
        <w:rPr>
          <w:rFonts w:hint="eastAsia"/>
          <w:sz w:val="24"/>
          <w:u w:val="single"/>
        </w:rPr>
        <w:t>01~1</w:t>
      </w:r>
      <w:r w:rsidR="007A7862">
        <w:rPr>
          <w:sz w:val="24"/>
          <w:u w:val="single"/>
        </w:rPr>
        <w:t>7</w:t>
      </w:r>
      <w:r w:rsidR="007A7862">
        <w:rPr>
          <w:rFonts w:hint="eastAsia"/>
          <w:sz w:val="24"/>
          <w:u w:val="single"/>
        </w:rPr>
        <w:t>0</w:t>
      </w:r>
      <w:r w:rsidR="007A7862">
        <w:rPr>
          <w:sz w:val="24"/>
          <w:u w:val="single"/>
        </w:rPr>
        <w:t>4</w:t>
      </w:r>
      <w:r w:rsidR="002E27ED">
        <w:rPr>
          <w:rFonts w:hint="eastAsia"/>
          <w:sz w:val="24"/>
          <w:u w:val="single"/>
        </w:rPr>
        <w:t xml:space="preserve"> </w:t>
      </w:r>
      <w:r w:rsidR="002E27ED">
        <w:rPr>
          <w:rFonts w:hint="eastAsia"/>
          <w:sz w:val="24"/>
        </w:rPr>
        <w:t>考试日期：</w:t>
      </w:r>
      <w:r w:rsidR="007A7862">
        <w:rPr>
          <w:sz w:val="24"/>
          <w:u w:val="single"/>
        </w:rPr>
        <w:t>2020</w:t>
      </w:r>
      <w:r w:rsidR="002E27ED">
        <w:rPr>
          <w:rFonts w:hint="eastAsia"/>
          <w:sz w:val="24"/>
          <w:u w:val="single"/>
        </w:rPr>
        <w:t>年</w:t>
      </w:r>
      <w:r w:rsidR="007A7862">
        <w:rPr>
          <w:sz w:val="24"/>
          <w:u w:val="single"/>
        </w:rPr>
        <w:t>5</w:t>
      </w:r>
      <w:r w:rsidR="002E27ED">
        <w:rPr>
          <w:rFonts w:hint="eastAsia"/>
          <w:sz w:val="24"/>
          <w:u w:val="single"/>
        </w:rPr>
        <w:t>月</w:t>
      </w:r>
      <w:r w:rsidR="007A7862">
        <w:rPr>
          <w:rFonts w:hint="eastAsia"/>
          <w:sz w:val="24"/>
          <w:u w:val="single"/>
        </w:rPr>
        <w:t>2</w:t>
      </w:r>
      <w:r w:rsidR="007A7862">
        <w:rPr>
          <w:sz w:val="24"/>
          <w:u w:val="single"/>
        </w:rPr>
        <w:t>9</w:t>
      </w:r>
      <w:r w:rsidR="002E27ED">
        <w:rPr>
          <w:rFonts w:hint="eastAsia"/>
          <w:sz w:val="24"/>
          <w:u w:val="single"/>
        </w:rPr>
        <w:t>日</w:t>
      </w:r>
      <w:r w:rsidR="002E27ED">
        <w:rPr>
          <w:rFonts w:hint="eastAsia"/>
          <w:sz w:val="24"/>
        </w:rPr>
        <w:t xml:space="preserve">  </w:t>
      </w:r>
      <w:r w:rsidR="002E27ED">
        <w:rPr>
          <w:rFonts w:hint="eastAsia"/>
          <w:sz w:val="24"/>
        </w:rPr>
        <w:t>试卷：共</w:t>
      </w:r>
      <w:r w:rsidR="00E47152">
        <w:rPr>
          <w:sz w:val="24"/>
          <w:u w:val="single"/>
        </w:rPr>
        <w:t>3</w:t>
      </w:r>
      <w:r w:rsidR="002E27ED">
        <w:rPr>
          <w:rFonts w:hint="eastAsia"/>
          <w:sz w:val="24"/>
          <w:u w:val="single"/>
        </w:rPr>
        <w:t xml:space="preserve"> </w:t>
      </w:r>
      <w:r w:rsidR="002E27ED">
        <w:rPr>
          <w:rFonts w:hint="eastAsia"/>
          <w:sz w:val="24"/>
        </w:rPr>
        <w:t>页</w:t>
      </w:r>
    </w:p>
    <w:p w14:paraId="276CEB6D" w14:textId="77777777" w:rsidR="002E27ED" w:rsidRDefault="002E27ED">
      <w:pPr>
        <w:rPr>
          <w:rFonts w:ascii="宋体" w:hAnsi="宋体"/>
          <w:b/>
          <w:sz w:val="24"/>
        </w:rPr>
      </w:pPr>
      <w:r>
        <w:rPr>
          <w:rFonts w:hint="eastAsia"/>
          <w:sz w:val="24"/>
        </w:rPr>
        <w:t xml:space="preserve"> </w:t>
      </w:r>
    </w:p>
    <w:tbl>
      <w:tblPr>
        <w:tblW w:w="482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999"/>
        <w:gridCol w:w="999"/>
        <w:gridCol w:w="1001"/>
        <w:gridCol w:w="998"/>
        <w:gridCol w:w="998"/>
        <w:gridCol w:w="1992"/>
      </w:tblGrid>
      <w:tr w:rsidR="00716AE2" w14:paraId="2C18C765" w14:textId="77777777" w:rsidTr="00716AE2">
        <w:trPr>
          <w:cantSplit/>
          <w:trHeight w:val="639"/>
        </w:trPr>
        <w:tc>
          <w:tcPr>
            <w:tcW w:w="454" w:type="pct"/>
            <w:vAlign w:val="center"/>
          </w:tcPr>
          <w:p w14:paraId="18907916" w14:textId="77777777" w:rsidR="00716AE2" w:rsidRDefault="00716AE2" w:rsidP="003007FA">
            <w:pPr>
              <w:jc w:val="center"/>
              <w:rPr>
                <w:sz w:val="24"/>
              </w:rPr>
            </w:pPr>
            <w:r>
              <w:rPr>
                <w:rFonts w:hint="eastAsia"/>
                <w:sz w:val="24"/>
              </w:rPr>
              <w:t>题号</w:t>
            </w:r>
          </w:p>
        </w:tc>
        <w:tc>
          <w:tcPr>
            <w:tcW w:w="650" w:type="pct"/>
            <w:vAlign w:val="center"/>
          </w:tcPr>
          <w:p w14:paraId="7981F537" w14:textId="77777777" w:rsidR="00716AE2" w:rsidRDefault="00716AE2">
            <w:pPr>
              <w:jc w:val="center"/>
              <w:rPr>
                <w:sz w:val="24"/>
              </w:rPr>
            </w:pPr>
            <w:r>
              <w:rPr>
                <w:rFonts w:hint="eastAsia"/>
                <w:sz w:val="24"/>
              </w:rPr>
              <w:t>一</w:t>
            </w:r>
          </w:p>
        </w:tc>
        <w:tc>
          <w:tcPr>
            <w:tcW w:w="650" w:type="pct"/>
            <w:vAlign w:val="center"/>
          </w:tcPr>
          <w:p w14:paraId="09A92FFA" w14:textId="77777777" w:rsidR="00716AE2" w:rsidRDefault="00716AE2">
            <w:pPr>
              <w:jc w:val="center"/>
              <w:rPr>
                <w:sz w:val="24"/>
              </w:rPr>
            </w:pPr>
            <w:r>
              <w:rPr>
                <w:rFonts w:hint="eastAsia"/>
                <w:sz w:val="24"/>
              </w:rPr>
              <w:t>二</w:t>
            </w:r>
          </w:p>
        </w:tc>
        <w:tc>
          <w:tcPr>
            <w:tcW w:w="651" w:type="pct"/>
            <w:vAlign w:val="center"/>
          </w:tcPr>
          <w:p w14:paraId="3AA23A00" w14:textId="77777777" w:rsidR="00716AE2" w:rsidRDefault="00716AE2">
            <w:pPr>
              <w:jc w:val="center"/>
              <w:rPr>
                <w:sz w:val="24"/>
              </w:rPr>
            </w:pPr>
            <w:r>
              <w:rPr>
                <w:rFonts w:hint="eastAsia"/>
                <w:sz w:val="24"/>
              </w:rPr>
              <w:t>三</w:t>
            </w:r>
          </w:p>
        </w:tc>
        <w:tc>
          <w:tcPr>
            <w:tcW w:w="649" w:type="pct"/>
            <w:vAlign w:val="center"/>
          </w:tcPr>
          <w:p w14:paraId="7C97E3F8" w14:textId="77777777" w:rsidR="00716AE2" w:rsidRDefault="00716AE2">
            <w:pPr>
              <w:jc w:val="center"/>
              <w:rPr>
                <w:sz w:val="24"/>
              </w:rPr>
            </w:pPr>
            <w:r>
              <w:rPr>
                <w:rFonts w:hint="eastAsia"/>
                <w:sz w:val="24"/>
              </w:rPr>
              <w:t>四</w:t>
            </w:r>
          </w:p>
        </w:tc>
        <w:tc>
          <w:tcPr>
            <w:tcW w:w="649" w:type="pct"/>
            <w:vAlign w:val="center"/>
          </w:tcPr>
          <w:p w14:paraId="6A11965B" w14:textId="77777777" w:rsidR="00716AE2" w:rsidRDefault="00716AE2">
            <w:pPr>
              <w:jc w:val="center"/>
              <w:rPr>
                <w:sz w:val="24"/>
              </w:rPr>
            </w:pPr>
            <w:r>
              <w:rPr>
                <w:rFonts w:hint="eastAsia"/>
                <w:sz w:val="24"/>
              </w:rPr>
              <w:t>五</w:t>
            </w:r>
          </w:p>
        </w:tc>
        <w:tc>
          <w:tcPr>
            <w:tcW w:w="1296" w:type="pct"/>
            <w:vAlign w:val="center"/>
          </w:tcPr>
          <w:p w14:paraId="7BB00E12" w14:textId="77777777" w:rsidR="00716AE2" w:rsidRDefault="00716AE2">
            <w:pPr>
              <w:jc w:val="center"/>
              <w:rPr>
                <w:sz w:val="24"/>
              </w:rPr>
            </w:pPr>
            <w:r>
              <w:rPr>
                <w:rFonts w:hint="eastAsia"/>
                <w:sz w:val="24"/>
              </w:rPr>
              <w:t>总分</w:t>
            </w:r>
          </w:p>
        </w:tc>
      </w:tr>
      <w:tr w:rsidR="00716AE2" w14:paraId="61859317" w14:textId="77777777" w:rsidTr="00716AE2">
        <w:trPr>
          <w:cantSplit/>
          <w:trHeight w:val="603"/>
        </w:trPr>
        <w:tc>
          <w:tcPr>
            <w:tcW w:w="454" w:type="pct"/>
            <w:vAlign w:val="center"/>
          </w:tcPr>
          <w:p w14:paraId="4DA63519" w14:textId="26C3B879" w:rsidR="00716AE2" w:rsidRDefault="00716AE2" w:rsidP="003007FA">
            <w:pPr>
              <w:jc w:val="center"/>
              <w:rPr>
                <w:sz w:val="24"/>
              </w:rPr>
            </w:pPr>
            <w:r>
              <w:rPr>
                <w:rFonts w:hint="eastAsia"/>
                <w:sz w:val="24"/>
              </w:rPr>
              <w:t>得分</w:t>
            </w:r>
          </w:p>
        </w:tc>
        <w:tc>
          <w:tcPr>
            <w:tcW w:w="650" w:type="pct"/>
            <w:vAlign w:val="center"/>
          </w:tcPr>
          <w:p w14:paraId="7C4FDDE4" w14:textId="77777777" w:rsidR="00716AE2" w:rsidRDefault="00716AE2">
            <w:pPr>
              <w:jc w:val="center"/>
              <w:rPr>
                <w:sz w:val="24"/>
              </w:rPr>
            </w:pPr>
          </w:p>
        </w:tc>
        <w:tc>
          <w:tcPr>
            <w:tcW w:w="650" w:type="pct"/>
            <w:vAlign w:val="center"/>
          </w:tcPr>
          <w:p w14:paraId="1F005D8E" w14:textId="77777777" w:rsidR="00716AE2" w:rsidRDefault="00716AE2">
            <w:pPr>
              <w:jc w:val="center"/>
              <w:rPr>
                <w:sz w:val="24"/>
              </w:rPr>
            </w:pPr>
          </w:p>
        </w:tc>
        <w:tc>
          <w:tcPr>
            <w:tcW w:w="651" w:type="pct"/>
            <w:vAlign w:val="center"/>
          </w:tcPr>
          <w:p w14:paraId="6C11CF73" w14:textId="77777777" w:rsidR="00716AE2" w:rsidRDefault="00716AE2">
            <w:pPr>
              <w:jc w:val="center"/>
              <w:rPr>
                <w:sz w:val="24"/>
              </w:rPr>
            </w:pPr>
          </w:p>
        </w:tc>
        <w:tc>
          <w:tcPr>
            <w:tcW w:w="649" w:type="pct"/>
            <w:vAlign w:val="center"/>
          </w:tcPr>
          <w:p w14:paraId="025057D5" w14:textId="77777777" w:rsidR="00716AE2" w:rsidRDefault="00716AE2">
            <w:pPr>
              <w:jc w:val="center"/>
              <w:rPr>
                <w:sz w:val="24"/>
              </w:rPr>
            </w:pPr>
          </w:p>
        </w:tc>
        <w:tc>
          <w:tcPr>
            <w:tcW w:w="649" w:type="pct"/>
            <w:vAlign w:val="center"/>
          </w:tcPr>
          <w:p w14:paraId="5F462CF7" w14:textId="77777777" w:rsidR="00716AE2" w:rsidRDefault="00716AE2">
            <w:pPr>
              <w:jc w:val="center"/>
              <w:rPr>
                <w:sz w:val="24"/>
              </w:rPr>
            </w:pPr>
          </w:p>
        </w:tc>
        <w:tc>
          <w:tcPr>
            <w:tcW w:w="1296" w:type="pct"/>
            <w:vAlign w:val="center"/>
          </w:tcPr>
          <w:p w14:paraId="2530F076" w14:textId="77777777" w:rsidR="00716AE2" w:rsidRDefault="00716AE2">
            <w:pPr>
              <w:jc w:val="center"/>
              <w:rPr>
                <w:sz w:val="24"/>
              </w:rPr>
            </w:pPr>
          </w:p>
        </w:tc>
      </w:tr>
    </w:tbl>
    <w:p w14:paraId="5C68CA59" w14:textId="77777777" w:rsidR="00C613D3" w:rsidRDefault="00C613D3" w:rsidP="00C613D3">
      <w:pPr>
        <w:rPr>
          <w:sz w:val="24"/>
        </w:rPr>
      </w:pPr>
    </w:p>
    <w:tbl>
      <w:tblPr>
        <w:tblpPr w:leftFromText="180" w:rightFromText="180" w:vertAnchor="text" w:horzAnchor="page" w:tblpX="2944" w:tblpY="66"/>
        <w:tblW w:w="0" w:type="auto"/>
        <w:tblLook w:val="04A0" w:firstRow="1" w:lastRow="0" w:firstColumn="1" w:lastColumn="0" w:noHBand="0" w:noVBand="1"/>
      </w:tblPr>
      <w:tblGrid>
        <w:gridCol w:w="601"/>
        <w:gridCol w:w="991"/>
        <w:gridCol w:w="6383"/>
      </w:tblGrid>
      <w:tr w:rsidR="003007FA" w:rsidRPr="003007FA" w14:paraId="614BAD9C" w14:textId="77777777" w:rsidTr="00165F55">
        <w:trPr>
          <w:trHeight w:val="560"/>
        </w:trPr>
        <w:tc>
          <w:tcPr>
            <w:tcW w:w="601" w:type="dxa"/>
            <w:tcBorders>
              <w:top w:val="single" w:sz="4" w:space="0" w:color="000000"/>
              <w:left w:val="single" w:sz="4" w:space="0" w:color="000000"/>
              <w:bottom w:val="single" w:sz="4" w:space="0" w:color="000000"/>
              <w:right w:val="single" w:sz="4" w:space="0" w:color="000000"/>
            </w:tcBorders>
            <w:vAlign w:val="center"/>
          </w:tcPr>
          <w:p w14:paraId="3B278EE0" w14:textId="77777777" w:rsidR="003007FA" w:rsidRPr="003007FA" w:rsidRDefault="003007FA" w:rsidP="009C326A">
            <w:pPr>
              <w:jc w:val="center"/>
              <w:rPr>
                <w:rFonts w:ascii="宋体" w:hAnsi="宋体"/>
                <w:b/>
                <w:sz w:val="24"/>
              </w:rPr>
            </w:pPr>
            <w:r w:rsidRPr="003007FA">
              <w:rPr>
                <w:rFonts w:hint="eastAsia"/>
                <w:sz w:val="24"/>
              </w:rPr>
              <w:t>得分</w:t>
            </w:r>
          </w:p>
        </w:tc>
        <w:tc>
          <w:tcPr>
            <w:tcW w:w="992" w:type="dxa"/>
            <w:tcBorders>
              <w:top w:val="single" w:sz="4" w:space="0" w:color="000000"/>
              <w:left w:val="single" w:sz="4" w:space="0" w:color="000000"/>
              <w:bottom w:val="single" w:sz="4" w:space="0" w:color="000000"/>
              <w:right w:val="single" w:sz="4" w:space="0" w:color="000000"/>
            </w:tcBorders>
            <w:vAlign w:val="center"/>
          </w:tcPr>
          <w:p w14:paraId="77A0F958" w14:textId="77777777" w:rsidR="003007FA" w:rsidRPr="003007FA" w:rsidRDefault="003007FA" w:rsidP="009C326A">
            <w:pPr>
              <w:jc w:val="center"/>
              <w:rPr>
                <w:rFonts w:ascii="宋体" w:hAnsi="宋体"/>
                <w:b/>
                <w:sz w:val="24"/>
              </w:rPr>
            </w:pPr>
          </w:p>
        </w:tc>
        <w:tc>
          <w:tcPr>
            <w:tcW w:w="6387" w:type="dxa"/>
            <w:tcBorders>
              <w:left w:val="single" w:sz="4" w:space="0" w:color="000000"/>
            </w:tcBorders>
            <w:vAlign w:val="center"/>
          </w:tcPr>
          <w:p w14:paraId="758A9A3B" w14:textId="6D7E5AE5" w:rsidR="003007FA" w:rsidRPr="009C326A" w:rsidRDefault="003007FA" w:rsidP="009C326A">
            <w:pPr>
              <w:jc w:val="left"/>
              <w:rPr>
                <w:rFonts w:ascii="宋体" w:hAnsi="宋体"/>
                <w:b/>
                <w:sz w:val="24"/>
              </w:rPr>
            </w:pPr>
            <w:r w:rsidRPr="009C326A">
              <w:rPr>
                <w:rFonts w:hint="eastAsia"/>
                <w:b/>
                <w:sz w:val="24"/>
              </w:rPr>
              <w:t>一、填空题（每空</w:t>
            </w:r>
            <w:r w:rsidR="007A7862">
              <w:rPr>
                <w:b/>
                <w:sz w:val="24"/>
              </w:rPr>
              <w:t>1</w:t>
            </w:r>
            <w:r w:rsidRPr="009C326A">
              <w:rPr>
                <w:rFonts w:hint="eastAsia"/>
                <w:b/>
                <w:sz w:val="24"/>
              </w:rPr>
              <w:t>分，共</w:t>
            </w:r>
            <w:r w:rsidR="007A7862">
              <w:rPr>
                <w:b/>
                <w:sz w:val="24"/>
              </w:rPr>
              <w:t>1</w:t>
            </w:r>
            <w:r w:rsidR="00B45CF6">
              <w:rPr>
                <w:b/>
                <w:sz w:val="24"/>
              </w:rPr>
              <w:t>7</w:t>
            </w:r>
            <w:r w:rsidRPr="009C326A">
              <w:rPr>
                <w:rFonts w:hint="eastAsia"/>
                <w:b/>
                <w:sz w:val="24"/>
              </w:rPr>
              <w:t>分）</w:t>
            </w:r>
          </w:p>
        </w:tc>
      </w:tr>
    </w:tbl>
    <w:p w14:paraId="2F503455" w14:textId="7A2C4170" w:rsidR="006E2F4E" w:rsidRDefault="009D30A8" w:rsidP="006E2F4E">
      <w:pPr>
        <w:rPr>
          <w:sz w:val="24"/>
        </w:rPr>
      </w:pPr>
      <w:r>
        <w:rPr>
          <w:rFonts w:hint="eastAsia"/>
          <w:noProof/>
          <w:sz w:val="24"/>
        </w:rPr>
        <mc:AlternateContent>
          <mc:Choice Requires="wps">
            <w:drawing>
              <wp:anchor distT="0" distB="0" distL="114300" distR="114300" simplePos="0" relativeHeight="251649024" behindDoc="0" locked="0" layoutInCell="1" allowOverlap="1" wp14:anchorId="1771151D" wp14:editId="2FE14988">
                <wp:simplePos x="0" y="0"/>
                <wp:positionH relativeFrom="column">
                  <wp:posOffset>-1485900</wp:posOffset>
                </wp:positionH>
                <wp:positionV relativeFrom="paragraph">
                  <wp:posOffset>541655</wp:posOffset>
                </wp:positionV>
                <wp:extent cx="914400" cy="0"/>
                <wp:effectExtent l="9525" t="5715" r="9525" b="13335"/>
                <wp:wrapNone/>
                <wp:docPr id="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26A82" id="Line 3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2.65pt" to="-4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"/>
            </w:pict>
          </mc:Fallback>
        </mc:AlternateContent>
      </w:r>
    </w:p>
    <w:p w14:paraId="32F4619E" w14:textId="1366E676" w:rsidR="007A7862" w:rsidRDefault="007A7862" w:rsidP="00992E8E">
      <w:pPr>
        <w:numPr>
          <w:ilvl w:val="0"/>
          <w:numId w:val="1"/>
        </w:numPr>
        <w:spacing w:line="288" w:lineRule="auto"/>
        <w:rPr>
          <w:sz w:val="24"/>
        </w:rPr>
      </w:pPr>
      <w:r w:rsidRPr="007A7862">
        <w:rPr>
          <w:sz w:val="24"/>
        </w:rPr>
        <w:t>过程控制系统中，需要控制的工艺设备</w:t>
      </w:r>
      <w:r w:rsidRPr="007A7862">
        <w:rPr>
          <w:sz w:val="24"/>
        </w:rPr>
        <w:t>(</w:t>
      </w:r>
      <w:r w:rsidRPr="007A7862">
        <w:rPr>
          <w:rFonts w:hint="eastAsia"/>
          <w:sz w:val="24"/>
        </w:rPr>
        <w:t>如水箱</w:t>
      </w:r>
      <w:r w:rsidRPr="007A7862">
        <w:rPr>
          <w:sz w:val="24"/>
        </w:rPr>
        <w:t>、</w:t>
      </w:r>
      <w:r w:rsidRPr="007A7862">
        <w:rPr>
          <w:rFonts w:hint="eastAsia"/>
          <w:sz w:val="24"/>
        </w:rPr>
        <w:t>塔</w:t>
      </w:r>
      <w:r w:rsidRPr="007A7862">
        <w:rPr>
          <w:sz w:val="24"/>
        </w:rPr>
        <w:t>、贮糟等</w:t>
      </w:r>
      <w:r w:rsidRPr="007A7862">
        <w:rPr>
          <w:sz w:val="24"/>
        </w:rPr>
        <w:t>)</w:t>
      </w:r>
      <w:r w:rsidRPr="007A7862">
        <w:rPr>
          <w:sz w:val="24"/>
        </w:rPr>
        <w:t>、机器称为</w:t>
      </w:r>
      <w:r w:rsidRPr="008779B3">
        <w:rPr>
          <w:rFonts w:hint="eastAsia"/>
          <w:sz w:val="24"/>
          <w:u w:val="single"/>
        </w:rPr>
        <w:t xml:space="preserve">  </w:t>
      </w:r>
      <w:r w:rsidRPr="007A7862">
        <w:rPr>
          <w:rFonts w:hint="eastAsia"/>
          <w:sz w:val="24"/>
          <w:u w:val="single"/>
        </w:rPr>
        <w:t xml:space="preserve"> </w:t>
      </w:r>
      <w:r w:rsidRPr="007A7862">
        <w:rPr>
          <w:sz w:val="24"/>
        </w:rPr>
        <w:t>。</w:t>
      </w:r>
    </w:p>
    <w:p w14:paraId="6451C1D6" w14:textId="6DA3EC25" w:rsidR="00560D2A" w:rsidRPr="00560D2A" w:rsidRDefault="00560D2A" w:rsidP="00992E8E">
      <w:pPr>
        <w:numPr>
          <w:ilvl w:val="0"/>
          <w:numId w:val="1"/>
        </w:numPr>
        <w:spacing w:line="288" w:lineRule="auto"/>
        <w:rPr>
          <w:sz w:val="24"/>
        </w:rPr>
      </w:pPr>
      <w:bookmarkStart w:id="0" w:name="_Hlk40945255"/>
      <w:r w:rsidRPr="00560D2A">
        <w:rPr>
          <w:rFonts w:ascii="Arial" w:hAnsi="Arial" w:cs="Arial" w:hint="eastAsia"/>
          <w:color w:val="000000"/>
          <w:sz w:val="24"/>
          <w:shd w:val="clear" w:color="auto" w:fill="FFFFFF"/>
        </w:rPr>
        <w:t>对于一个完整的控制系统，除自动控制回路外，应备有一套</w:t>
      </w:r>
      <w:r w:rsidRPr="00560D2A">
        <w:rPr>
          <w:rFonts w:ascii="Arial" w:hAnsi="Arial" w:cs="Arial" w:hint="eastAsia"/>
          <w:color w:val="000000"/>
          <w:sz w:val="24"/>
          <w:u w:val="single"/>
          <w:shd w:val="clear" w:color="auto" w:fill="FFFFFF"/>
        </w:rPr>
        <w:t xml:space="preserve">      </w:t>
      </w:r>
      <w:r w:rsidRPr="00560D2A">
        <w:rPr>
          <w:rFonts w:ascii="Arial" w:hAnsi="Arial" w:cs="Arial" w:hint="eastAsia"/>
          <w:color w:val="000000"/>
          <w:sz w:val="24"/>
          <w:shd w:val="clear" w:color="auto" w:fill="FFFFFF"/>
        </w:rPr>
        <w:t>，以便在自动控制系统因故障失效后或在某些紧急情况下，保证生产的正常运行。</w:t>
      </w:r>
    </w:p>
    <w:bookmarkEnd w:id="0"/>
    <w:p w14:paraId="2F862DF9" w14:textId="7D41AED3" w:rsidR="007A7862" w:rsidRPr="007A7862" w:rsidRDefault="007A7862" w:rsidP="00C10F31">
      <w:pPr>
        <w:numPr>
          <w:ilvl w:val="0"/>
          <w:numId w:val="1"/>
        </w:numPr>
        <w:spacing w:line="288" w:lineRule="auto"/>
        <w:rPr>
          <w:sz w:val="24"/>
        </w:rPr>
      </w:pPr>
      <w:r w:rsidRPr="007A7862">
        <w:rPr>
          <w:rFonts w:hint="eastAsia"/>
          <w:sz w:val="24"/>
        </w:rPr>
        <w:t>自动调节系统常用工程上参数整定方法</w:t>
      </w:r>
      <w:r w:rsidRPr="007A7862">
        <w:rPr>
          <w:rFonts w:hint="eastAsia"/>
          <w:sz w:val="24"/>
          <w:u w:val="single"/>
        </w:rPr>
        <w:t xml:space="preserve">  </w:t>
      </w:r>
      <w:r w:rsidR="00C10F31">
        <w:rPr>
          <w:sz w:val="24"/>
          <w:u w:val="single"/>
        </w:rPr>
        <w:t xml:space="preserve">   </w:t>
      </w:r>
      <w:r w:rsidR="008779B3">
        <w:rPr>
          <w:sz w:val="24"/>
          <w:u w:val="single"/>
        </w:rPr>
        <w:t xml:space="preserve"> </w:t>
      </w:r>
      <w:r w:rsidR="00C10F31">
        <w:rPr>
          <w:sz w:val="24"/>
          <w:u w:val="single"/>
        </w:rPr>
        <w:t xml:space="preserve">     </w:t>
      </w:r>
      <w:r w:rsidR="008779B3">
        <w:rPr>
          <w:sz w:val="24"/>
          <w:u w:val="single"/>
        </w:rPr>
        <w:t xml:space="preserve">  </w:t>
      </w:r>
      <w:r w:rsidRPr="007A7862">
        <w:rPr>
          <w:rFonts w:hint="eastAsia"/>
          <w:sz w:val="24"/>
        </w:rPr>
        <w:t xml:space="preserve">  </w:t>
      </w:r>
      <w:r w:rsidRPr="007A7862">
        <w:rPr>
          <w:rFonts w:hint="eastAsia"/>
          <w:sz w:val="24"/>
        </w:rPr>
        <w:t>，</w:t>
      </w:r>
      <w:r w:rsidRPr="007A7862">
        <w:rPr>
          <w:rFonts w:hint="eastAsia"/>
          <w:sz w:val="24"/>
          <w:u w:val="single"/>
        </w:rPr>
        <w:t xml:space="preserve"> </w:t>
      </w:r>
      <w:r w:rsidR="00C10F31">
        <w:rPr>
          <w:sz w:val="24"/>
          <w:u w:val="single"/>
        </w:rPr>
        <w:t xml:space="preserve">   </w:t>
      </w:r>
      <w:r w:rsidRPr="007A7862">
        <w:rPr>
          <w:rFonts w:hint="eastAsia"/>
          <w:sz w:val="24"/>
          <w:u w:val="single"/>
        </w:rPr>
        <w:t xml:space="preserve"> </w:t>
      </w:r>
      <w:r w:rsidR="00C10F31">
        <w:rPr>
          <w:sz w:val="24"/>
          <w:u w:val="single"/>
        </w:rPr>
        <w:t xml:space="preserve">      </w:t>
      </w:r>
      <w:r w:rsidR="008779B3">
        <w:rPr>
          <w:sz w:val="24"/>
          <w:u w:val="single"/>
        </w:rPr>
        <w:t xml:space="preserve">    </w:t>
      </w:r>
      <w:r w:rsidRPr="007A7862">
        <w:rPr>
          <w:rFonts w:hint="eastAsia"/>
          <w:sz w:val="24"/>
        </w:rPr>
        <w:t>，</w:t>
      </w:r>
      <w:r w:rsidR="008779B3" w:rsidRPr="008779B3">
        <w:rPr>
          <w:rFonts w:hint="eastAsia"/>
          <w:sz w:val="24"/>
          <w:u w:val="single"/>
        </w:rPr>
        <w:t xml:space="preserve"> </w:t>
      </w:r>
      <w:r w:rsidR="008779B3" w:rsidRPr="008779B3">
        <w:rPr>
          <w:sz w:val="24"/>
          <w:u w:val="single"/>
        </w:rPr>
        <w:t xml:space="preserve">  </w:t>
      </w:r>
      <w:r w:rsidR="00C10F31">
        <w:rPr>
          <w:sz w:val="24"/>
          <w:u w:val="single"/>
        </w:rPr>
        <w:t xml:space="preserve">     </w:t>
      </w:r>
      <w:r w:rsidR="008779B3" w:rsidRPr="008779B3">
        <w:rPr>
          <w:sz w:val="24"/>
          <w:u w:val="single"/>
        </w:rPr>
        <w:t xml:space="preserve">   </w:t>
      </w:r>
      <w:r w:rsidRPr="007A7862">
        <w:rPr>
          <w:rFonts w:hint="eastAsia"/>
          <w:sz w:val="24"/>
        </w:rPr>
        <w:t>，</w:t>
      </w:r>
      <w:r w:rsidRPr="007A7862">
        <w:rPr>
          <w:rFonts w:hint="eastAsia"/>
          <w:sz w:val="24"/>
          <w:u w:val="single"/>
        </w:rPr>
        <w:t xml:space="preserve">  </w:t>
      </w:r>
      <w:r w:rsidR="008779B3">
        <w:rPr>
          <w:rFonts w:hint="eastAsia"/>
          <w:sz w:val="24"/>
          <w:u w:val="single"/>
        </w:rPr>
        <w:t xml:space="preserve"> </w:t>
      </w:r>
      <w:r w:rsidR="00C10F31">
        <w:rPr>
          <w:sz w:val="24"/>
          <w:u w:val="single"/>
        </w:rPr>
        <w:t xml:space="preserve">       </w:t>
      </w:r>
      <w:r w:rsidR="008779B3">
        <w:rPr>
          <w:sz w:val="24"/>
          <w:u w:val="single"/>
        </w:rPr>
        <w:t xml:space="preserve">   </w:t>
      </w:r>
      <w:r w:rsidRPr="007A7862">
        <w:rPr>
          <w:rFonts w:hint="eastAsia"/>
          <w:sz w:val="24"/>
        </w:rPr>
        <w:t xml:space="preserve">  </w:t>
      </w:r>
      <w:r w:rsidRPr="007A7862">
        <w:rPr>
          <w:rFonts w:hint="eastAsia"/>
          <w:sz w:val="24"/>
        </w:rPr>
        <w:t>，若某系统</w:t>
      </w:r>
      <w:r w:rsidRPr="007A7862">
        <w:rPr>
          <w:sz w:val="24"/>
        </w:rPr>
        <w:t>工艺上不允许作等幅振荡试验，也无法预先测试广义对象的反应曲线，该系统的参数整定适合采用</w:t>
      </w:r>
      <w:r w:rsidRPr="007A7862">
        <w:rPr>
          <w:rFonts w:hint="eastAsia"/>
          <w:sz w:val="24"/>
          <w:u w:val="single"/>
        </w:rPr>
        <w:t xml:space="preserve"> </w:t>
      </w:r>
      <w:r w:rsidR="008779B3">
        <w:rPr>
          <w:sz w:val="24"/>
          <w:u w:val="single"/>
        </w:rPr>
        <w:t xml:space="preserve">      </w:t>
      </w:r>
      <w:r w:rsidR="008779B3">
        <w:rPr>
          <w:rFonts w:hint="eastAsia"/>
          <w:sz w:val="24"/>
          <w:u w:val="single"/>
        </w:rPr>
        <w:t xml:space="preserve"> </w:t>
      </w:r>
      <w:r w:rsidRPr="007A7862">
        <w:rPr>
          <w:rFonts w:hint="eastAsia"/>
          <w:sz w:val="24"/>
        </w:rPr>
        <w:t xml:space="preserve">   </w:t>
      </w:r>
      <w:r w:rsidRPr="007A7862">
        <w:rPr>
          <w:sz w:val="24"/>
        </w:rPr>
        <w:t>。</w:t>
      </w:r>
    </w:p>
    <w:p w14:paraId="499E6D44" w14:textId="14175862" w:rsidR="007A7862" w:rsidRPr="007A7862" w:rsidRDefault="007A7862" w:rsidP="00992E8E">
      <w:pPr>
        <w:numPr>
          <w:ilvl w:val="0"/>
          <w:numId w:val="1"/>
        </w:numPr>
        <w:spacing w:line="288" w:lineRule="auto"/>
        <w:rPr>
          <w:rFonts w:ascii="宋体" w:hAnsi="宋体"/>
          <w:sz w:val="24"/>
          <w:u w:val="single"/>
        </w:rPr>
      </w:pPr>
      <w:r w:rsidRPr="007A7862">
        <w:rPr>
          <w:rFonts w:ascii="宋体" w:hAnsi="宋体" w:hint="eastAsia"/>
          <w:sz w:val="24"/>
        </w:rPr>
        <w:t xml:space="preserve">调节阀的结构特性有  </w:t>
      </w:r>
      <w:r w:rsidR="008779B3">
        <w:rPr>
          <w:rFonts w:ascii="宋体" w:hAnsi="宋体" w:hint="eastAsia"/>
          <w:sz w:val="24"/>
          <w:u w:val="single"/>
        </w:rPr>
        <w:t xml:space="preserve"> </w:t>
      </w:r>
      <w:r w:rsidR="008779B3">
        <w:rPr>
          <w:rFonts w:ascii="宋体" w:hAnsi="宋体"/>
          <w:sz w:val="24"/>
          <w:u w:val="single"/>
        </w:rPr>
        <w:t xml:space="preserve">       </w:t>
      </w:r>
      <w:r w:rsidRPr="007A7862">
        <w:rPr>
          <w:rFonts w:ascii="宋体" w:hAnsi="宋体" w:hint="eastAsia"/>
          <w:sz w:val="24"/>
        </w:rPr>
        <w:t xml:space="preserve">  </w:t>
      </w:r>
      <w:r w:rsidR="008779B3">
        <w:rPr>
          <w:rFonts w:ascii="宋体" w:hAnsi="宋体" w:hint="eastAsia"/>
          <w:sz w:val="24"/>
          <w:u w:val="single"/>
        </w:rPr>
        <w:t xml:space="preserve"> </w:t>
      </w:r>
      <w:r w:rsidR="008779B3">
        <w:rPr>
          <w:rFonts w:ascii="宋体" w:hAnsi="宋体"/>
          <w:sz w:val="24"/>
          <w:u w:val="single"/>
        </w:rPr>
        <w:t xml:space="preserve">       </w:t>
      </w:r>
      <w:r w:rsidRPr="007A7862">
        <w:rPr>
          <w:rFonts w:ascii="宋体" w:hAnsi="宋体" w:hint="eastAsia"/>
          <w:sz w:val="24"/>
        </w:rPr>
        <w:t xml:space="preserve"> </w:t>
      </w:r>
      <w:r w:rsidR="008779B3">
        <w:rPr>
          <w:rFonts w:ascii="宋体" w:hAnsi="宋体" w:hint="eastAsia"/>
          <w:sz w:val="24"/>
          <w:u w:val="single"/>
        </w:rPr>
        <w:t xml:space="preserve"> </w:t>
      </w:r>
      <w:r w:rsidR="008779B3">
        <w:rPr>
          <w:rFonts w:ascii="宋体" w:hAnsi="宋体"/>
          <w:sz w:val="24"/>
          <w:u w:val="single"/>
        </w:rPr>
        <w:t xml:space="preserve">      </w:t>
      </w:r>
      <w:r w:rsidRPr="007A7862">
        <w:rPr>
          <w:rFonts w:ascii="宋体" w:hAnsi="宋体" w:hint="eastAsia"/>
          <w:sz w:val="24"/>
        </w:rPr>
        <w:t xml:space="preserve">  </w:t>
      </w:r>
      <w:r w:rsidR="008779B3">
        <w:rPr>
          <w:rFonts w:ascii="宋体" w:hAnsi="宋体" w:hint="eastAsia"/>
          <w:sz w:val="24"/>
          <w:u w:val="single"/>
        </w:rPr>
        <w:t xml:space="preserve"> </w:t>
      </w:r>
      <w:r w:rsidR="008779B3">
        <w:rPr>
          <w:rFonts w:ascii="宋体" w:hAnsi="宋体"/>
          <w:sz w:val="24"/>
          <w:u w:val="single"/>
        </w:rPr>
        <w:t xml:space="preserve">      </w:t>
      </w:r>
      <w:r w:rsidRPr="007A7862">
        <w:rPr>
          <w:rFonts w:ascii="宋体" w:hAnsi="宋体" w:hint="eastAsia"/>
          <w:sz w:val="24"/>
          <w:u w:val="single"/>
        </w:rPr>
        <w:t xml:space="preserve"> </w:t>
      </w:r>
      <w:r w:rsidRPr="007A7862">
        <w:rPr>
          <w:rFonts w:ascii="宋体" w:hAnsi="宋体" w:hint="eastAsia"/>
          <w:sz w:val="24"/>
        </w:rPr>
        <w:t xml:space="preserve"> 4种，调节阀串联管道时可调比</w:t>
      </w:r>
      <w:r w:rsidRPr="007A7862">
        <w:rPr>
          <w:rFonts w:ascii="宋体" w:hAnsi="宋体" w:hint="eastAsia"/>
          <w:sz w:val="24"/>
          <w:u w:val="single"/>
        </w:rPr>
        <w:t xml:space="preserve">   </w:t>
      </w:r>
      <w:r w:rsidR="008779B3">
        <w:rPr>
          <w:rFonts w:ascii="宋体" w:hAnsi="宋体" w:hint="eastAsia"/>
          <w:sz w:val="24"/>
          <w:u w:val="single"/>
        </w:rPr>
        <w:t xml:space="preserve"> </w:t>
      </w:r>
      <w:r w:rsidRPr="007A7862">
        <w:rPr>
          <w:rFonts w:ascii="宋体" w:hAnsi="宋体" w:hint="eastAsia"/>
          <w:sz w:val="24"/>
          <w:u w:val="single"/>
        </w:rPr>
        <w:t xml:space="preserve">      </w:t>
      </w:r>
      <w:r w:rsidRPr="007A7862">
        <w:rPr>
          <w:rFonts w:ascii="宋体" w:hAnsi="宋体" w:hint="eastAsia"/>
          <w:sz w:val="24"/>
        </w:rPr>
        <w:t xml:space="preserve"> 。</w:t>
      </w:r>
    </w:p>
    <w:p w14:paraId="5DD2B24D" w14:textId="6D58F685" w:rsidR="007A7862" w:rsidRPr="007A7862" w:rsidRDefault="007A7862" w:rsidP="00992E8E">
      <w:pPr>
        <w:numPr>
          <w:ilvl w:val="0"/>
          <w:numId w:val="1"/>
        </w:numPr>
        <w:spacing w:line="288" w:lineRule="auto"/>
        <w:rPr>
          <w:rFonts w:ascii="宋体" w:hAnsi="宋体"/>
          <w:sz w:val="24"/>
          <w:u w:val="single"/>
        </w:rPr>
      </w:pPr>
      <w:r w:rsidRPr="007A7862">
        <w:rPr>
          <w:rFonts w:ascii="宋体" w:hAnsi="宋体" w:hint="eastAsia"/>
          <w:sz w:val="24"/>
        </w:rPr>
        <w:t>调节器参数整定的最佳整定参数是</w:t>
      </w:r>
      <w:r w:rsidR="00C76230">
        <w:rPr>
          <w:rFonts w:ascii="宋体" w:hAnsi="宋体" w:hint="eastAsia"/>
          <w:sz w:val="24"/>
        </w:rPr>
        <w:t>衰减比</w:t>
      </w:r>
      <w:r w:rsidR="00C76230" w:rsidRPr="007A7862">
        <w:rPr>
          <w:rFonts w:ascii="宋体" w:hAnsi="宋体" w:hint="eastAsia"/>
          <w:sz w:val="24"/>
        </w:rPr>
        <w:t xml:space="preserve">为 </w:t>
      </w:r>
      <w:r w:rsidR="00C76230" w:rsidRPr="007A7862">
        <w:rPr>
          <w:rFonts w:ascii="宋体" w:hAnsi="宋体" w:hint="eastAsia"/>
          <w:sz w:val="24"/>
          <w:u w:val="single"/>
        </w:rPr>
        <w:t xml:space="preserve">    </w:t>
      </w:r>
      <w:r w:rsidRPr="007A7862">
        <w:rPr>
          <w:rFonts w:ascii="宋体" w:hAnsi="宋体" w:hint="eastAsia"/>
          <w:sz w:val="24"/>
          <w:u w:val="single"/>
        </w:rPr>
        <w:t xml:space="preserve">  </w:t>
      </w:r>
      <w:r w:rsidR="008779B3">
        <w:rPr>
          <w:rFonts w:ascii="宋体" w:hAnsi="宋体"/>
          <w:sz w:val="24"/>
          <w:u w:val="single"/>
        </w:rPr>
        <w:t xml:space="preserve">  </w:t>
      </w:r>
      <w:r w:rsidRPr="007A7862">
        <w:rPr>
          <w:rFonts w:ascii="宋体" w:hAnsi="宋体" w:hint="eastAsia"/>
          <w:sz w:val="24"/>
          <w:u w:val="single"/>
        </w:rPr>
        <w:t xml:space="preserve">       </w:t>
      </w:r>
      <w:r w:rsidRPr="007A7862">
        <w:rPr>
          <w:rFonts w:ascii="宋体" w:hAnsi="宋体" w:hint="eastAsia"/>
          <w:sz w:val="24"/>
        </w:rPr>
        <w:t xml:space="preserve">  。</w:t>
      </w:r>
    </w:p>
    <w:p w14:paraId="770F23B0" w14:textId="742FFF17" w:rsidR="00560D2A" w:rsidRPr="00560D2A" w:rsidRDefault="00560D2A" w:rsidP="00992E8E">
      <w:pPr>
        <w:numPr>
          <w:ilvl w:val="0"/>
          <w:numId w:val="1"/>
        </w:numPr>
        <w:spacing w:line="288" w:lineRule="auto"/>
        <w:rPr>
          <w:rFonts w:ascii="宋体" w:hAnsi="宋体"/>
          <w:sz w:val="24"/>
        </w:rPr>
      </w:pPr>
      <w:bookmarkStart w:id="1" w:name="_Hlk40945215"/>
      <w:r w:rsidRPr="00560D2A">
        <w:rPr>
          <w:rFonts w:ascii="宋体" w:hAnsi="宋体" w:hint="eastAsia"/>
          <w:sz w:val="24"/>
        </w:rPr>
        <w:t>在调节阀给定行程下，前后压差为  100kPa  ，流体密度为1g/cm</w:t>
      </w:r>
      <w:r w:rsidRPr="00560D2A">
        <w:rPr>
          <w:rFonts w:ascii="宋体" w:hAnsi="宋体" w:hint="eastAsia"/>
          <w:sz w:val="24"/>
          <w:vertAlign w:val="superscript"/>
        </w:rPr>
        <w:t>3</w:t>
      </w:r>
      <w:r w:rsidRPr="00560D2A">
        <w:rPr>
          <w:rFonts w:ascii="宋体" w:hAnsi="宋体" w:hint="eastAsia"/>
          <w:sz w:val="24"/>
        </w:rPr>
        <w:t xml:space="preserve"> 的条件下，每小时通过调节阀的水的流量，称为</w:t>
      </w:r>
      <w:r w:rsidRPr="00560D2A">
        <w:rPr>
          <w:rFonts w:ascii="宋体" w:hAnsi="宋体" w:hint="eastAsia"/>
          <w:sz w:val="24"/>
          <w:u w:val="single"/>
        </w:rPr>
        <w:t xml:space="preserve">   </w:t>
      </w:r>
      <w:r w:rsidR="008779B3">
        <w:rPr>
          <w:rFonts w:ascii="宋体" w:hAnsi="宋体" w:hint="eastAsia"/>
          <w:sz w:val="24"/>
          <w:u w:val="single"/>
        </w:rPr>
        <w:t xml:space="preserve"> </w:t>
      </w:r>
      <w:r w:rsidR="008779B3">
        <w:rPr>
          <w:rFonts w:ascii="宋体" w:hAnsi="宋体"/>
          <w:sz w:val="24"/>
          <w:u w:val="single"/>
        </w:rPr>
        <w:t xml:space="preserve">    </w:t>
      </w:r>
      <w:r w:rsidRPr="00560D2A">
        <w:rPr>
          <w:rFonts w:ascii="宋体" w:hAnsi="宋体" w:hint="eastAsia"/>
          <w:sz w:val="24"/>
          <w:u w:val="single"/>
        </w:rPr>
        <w:t xml:space="preserve">   </w:t>
      </w:r>
      <w:r w:rsidRPr="00560D2A">
        <w:rPr>
          <w:rFonts w:ascii="宋体" w:hAnsi="宋体" w:hint="eastAsia"/>
          <w:sz w:val="24"/>
        </w:rPr>
        <w:t xml:space="preserve"> 。</w:t>
      </w:r>
    </w:p>
    <w:p w14:paraId="1AD91079" w14:textId="584A435E" w:rsidR="007A7862" w:rsidRPr="00560D2A" w:rsidRDefault="00560D2A" w:rsidP="00992E8E">
      <w:pPr>
        <w:numPr>
          <w:ilvl w:val="0"/>
          <w:numId w:val="1"/>
        </w:numPr>
        <w:rPr>
          <w:rFonts w:ascii="宋体" w:hAnsi="宋体"/>
          <w:sz w:val="24"/>
        </w:rPr>
      </w:pPr>
      <w:bookmarkStart w:id="2" w:name="_Hlk40945361"/>
      <w:bookmarkEnd w:id="1"/>
      <w:r w:rsidRPr="00560D2A">
        <w:rPr>
          <w:rFonts w:ascii="宋体" w:hAnsi="宋体" w:cs="宋体" w:hint="eastAsia"/>
          <w:kern w:val="0"/>
          <w:sz w:val="24"/>
        </w:rPr>
        <w:t>串级调节系统中，</w:t>
      </w:r>
      <w:r w:rsidRPr="00560D2A">
        <w:rPr>
          <w:rFonts w:ascii="宋体" w:hAnsi="宋体"/>
          <w:sz w:val="24"/>
        </w:rPr>
        <w:t xml:space="preserve">为确保串级控制系统不受到“共振效应” </w:t>
      </w:r>
      <w:r w:rsidRPr="00560D2A">
        <w:rPr>
          <w:rFonts w:ascii="宋体" w:hAnsi="宋体" w:hint="eastAsia"/>
          <w:sz w:val="24"/>
        </w:rPr>
        <w:t>，</w:t>
      </w:r>
      <w:r w:rsidRPr="00560D2A">
        <w:rPr>
          <w:rFonts w:ascii="宋体" w:hAnsi="宋体"/>
          <w:sz w:val="24"/>
        </w:rPr>
        <w:t>主回路</w:t>
      </w:r>
      <w:r w:rsidRPr="00560D2A">
        <w:rPr>
          <w:rFonts w:ascii="宋体" w:hAnsi="宋体" w:cs="宋体" w:hint="eastAsia"/>
          <w:sz w:val="24"/>
        </w:rPr>
        <w:t>ω1</w:t>
      </w:r>
      <w:r w:rsidRPr="00560D2A">
        <w:rPr>
          <w:rFonts w:ascii="宋体" w:hAnsi="宋体"/>
          <w:sz w:val="24"/>
        </w:rPr>
        <w:t>与副回路</w:t>
      </w:r>
      <w:r w:rsidRPr="00560D2A">
        <w:rPr>
          <w:rFonts w:ascii="宋体" w:hAnsi="宋体" w:cs="宋体" w:hint="eastAsia"/>
          <w:sz w:val="24"/>
        </w:rPr>
        <w:t>ω2</w:t>
      </w:r>
      <w:r w:rsidRPr="00560D2A">
        <w:rPr>
          <w:rFonts w:ascii="宋体" w:hAnsi="宋体" w:hint="eastAsia"/>
          <w:sz w:val="24"/>
        </w:rPr>
        <w:t>满足</w:t>
      </w:r>
      <w:bookmarkEnd w:id="2"/>
      <w:r w:rsidR="008779B3">
        <w:rPr>
          <w:rFonts w:ascii="宋体" w:hAnsi="宋体"/>
          <w:sz w:val="24"/>
          <w:u w:val="single"/>
        </w:rPr>
        <w:t xml:space="preserve">                </w:t>
      </w:r>
    </w:p>
    <w:p w14:paraId="3433BBDB" w14:textId="77777777" w:rsidR="008779B3" w:rsidRDefault="00365E6D" w:rsidP="006E2F4E">
      <w:pPr>
        <w:rPr>
          <w:rFonts w:ascii="Arial" w:hAnsi="Arial" w:cs="Arial"/>
          <w:color w:val="000000"/>
          <w:szCs w:val="21"/>
          <w:shd w:val="clear" w:color="auto" w:fill="FFFFFF"/>
        </w:rPr>
      </w:pPr>
      <w:r w:rsidRPr="00365E6D">
        <w:rPr>
          <w:sz w:val="24"/>
        </w:rPr>
        <w:t>8</w:t>
      </w:r>
      <w:r w:rsidRPr="00365E6D">
        <w:rPr>
          <w:rFonts w:hint="eastAsia"/>
          <w:sz w:val="24"/>
        </w:rPr>
        <w:t>.</w:t>
      </w:r>
      <w:r w:rsidR="00B45CF6" w:rsidRPr="00B45CF6">
        <w:rPr>
          <w:rFonts w:ascii="Arial" w:hAnsi="Arial" w:cs="Arial" w:hint="eastAsia"/>
          <w:color w:val="000000"/>
          <w:szCs w:val="21"/>
          <w:shd w:val="clear" w:color="auto" w:fill="FFFFFF"/>
        </w:rPr>
        <w:t xml:space="preserve"> </w:t>
      </w:r>
      <w:r w:rsidR="00B45CF6">
        <w:rPr>
          <w:rFonts w:ascii="Arial" w:hAnsi="Arial" w:cs="Arial" w:hint="eastAsia"/>
          <w:color w:val="000000"/>
          <w:szCs w:val="21"/>
          <w:shd w:val="clear" w:color="auto" w:fill="FFFFFF"/>
        </w:rPr>
        <w:t>自动水消毒时，要求氯气流量跟随净化水流量，从动量是</w:t>
      </w:r>
      <w:r w:rsidR="00B45CF6" w:rsidRPr="00B45CF6">
        <w:rPr>
          <w:rFonts w:ascii="Arial" w:hAnsi="Arial" w:cs="Arial" w:hint="eastAsia"/>
          <w:color w:val="000000"/>
          <w:szCs w:val="21"/>
          <w:u w:val="single"/>
          <w:shd w:val="clear" w:color="auto" w:fill="FFFFFF"/>
        </w:rPr>
        <w:t xml:space="preserve"> </w:t>
      </w:r>
      <w:r w:rsidR="008779B3">
        <w:rPr>
          <w:rFonts w:ascii="Arial" w:hAnsi="Arial" w:cs="Arial" w:hint="eastAsia"/>
          <w:color w:val="000000"/>
          <w:szCs w:val="21"/>
          <w:u w:val="single"/>
          <w:shd w:val="clear" w:color="auto" w:fill="FFFFFF"/>
        </w:rPr>
        <w:t xml:space="preserve"> </w:t>
      </w:r>
      <w:r w:rsidR="008779B3">
        <w:rPr>
          <w:rFonts w:ascii="Arial" w:hAnsi="Arial" w:cs="Arial"/>
          <w:color w:val="000000"/>
          <w:szCs w:val="21"/>
          <w:u w:val="single"/>
          <w:shd w:val="clear" w:color="auto" w:fill="FFFFFF"/>
        </w:rPr>
        <w:t xml:space="preserve">           </w:t>
      </w:r>
      <w:r w:rsidR="00B45CF6">
        <w:rPr>
          <w:rFonts w:ascii="Arial" w:hAnsi="Arial" w:cs="Arial" w:hint="eastAsia"/>
          <w:color w:val="000000"/>
          <w:szCs w:val="21"/>
          <w:shd w:val="clear" w:color="auto" w:fill="FFFFFF"/>
        </w:rPr>
        <w:t xml:space="preserve"> </w:t>
      </w:r>
      <w:r w:rsidR="00B45CF6">
        <w:rPr>
          <w:rFonts w:ascii="Arial" w:hAnsi="Arial" w:cs="Arial"/>
          <w:color w:val="000000"/>
          <w:szCs w:val="21"/>
          <w:shd w:val="clear" w:color="auto" w:fill="FFFFFF"/>
        </w:rPr>
        <w:t xml:space="preserve"> </w:t>
      </w:r>
      <w:r w:rsidR="00B45CF6">
        <w:rPr>
          <w:rFonts w:ascii="Arial" w:hAnsi="Arial" w:cs="Arial" w:hint="eastAsia"/>
          <w:color w:val="000000"/>
          <w:szCs w:val="21"/>
          <w:shd w:val="clear" w:color="auto" w:fill="FFFFFF"/>
        </w:rPr>
        <w:t>，</w:t>
      </w:r>
      <w:r w:rsidR="00B45CF6">
        <w:rPr>
          <w:rFonts w:ascii="Arial" w:hAnsi="Arial" w:cs="Arial" w:hint="eastAsia"/>
          <w:color w:val="000000"/>
          <w:szCs w:val="21"/>
          <w:shd w:val="clear" w:color="auto" w:fill="FFFFFF"/>
        </w:rPr>
        <w:t xml:space="preserve"> </w:t>
      </w:r>
      <w:r w:rsidR="00B45CF6">
        <w:rPr>
          <w:rFonts w:ascii="Arial" w:hAnsi="Arial" w:cs="Arial" w:hint="eastAsia"/>
          <w:color w:val="000000"/>
          <w:szCs w:val="21"/>
          <w:shd w:val="clear" w:color="auto" w:fill="FFFFFF"/>
        </w:rPr>
        <w:t>若需要保持总流量稳定，需采用</w:t>
      </w:r>
      <w:r w:rsidR="00B45CF6" w:rsidRPr="00B45CF6">
        <w:rPr>
          <w:rFonts w:ascii="Arial" w:hAnsi="Arial" w:cs="Arial" w:hint="eastAsia"/>
          <w:color w:val="000000"/>
          <w:szCs w:val="21"/>
          <w:u w:val="single"/>
          <w:shd w:val="clear" w:color="auto" w:fill="FFFFFF"/>
        </w:rPr>
        <w:t xml:space="preserve"> </w:t>
      </w:r>
      <w:r w:rsidR="008779B3">
        <w:rPr>
          <w:rFonts w:ascii="Arial" w:hAnsi="Arial" w:cs="Arial" w:hint="eastAsia"/>
          <w:color w:val="000000"/>
          <w:szCs w:val="21"/>
          <w:u w:val="single"/>
          <w:shd w:val="clear" w:color="auto" w:fill="FFFFFF"/>
        </w:rPr>
        <w:t xml:space="preserve"> </w:t>
      </w:r>
      <w:r w:rsidR="008779B3">
        <w:rPr>
          <w:rFonts w:ascii="Arial" w:hAnsi="Arial" w:cs="Arial"/>
          <w:color w:val="000000"/>
          <w:szCs w:val="21"/>
          <w:u w:val="single"/>
          <w:shd w:val="clear" w:color="auto" w:fill="FFFFFF"/>
        </w:rPr>
        <w:t xml:space="preserve">           </w:t>
      </w:r>
      <w:r w:rsidR="00B45CF6">
        <w:rPr>
          <w:rFonts w:ascii="Arial" w:hAnsi="Arial" w:cs="Arial" w:hint="eastAsia"/>
          <w:color w:val="000000"/>
          <w:szCs w:val="21"/>
          <w:u w:val="single"/>
          <w:shd w:val="clear" w:color="auto" w:fill="FFFFFF"/>
        </w:rPr>
        <w:t xml:space="preserve"> </w:t>
      </w:r>
      <w:r w:rsidR="00B45CF6">
        <w:rPr>
          <w:rFonts w:ascii="Arial" w:hAnsi="Arial" w:cs="Arial"/>
          <w:color w:val="000000"/>
          <w:szCs w:val="21"/>
          <w:u w:val="single"/>
          <w:shd w:val="clear" w:color="auto" w:fill="FFFFFF"/>
        </w:rPr>
        <w:t xml:space="preserve">   </w:t>
      </w:r>
      <w:r w:rsidR="00B45CF6">
        <w:rPr>
          <w:rFonts w:ascii="Arial" w:hAnsi="Arial" w:cs="Arial"/>
          <w:color w:val="000000"/>
          <w:szCs w:val="21"/>
          <w:shd w:val="clear" w:color="auto" w:fill="FFFFFF"/>
        </w:rPr>
        <w:t xml:space="preserve">   </w:t>
      </w:r>
      <w:r w:rsidR="00B45CF6">
        <w:rPr>
          <w:rFonts w:ascii="Arial" w:hAnsi="Arial" w:cs="Arial" w:hint="eastAsia"/>
          <w:color w:val="000000"/>
          <w:szCs w:val="21"/>
          <w:shd w:val="clear" w:color="auto" w:fill="FFFFFF"/>
        </w:rPr>
        <w:t>控制系统</w:t>
      </w:r>
      <w:r w:rsidR="008779B3">
        <w:rPr>
          <w:rFonts w:ascii="Arial" w:hAnsi="Arial" w:cs="Arial" w:hint="eastAsia"/>
          <w:color w:val="000000"/>
          <w:szCs w:val="21"/>
          <w:shd w:val="clear" w:color="auto" w:fill="FFFFFF"/>
        </w:rPr>
        <w:t>。</w:t>
      </w:r>
    </w:p>
    <w:p w14:paraId="1459BD6A" w14:textId="3266FE3A" w:rsidR="006E2F4E" w:rsidRPr="00365E6D" w:rsidRDefault="00B45CF6" w:rsidP="006E2F4E">
      <w:pPr>
        <w:rPr>
          <w:sz w:val="24"/>
        </w:rPr>
      </w:pPr>
      <w:r>
        <w:rPr>
          <w:rFonts w:ascii="Arial" w:hAnsi="Arial" w:cs="Arial" w:hint="eastAsia"/>
          <w:color w:val="000000"/>
          <w:szCs w:val="21"/>
          <w:shd w:val="clear" w:color="auto" w:fill="FFFFFF"/>
        </w:rPr>
        <w:t xml:space="preserve">   </w:t>
      </w:r>
    </w:p>
    <w:tbl>
      <w:tblPr>
        <w:tblpPr w:leftFromText="180" w:rightFromText="180" w:vertAnchor="text" w:horzAnchor="page" w:tblpX="2624" w:tblpY="143"/>
        <w:tblW w:w="0" w:type="auto"/>
        <w:tblLook w:val="04A0" w:firstRow="1" w:lastRow="0" w:firstColumn="1" w:lastColumn="0" w:noHBand="0" w:noVBand="1"/>
      </w:tblPr>
      <w:tblGrid>
        <w:gridCol w:w="601"/>
        <w:gridCol w:w="991"/>
        <w:gridCol w:w="6383"/>
      </w:tblGrid>
      <w:tr w:rsidR="008779B3" w:rsidRPr="003007FA" w14:paraId="39DAEB58" w14:textId="77777777" w:rsidTr="008779B3">
        <w:trPr>
          <w:trHeight w:val="560"/>
        </w:trPr>
        <w:tc>
          <w:tcPr>
            <w:tcW w:w="601" w:type="dxa"/>
            <w:tcBorders>
              <w:top w:val="single" w:sz="4" w:space="0" w:color="000000"/>
              <w:left w:val="single" w:sz="4" w:space="0" w:color="000000"/>
              <w:bottom w:val="single" w:sz="4" w:space="0" w:color="000000"/>
              <w:right w:val="single" w:sz="4" w:space="0" w:color="000000"/>
            </w:tcBorders>
            <w:vAlign w:val="center"/>
          </w:tcPr>
          <w:p w14:paraId="2467FDD6" w14:textId="77777777" w:rsidR="008779B3" w:rsidRPr="003007FA" w:rsidRDefault="008779B3" w:rsidP="008779B3">
            <w:pPr>
              <w:jc w:val="center"/>
              <w:rPr>
                <w:rFonts w:ascii="宋体" w:hAnsi="宋体"/>
                <w:b/>
                <w:sz w:val="24"/>
              </w:rPr>
            </w:pPr>
            <w:r w:rsidRPr="003007FA">
              <w:rPr>
                <w:rFonts w:hint="eastAsia"/>
                <w:sz w:val="24"/>
              </w:rPr>
              <w:t>得分</w:t>
            </w:r>
          </w:p>
        </w:tc>
        <w:tc>
          <w:tcPr>
            <w:tcW w:w="991" w:type="dxa"/>
            <w:tcBorders>
              <w:top w:val="single" w:sz="4" w:space="0" w:color="000000"/>
              <w:left w:val="single" w:sz="4" w:space="0" w:color="000000"/>
              <w:bottom w:val="single" w:sz="4" w:space="0" w:color="000000"/>
              <w:right w:val="single" w:sz="4" w:space="0" w:color="000000"/>
            </w:tcBorders>
            <w:vAlign w:val="center"/>
          </w:tcPr>
          <w:p w14:paraId="4481B09E" w14:textId="77777777" w:rsidR="008779B3" w:rsidRPr="003007FA" w:rsidRDefault="008779B3" w:rsidP="008779B3">
            <w:pPr>
              <w:jc w:val="center"/>
              <w:rPr>
                <w:rFonts w:ascii="宋体" w:hAnsi="宋体"/>
                <w:b/>
                <w:sz w:val="24"/>
              </w:rPr>
            </w:pPr>
          </w:p>
        </w:tc>
        <w:tc>
          <w:tcPr>
            <w:tcW w:w="6383" w:type="dxa"/>
            <w:tcBorders>
              <w:left w:val="single" w:sz="4" w:space="0" w:color="000000"/>
            </w:tcBorders>
            <w:vAlign w:val="center"/>
          </w:tcPr>
          <w:p w14:paraId="3E6167E1" w14:textId="77777777" w:rsidR="008779B3" w:rsidRPr="009C326A" w:rsidRDefault="008779B3" w:rsidP="008779B3">
            <w:pPr>
              <w:jc w:val="left"/>
              <w:rPr>
                <w:rFonts w:ascii="宋体" w:hAnsi="宋体"/>
                <w:b/>
                <w:sz w:val="24"/>
              </w:rPr>
            </w:pPr>
            <w:r w:rsidRPr="009C326A">
              <w:rPr>
                <w:rFonts w:hint="eastAsia"/>
                <w:b/>
                <w:sz w:val="24"/>
              </w:rPr>
              <w:t>二、选择题（每题</w:t>
            </w:r>
            <w:r>
              <w:rPr>
                <w:b/>
                <w:sz w:val="24"/>
              </w:rPr>
              <w:t>1</w:t>
            </w:r>
            <w:r w:rsidRPr="009C326A">
              <w:rPr>
                <w:rFonts w:hint="eastAsia"/>
                <w:b/>
                <w:sz w:val="24"/>
              </w:rPr>
              <w:t>分，共</w:t>
            </w:r>
            <w:r>
              <w:rPr>
                <w:b/>
                <w:sz w:val="24"/>
              </w:rPr>
              <w:t>1</w:t>
            </w:r>
            <w:r w:rsidRPr="009C326A">
              <w:rPr>
                <w:rFonts w:hint="eastAsia"/>
                <w:b/>
                <w:sz w:val="24"/>
              </w:rPr>
              <w:t>0</w:t>
            </w:r>
            <w:r w:rsidRPr="009C326A">
              <w:rPr>
                <w:rFonts w:hint="eastAsia"/>
                <w:b/>
                <w:sz w:val="24"/>
              </w:rPr>
              <w:t>分）</w:t>
            </w:r>
          </w:p>
        </w:tc>
      </w:tr>
    </w:tbl>
    <w:p w14:paraId="730D6FA7" w14:textId="734C5D89" w:rsidR="006E2F4E" w:rsidRDefault="009A34D1" w:rsidP="008779B3">
      <w:pPr>
        <w:ind w:firstLineChars="300" w:firstLine="720"/>
        <w:rPr>
          <w:sz w:val="24"/>
        </w:rPr>
      </w:pPr>
      <w:r>
        <w:rPr>
          <w:rFonts w:hint="eastAsia"/>
          <w:sz w:val="24"/>
        </w:rPr>
        <w:t xml:space="preserve">      </w:t>
      </w:r>
    </w:p>
    <w:p w14:paraId="3F9C7162" w14:textId="53AD4F2C" w:rsidR="00560D2A" w:rsidRPr="00560D2A" w:rsidRDefault="00560D2A" w:rsidP="00992E8E">
      <w:pPr>
        <w:widowControl/>
        <w:numPr>
          <w:ilvl w:val="0"/>
          <w:numId w:val="2"/>
        </w:numPr>
        <w:shd w:val="clear" w:color="auto" w:fill="FFFFFF"/>
        <w:spacing w:after="150" w:line="357" w:lineRule="atLeast"/>
        <w:ind w:left="357" w:hanging="357"/>
        <w:jc w:val="left"/>
        <w:rPr>
          <w:sz w:val="24"/>
        </w:rPr>
      </w:pPr>
      <w:r w:rsidRPr="00560D2A">
        <w:rPr>
          <w:rFonts w:hint="eastAsia"/>
          <w:sz w:val="24"/>
        </w:rPr>
        <w:t>在过程控制系统研究中经常采用（</w:t>
      </w:r>
      <w:r w:rsidRPr="00560D2A">
        <w:rPr>
          <w:sz w:val="24"/>
        </w:rPr>
        <w:t xml:space="preserve">    </w:t>
      </w:r>
      <w:r w:rsidRPr="00560D2A">
        <w:rPr>
          <w:rFonts w:hint="eastAsia"/>
          <w:sz w:val="24"/>
        </w:rPr>
        <w:t>）作为输入信号</w:t>
      </w:r>
    </w:p>
    <w:p w14:paraId="6FB691CB" w14:textId="77777777" w:rsidR="00560D2A" w:rsidRPr="006A27A3" w:rsidRDefault="00560D2A" w:rsidP="00992E8E">
      <w:pPr>
        <w:pStyle w:val="f-cb"/>
        <w:numPr>
          <w:ilvl w:val="0"/>
          <w:numId w:val="3"/>
        </w:numPr>
        <w:shd w:val="clear" w:color="auto" w:fill="FFFFFF"/>
        <w:spacing w:before="0" w:beforeAutospacing="0" w:after="0" w:afterAutospacing="0" w:line="360" w:lineRule="atLeast"/>
        <w:rPr>
          <w:rFonts w:eastAsia="宋体"/>
          <w:kern w:val="2"/>
          <w:lang w:val="en-US"/>
        </w:rPr>
      </w:pPr>
      <w:r w:rsidRPr="006A27A3">
        <w:rPr>
          <w:rFonts w:eastAsia="宋体"/>
          <w:kern w:val="2"/>
          <w:lang w:val="en-US"/>
        </w:rPr>
        <w:t> </w:t>
      </w:r>
      <w:r w:rsidRPr="006A27A3">
        <w:rPr>
          <w:rFonts w:eastAsia="宋体" w:hint="eastAsia"/>
          <w:kern w:val="2"/>
          <w:lang w:val="en-US"/>
        </w:rPr>
        <w:t>斜坡函数</w:t>
      </w:r>
      <w:r w:rsidRPr="006A27A3">
        <w:rPr>
          <w:rFonts w:eastAsia="宋体" w:hint="eastAsia"/>
          <w:kern w:val="2"/>
          <w:lang w:val="en-US"/>
        </w:rPr>
        <w:t xml:space="preserve"> </w:t>
      </w:r>
      <w:r w:rsidRPr="006A27A3">
        <w:rPr>
          <w:rFonts w:eastAsia="宋体"/>
          <w:kern w:val="2"/>
          <w:lang w:val="en-US"/>
        </w:rPr>
        <w:t xml:space="preserve">   B.</w:t>
      </w:r>
      <w:r w:rsidRPr="006A27A3">
        <w:rPr>
          <w:rFonts w:eastAsia="宋体" w:hint="eastAsia"/>
          <w:kern w:val="2"/>
          <w:lang w:val="en-US"/>
        </w:rPr>
        <w:t>单位脉冲函数</w:t>
      </w:r>
      <w:r w:rsidRPr="006A27A3">
        <w:rPr>
          <w:rFonts w:eastAsia="宋体" w:hint="eastAsia"/>
          <w:kern w:val="2"/>
          <w:lang w:val="en-US"/>
        </w:rPr>
        <w:t xml:space="preserve"> </w:t>
      </w:r>
      <w:r w:rsidRPr="006A27A3">
        <w:rPr>
          <w:rFonts w:eastAsia="宋体"/>
          <w:kern w:val="2"/>
          <w:lang w:val="en-US"/>
        </w:rPr>
        <w:t xml:space="preserve">   C.</w:t>
      </w:r>
      <w:r w:rsidRPr="006A27A3">
        <w:rPr>
          <w:rFonts w:eastAsia="宋体" w:hint="eastAsia"/>
          <w:kern w:val="2"/>
          <w:lang w:val="en-US"/>
        </w:rPr>
        <w:t>抛物线函数</w:t>
      </w:r>
      <w:r w:rsidRPr="006A27A3">
        <w:rPr>
          <w:rFonts w:eastAsia="宋体" w:hint="eastAsia"/>
          <w:kern w:val="2"/>
          <w:lang w:val="en-US"/>
        </w:rPr>
        <w:t xml:space="preserve"> </w:t>
      </w:r>
      <w:r w:rsidRPr="006A27A3">
        <w:rPr>
          <w:rFonts w:eastAsia="宋体"/>
          <w:kern w:val="2"/>
          <w:lang w:val="en-US"/>
        </w:rPr>
        <w:t xml:space="preserve">     D.</w:t>
      </w:r>
      <w:r w:rsidRPr="006A27A3">
        <w:rPr>
          <w:rFonts w:eastAsia="宋体" w:hint="eastAsia"/>
          <w:kern w:val="2"/>
          <w:lang w:val="en-US"/>
        </w:rPr>
        <w:t>阶跃函数</w:t>
      </w:r>
    </w:p>
    <w:p w14:paraId="4A0406BE" w14:textId="043FB869" w:rsidR="00560D2A" w:rsidRPr="00560D2A" w:rsidRDefault="00560D2A" w:rsidP="00992E8E">
      <w:pPr>
        <w:numPr>
          <w:ilvl w:val="0"/>
          <w:numId w:val="2"/>
        </w:numPr>
        <w:shd w:val="clear" w:color="auto" w:fill="FFFFFF"/>
        <w:spacing w:line="390" w:lineRule="atLeast"/>
        <w:rPr>
          <w:sz w:val="24"/>
        </w:rPr>
      </w:pPr>
      <w:r w:rsidRPr="00560D2A">
        <w:rPr>
          <w:rFonts w:hint="eastAsia"/>
          <w:sz w:val="24"/>
        </w:rPr>
        <w:t>关于试验法建模描述不正确的是（</w:t>
      </w:r>
      <w:r w:rsidR="008779B3">
        <w:rPr>
          <w:rFonts w:hint="eastAsia"/>
          <w:sz w:val="24"/>
        </w:rPr>
        <w:t xml:space="preserve"> </w:t>
      </w:r>
      <w:r w:rsidR="008779B3">
        <w:rPr>
          <w:sz w:val="24"/>
        </w:rPr>
        <w:t xml:space="preserve">  </w:t>
      </w:r>
      <w:r w:rsidRPr="00560D2A">
        <w:rPr>
          <w:rFonts w:hint="eastAsia"/>
          <w:sz w:val="24"/>
        </w:rPr>
        <w:t>）</w:t>
      </w:r>
    </w:p>
    <w:p w14:paraId="17837361" w14:textId="77777777" w:rsidR="00560D2A" w:rsidRPr="00560D2A" w:rsidRDefault="00560D2A" w:rsidP="00992E8E">
      <w:pPr>
        <w:pStyle w:val="f-cb"/>
        <w:numPr>
          <w:ilvl w:val="0"/>
          <w:numId w:val="8"/>
        </w:numPr>
        <w:shd w:val="clear" w:color="auto" w:fill="FFFFFF"/>
        <w:spacing w:before="0" w:beforeAutospacing="0" w:after="0" w:afterAutospacing="0" w:line="360" w:lineRule="atLeast"/>
        <w:rPr>
          <w:rFonts w:eastAsia="宋体"/>
          <w:kern w:val="2"/>
          <w:lang w:val="en-US"/>
        </w:rPr>
      </w:pPr>
      <w:r w:rsidRPr="00560D2A">
        <w:rPr>
          <w:rFonts w:eastAsia="宋体" w:hint="eastAsia"/>
          <w:kern w:val="2"/>
          <w:lang w:val="en-US"/>
        </w:rPr>
        <w:t>根据工业过程的输入和输出的实测数据进行某种数学处理后得到模型</w:t>
      </w:r>
    </w:p>
    <w:p w14:paraId="28EE073D" w14:textId="77777777" w:rsidR="00560D2A" w:rsidRPr="00560D2A" w:rsidRDefault="00560D2A" w:rsidP="00992E8E">
      <w:pPr>
        <w:pStyle w:val="f-cb"/>
        <w:numPr>
          <w:ilvl w:val="0"/>
          <w:numId w:val="8"/>
        </w:numPr>
        <w:shd w:val="clear" w:color="auto" w:fill="FFFFFF"/>
        <w:spacing w:before="0" w:beforeAutospacing="0" w:after="0" w:afterAutospacing="0" w:line="360" w:lineRule="atLeast"/>
        <w:rPr>
          <w:rFonts w:eastAsia="宋体"/>
          <w:kern w:val="2"/>
          <w:lang w:val="en-US"/>
        </w:rPr>
      </w:pPr>
      <w:r w:rsidRPr="00560D2A">
        <w:rPr>
          <w:rFonts w:eastAsia="宋体" w:hint="eastAsia"/>
          <w:kern w:val="2"/>
          <w:lang w:val="en-US"/>
        </w:rPr>
        <w:t>把被研究的工业过程视为一个黑匣子</w:t>
      </w:r>
    </w:p>
    <w:p w14:paraId="4E986F13" w14:textId="77777777" w:rsidR="00560D2A" w:rsidRPr="00560D2A" w:rsidRDefault="00560D2A" w:rsidP="00992E8E">
      <w:pPr>
        <w:pStyle w:val="f-cb"/>
        <w:numPr>
          <w:ilvl w:val="0"/>
          <w:numId w:val="8"/>
        </w:numPr>
        <w:shd w:val="clear" w:color="auto" w:fill="FFFFFF"/>
        <w:spacing w:before="0" w:beforeAutospacing="0" w:after="0" w:afterAutospacing="0" w:line="360" w:lineRule="atLeast"/>
        <w:rPr>
          <w:rFonts w:eastAsia="宋体"/>
          <w:kern w:val="2"/>
          <w:lang w:val="en-US"/>
        </w:rPr>
      </w:pPr>
      <w:r w:rsidRPr="00560D2A">
        <w:rPr>
          <w:rFonts w:eastAsia="宋体" w:hint="eastAsia"/>
          <w:kern w:val="2"/>
          <w:lang w:val="en-US"/>
        </w:rPr>
        <w:t>不需要深入掌握其内部机理</w:t>
      </w:r>
    </w:p>
    <w:p w14:paraId="48EA036B" w14:textId="0DAF82B0" w:rsidR="00560D2A" w:rsidRPr="006A27A3" w:rsidRDefault="00560D2A" w:rsidP="00992E8E">
      <w:pPr>
        <w:pStyle w:val="f-cb"/>
        <w:numPr>
          <w:ilvl w:val="0"/>
          <w:numId w:val="8"/>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一般比机理法要复杂很多</w:t>
      </w:r>
    </w:p>
    <w:p w14:paraId="5491FFB4" w14:textId="20E8C22B" w:rsidR="00560D2A" w:rsidRPr="006A27A3" w:rsidRDefault="00560D2A" w:rsidP="00992E8E">
      <w:pPr>
        <w:numPr>
          <w:ilvl w:val="0"/>
          <w:numId w:val="2"/>
        </w:numPr>
        <w:shd w:val="clear" w:color="auto" w:fill="FFFFFF"/>
        <w:spacing w:line="390" w:lineRule="atLeast"/>
        <w:rPr>
          <w:sz w:val="24"/>
        </w:rPr>
      </w:pPr>
      <w:r w:rsidRPr="006A27A3">
        <w:rPr>
          <w:rFonts w:hint="eastAsia"/>
          <w:sz w:val="24"/>
        </w:rPr>
        <w:t>有关变送器的说法中，错误的是</w:t>
      </w:r>
      <w:r w:rsidRPr="006A27A3">
        <w:rPr>
          <w:rFonts w:hint="eastAsia"/>
          <w:sz w:val="24"/>
        </w:rPr>
        <w:t>(</w:t>
      </w:r>
      <w:r w:rsidR="008779B3">
        <w:rPr>
          <w:sz w:val="24"/>
        </w:rPr>
        <w:t xml:space="preserve">   </w:t>
      </w:r>
      <w:r w:rsidRPr="006A27A3">
        <w:rPr>
          <w:rFonts w:hint="eastAsia"/>
          <w:sz w:val="24"/>
        </w:rPr>
        <w:t>)</w:t>
      </w:r>
    </w:p>
    <w:p w14:paraId="000B8272" w14:textId="77777777" w:rsidR="00560D2A" w:rsidRPr="006A27A3" w:rsidRDefault="00560D2A" w:rsidP="00992E8E">
      <w:pPr>
        <w:pStyle w:val="f-cb"/>
        <w:numPr>
          <w:ilvl w:val="0"/>
          <w:numId w:val="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变送器的作用是将各种不同的检测信号变换成标准信号输出</w:t>
      </w:r>
    </w:p>
    <w:p w14:paraId="54981206" w14:textId="77777777" w:rsidR="00560D2A" w:rsidRPr="006A27A3" w:rsidRDefault="00560D2A" w:rsidP="00992E8E">
      <w:pPr>
        <w:pStyle w:val="f-cb"/>
        <w:numPr>
          <w:ilvl w:val="0"/>
          <w:numId w:val="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输出信号一般是DC4-20mA或1-5V</w:t>
      </w:r>
    </w:p>
    <w:p w14:paraId="68FB9B5F" w14:textId="1389E4DC" w:rsidR="00253F22" w:rsidRDefault="00253F22" w:rsidP="00253F22">
      <w:pPr>
        <w:pStyle w:val="f-cb"/>
        <w:numPr>
          <w:ilvl w:val="0"/>
          <w:numId w:val="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变送器</w:t>
      </w:r>
      <w:r>
        <w:rPr>
          <w:rFonts w:ascii="宋体" w:eastAsia="宋体" w:hAnsi="宋体" w:hint="eastAsia"/>
          <w:kern w:val="2"/>
          <w:lang w:val="en-US"/>
        </w:rPr>
        <w:t>的</w:t>
      </w:r>
      <w:r w:rsidR="00B94CC0">
        <w:rPr>
          <w:rFonts w:ascii="宋体" w:eastAsia="宋体" w:hAnsi="宋体" w:hint="eastAsia"/>
          <w:kern w:val="2"/>
          <w:lang w:val="en-US"/>
        </w:rPr>
        <w:t>响应</w:t>
      </w:r>
      <w:r>
        <w:rPr>
          <w:rFonts w:ascii="宋体" w:eastAsia="宋体" w:hAnsi="宋体" w:hint="eastAsia"/>
          <w:kern w:val="2"/>
          <w:lang w:val="en-US"/>
        </w:rPr>
        <w:t>时间越大越好</w:t>
      </w:r>
    </w:p>
    <w:p w14:paraId="17846F3E" w14:textId="77777777" w:rsidR="00253F22" w:rsidRPr="006A27A3" w:rsidRDefault="00253F22" w:rsidP="00253F22">
      <w:pPr>
        <w:pStyle w:val="f-cb"/>
        <w:numPr>
          <w:ilvl w:val="0"/>
          <w:numId w:val="4"/>
        </w:numPr>
        <w:shd w:val="clear" w:color="auto" w:fill="FFFFFF"/>
        <w:spacing w:before="0" w:beforeAutospacing="0" w:after="0" w:afterAutospacing="0" w:line="360" w:lineRule="atLeast"/>
        <w:rPr>
          <w:rFonts w:ascii="宋体" w:eastAsia="宋体" w:hAnsi="宋体"/>
          <w:kern w:val="2"/>
          <w:lang w:val="en-US"/>
        </w:rPr>
      </w:pPr>
      <w:r>
        <w:rPr>
          <w:rFonts w:ascii="宋体" w:eastAsia="宋体" w:hAnsi="宋体" w:hint="eastAsia"/>
          <w:kern w:val="2"/>
          <w:lang w:val="en-US"/>
        </w:rPr>
        <w:t>变送器的输入输出特性一般为线性</w:t>
      </w:r>
    </w:p>
    <w:p w14:paraId="6D95DB79" w14:textId="6019D8A7" w:rsidR="00560D2A" w:rsidRPr="006A27A3" w:rsidRDefault="00560D2A" w:rsidP="00992E8E">
      <w:pPr>
        <w:numPr>
          <w:ilvl w:val="0"/>
          <w:numId w:val="2"/>
        </w:numPr>
        <w:shd w:val="clear" w:color="auto" w:fill="FFFFFF"/>
        <w:spacing w:line="390" w:lineRule="atLeast"/>
        <w:rPr>
          <w:sz w:val="24"/>
        </w:rPr>
      </w:pPr>
      <w:r w:rsidRPr="006A27A3">
        <w:rPr>
          <w:rFonts w:hint="eastAsia"/>
          <w:sz w:val="24"/>
        </w:rPr>
        <w:t>下列关于执行器的说法中不恰当的是（</w:t>
      </w:r>
      <w:r w:rsidR="008779B3">
        <w:rPr>
          <w:rFonts w:hint="eastAsia"/>
          <w:sz w:val="24"/>
        </w:rPr>
        <w:t xml:space="preserve"> </w:t>
      </w:r>
      <w:r w:rsidR="008779B3">
        <w:rPr>
          <w:sz w:val="24"/>
        </w:rPr>
        <w:t xml:space="preserve"> </w:t>
      </w:r>
      <w:r w:rsidRPr="006A27A3">
        <w:rPr>
          <w:rFonts w:hint="eastAsia"/>
          <w:sz w:val="24"/>
        </w:rPr>
        <w:t>）</w:t>
      </w:r>
    </w:p>
    <w:p w14:paraId="29119F7A" w14:textId="77777777" w:rsidR="00560D2A" w:rsidRPr="006A27A3" w:rsidRDefault="00560D2A" w:rsidP="00992E8E">
      <w:pPr>
        <w:pStyle w:val="f-cb"/>
        <w:numPr>
          <w:ilvl w:val="0"/>
          <w:numId w:val="5"/>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执行器按使用能源不同分为气动执行器和电动执行器</w:t>
      </w:r>
    </w:p>
    <w:p w14:paraId="241FE22A" w14:textId="77777777" w:rsidR="00560D2A" w:rsidRPr="006A27A3" w:rsidRDefault="00560D2A" w:rsidP="00992E8E">
      <w:pPr>
        <w:pStyle w:val="f-cb"/>
        <w:numPr>
          <w:ilvl w:val="0"/>
          <w:numId w:val="5"/>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气动执行器结构简单，动作可靠，适用于防火防爆场合</w:t>
      </w:r>
    </w:p>
    <w:p w14:paraId="76342CBD" w14:textId="77777777" w:rsidR="00560D2A" w:rsidRPr="006A27A3" w:rsidRDefault="00560D2A" w:rsidP="00992E8E">
      <w:pPr>
        <w:pStyle w:val="f-cb"/>
        <w:numPr>
          <w:ilvl w:val="0"/>
          <w:numId w:val="5"/>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电动执行器动作迅速，其信号便于远传</w:t>
      </w:r>
    </w:p>
    <w:p w14:paraId="4AA53370" w14:textId="77777777" w:rsidR="00560D2A" w:rsidRPr="006A27A3" w:rsidRDefault="00560D2A" w:rsidP="00992E8E">
      <w:pPr>
        <w:pStyle w:val="f-cb"/>
        <w:numPr>
          <w:ilvl w:val="0"/>
          <w:numId w:val="5"/>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执行器的开度与流量总是呈线性关系</w:t>
      </w:r>
    </w:p>
    <w:p w14:paraId="3EB3355E" w14:textId="58E9CBDA" w:rsidR="00560D2A" w:rsidRPr="006A27A3" w:rsidRDefault="00560D2A" w:rsidP="00992E8E">
      <w:pPr>
        <w:numPr>
          <w:ilvl w:val="0"/>
          <w:numId w:val="2"/>
        </w:numPr>
        <w:shd w:val="clear" w:color="auto" w:fill="FFFFFF"/>
        <w:spacing w:line="390" w:lineRule="atLeast"/>
        <w:rPr>
          <w:sz w:val="24"/>
        </w:rPr>
      </w:pPr>
      <w:r w:rsidRPr="006A27A3">
        <w:rPr>
          <w:rFonts w:hint="eastAsia"/>
          <w:sz w:val="24"/>
        </w:rPr>
        <w:t>调节系统在纯比例作用下已整定好，加入积分作用后，为保证原稳定度，应将比例度（</w:t>
      </w:r>
      <w:r w:rsidR="008779B3">
        <w:rPr>
          <w:sz w:val="24"/>
        </w:rPr>
        <w:t xml:space="preserve">   </w:t>
      </w:r>
      <w:r w:rsidRPr="006A27A3">
        <w:rPr>
          <w:rFonts w:hint="eastAsia"/>
          <w:sz w:val="24"/>
        </w:rPr>
        <w:t xml:space="preserve"> </w:t>
      </w:r>
      <w:r w:rsidRPr="006A27A3">
        <w:rPr>
          <w:rFonts w:hint="eastAsia"/>
          <w:sz w:val="24"/>
        </w:rPr>
        <w:t>）。</w:t>
      </w:r>
    </w:p>
    <w:p w14:paraId="7C131D47" w14:textId="77777777" w:rsidR="00560D2A" w:rsidRPr="006A27A3" w:rsidRDefault="00560D2A" w:rsidP="00992E8E">
      <w:pPr>
        <w:pStyle w:val="f-cb"/>
        <w:numPr>
          <w:ilvl w:val="0"/>
          <w:numId w:val="6"/>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增大     B.减小      C.不变     D.先增大后减小</w:t>
      </w:r>
    </w:p>
    <w:p w14:paraId="04572D99" w14:textId="1D53E9AC" w:rsidR="00560D2A" w:rsidRPr="006A27A3" w:rsidRDefault="00560D2A" w:rsidP="00992E8E">
      <w:pPr>
        <w:numPr>
          <w:ilvl w:val="0"/>
          <w:numId w:val="2"/>
        </w:numPr>
        <w:shd w:val="clear" w:color="auto" w:fill="FFFFFF"/>
        <w:spacing w:line="390" w:lineRule="atLeast"/>
        <w:rPr>
          <w:sz w:val="24"/>
        </w:rPr>
      </w:pPr>
      <w:r w:rsidRPr="006A27A3">
        <w:rPr>
          <w:rFonts w:hint="eastAsia"/>
          <w:sz w:val="24"/>
        </w:rPr>
        <w:t>在比例控制的基础上，增加适当的微分作用</w:t>
      </w:r>
      <w:r w:rsidRPr="006A27A3">
        <w:rPr>
          <w:sz w:val="24"/>
        </w:rPr>
        <w:t xml:space="preserve">, </w:t>
      </w:r>
      <w:r w:rsidRPr="006A27A3">
        <w:rPr>
          <w:rFonts w:hint="eastAsia"/>
          <w:sz w:val="24"/>
        </w:rPr>
        <w:t>为了得到相同的系统稳定性，则（</w:t>
      </w:r>
      <w:r w:rsidRPr="006A27A3">
        <w:rPr>
          <w:sz w:val="24"/>
        </w:rPr>
        <w:t> </w:t>
      </w:r>
      <w:r w:rsidR="008779B3">
        <w:rPr>
          <w:sz w:val="24"/>
        </w:rPr>
        <w:t xml:space="preserve">  </w:t>
      </w:r>
      <w:r w:rsidRPr="006A27A3">
        <w:rPr>
          <w:sz w:val="24"/>
        </w:rPr>
        <w:t xml:space="preserve"> </w:t>
      </w:r>
      <w:r w:rsidRPr="006A27A3">
        <w:rPr>
          <w:sz w:val="24"/>
        </w:rPr>
        <w:t>）</w:t>
      </w:r>
    </w:p>
    <w:p w14:paraId="1F7D035A" w14:textId="77777777" w:rsidR="00560D2A" w:rsidRPr="006A27A3" w:rsidRDefault="00560D2A" w:rsidP="00992E8E">
      <w:pPr>
        <w:pStyle w:val="f-cb"/>
        <w:numPr>
          <w:ilvl w:val="0"/>
          <w:numId w:val="7"/>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xml:space="preserve">增大比例度 </w:t>
      </w:r>
      <w:r w:rsidRPr="006A27A3">
        <w:rPr>
          <w:rFonts w:ascii="宋体" w:eastAsia="宋体" w:hAnsi="宋体"/>
          <w:kern w:val="2"/>
          <w:lang w:val="en-US"/>
        </w:rPr>
        <w:t xml:space="preserve">  B.</w:t>
      </w:r>
      <w:r w:rsidRPr="006A27A3">
        <w:rPr>
          <w:rFonts w:ascii="宋体" w:eastAsia="宋体" w:hAnsi="宋体" w:hint="eastAsia"/>
          <w:kern w:val="2"/>
          <w:lang w:val="en-US"/>
        </w:rPr>
        <w:t xml:space="preserve">减小比例度 </w:t>
      </w:r>
      <w:r w:rsidRPr="006A27A3">
        <w:rPr>
          <w:rFonts w:ascii="宋体" w:eastAsia="宋体" w:hAnsi="宋体"/>
          <w:kern w:val="2"/>
          <w:lang w:val="en-US"/>
        </w:rPr>
        <w:t xml:space="preserve">   C.</w:t>
      </w:r>
      <w:r w:rsidRPr="006A27A3">
        <w:rPr>
          <w:rFonts w:ascii="宋体" w:eastAsia="宋体" w:hAnsi="宋体" w:hint="eastAsia"/>
          <w:kern w:val="2"/>
          <w:lang w:val="en-US"/>
        </w:rPr>
        <w:t xml:space="preserve">比例度不变 </w:t>
      </w:r>
      <w:r w:rsidRPr="006A27A3">
        <w:rPr>
          <w:rFonts w:ascii="宋体" w:eastAsia="宋体" w:hAnsi="宋体"/>
          <w:kern w:val="2"/>
          <w:lang w:val="en-US"/>
        </w:rPr>
        <w:t xml:space="preserve">   D.</w:t>
      </w:r>
      <w:r w:rsidRPr="006A27A3">
        <w:rPr>
          <w:rFonts w:ascii="宋体" w:eastAsia="宋体" w:hAnsi="宋体" w:hint="eastAsia"/>
          <w:kern w:val="2"/>
          <w:lang w:val="en-US"/>
        </w:rPr>
        <w:t>减小比例增益</w:t>
      </w:r>
      <w:r w:rsidRPr="006A27A3">
        <w:rPr>
          <w:rFonts w:ascii="宋体" w:eastAsia="宋体" w:hAnsi="宋体"/>
          <w:kern w:val="2"/>
          <w:lang w:val="en-US"/>
        </w:rPr>
        <w:t xml:space="preserve"> </w:t>
      </w:r>
    </w:p>
    <w:p w14:paraId="19F65316" w14:textId="26544C95" w:rsidR="006A27A3" w:rsidRPr="006A27A3" w:rsidRDefault="006A27A3" w:rsidP="00992E8E">
      <w:pPr>
        <w:numPr>
          <w:ilvl w:val="0"/>
          <w:numId w:val="17"/>
        </w:numPr>
        <w:shd w:val="clear" w:color="auto" w:fill="FFFFFF"/>
        <w:spacing w:line="390" w:lineRule="atLeast"/>
        <w:rPr>
          <w:sz w:val="24"/>
        </w:rPr>
      </w:pPr>
      <w:r w:rsidRPr="006A27A3">
        <w:rPr>
          <w:rFonts w:hint="eastAsia"/>
          <w:sz w:val="24"/>
        </w:rPr>
        <w:t>调节系统中调节器正、反作用的确定是根据</w:t>
      </w:r>
      <w:r w:rsidRPr="006A27A3">
        <w:rPr>
          <w:rFonts w:hint="eastAsia"/>
          <w:sz w:val="24"/>
        </w:rPr>
        <w:t xml:space="preserve">  (  </w:t>
      </w:r>
      <w:r w:rsidR="008779B3">
        <w:rPr>
          <w:sz w:val="24"/>
        </w:rPr>
        <w:t xml:space="preserve">  </w:t>
      </w:r>
      <w:r w:rsidRPr="006A27A3">
        <w:rPr>
          <w:rFonts w:hint="eastAsia"/>
          <w:sz w:val="24"/>
        </w:rPr>
        <w:t xml:space="preserve"> )</w:t>
      </w:r>
      <w:r w:rsidRPr="006A27A3">
        <w:rPr>
          <w:rFonts w:hint="eastAsia"/>
          <w:sz w:val="24"/>
        </w:rPr>
        <w:t>：</w:t>
      </w:r>
    </w:p>
    <w:p w14:paraId="19DE4019" w14:textId="77777777" w:rsidR="006A27A3" w:rsidRPr="006A27A3" w:rsidRDefault="006A27A3" w:rsidP="00992E8E">
      <w:pPr>
        <w:pStyle w:val="f-cb"/>
        <w:numPr>
          <w:ilvl w:val="0"/>
          <w:numId w:val="9"/>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实现闭环回路的正反馈。      B． 实现闭环回路的负反馈。</w:t>
      </w:r>
    </w:p>
    <w:p w14:paraId="7E4DAF08" w14:textId="77777777" w:rsidR="006A27A3" w:rsidRPr="006A27A3" w:rsidRDefault="006A27A3" w:rsidP="00992E8E">
      <w:pPr>
        <w:pStyle w:val="f-cb"/>
        <w:numPr>
          <w:ilvl w:val="0"/>
          <w:numId w:val="10"/>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系统放大倍数恰到好处        D．生产的安全性。</w:t>
      </w:r>
    </w:p>
    <w:p w14:paraId="0540CFB4" w14:textId="330DD028" w:rsidR="006A27A3" w:rsidRPr="006A27A3" w:rsidRDefault="006A27A3" w:rsidP="00992E8E">
      <w:pPr>
        <w:numPr>
          <w:ilvl w:val="0"/>
          <w:numId w:val="17"/>
        </w:numPr>
        <w:shd w:val="clear" w:color="auto" w:fill="FFFFFF"/>
        <w:spacing w:line="390" w:lineRule="atLeast"/>
        <w:rPr>
          <w:sz w:val="24"/>
        </w:rPr>
      </w:pPr>
      <w:r w:rsidRPr="006A27A3">
        <w:rPr>
          <w:rFonts w:hint="eastAsia"/>
          <w:sz w:val="24"/>
        </w:rPr>
        <w:t>下列说法中（</w:t>
      </w:r>
      <w:r w:rsidRPr="006A27A3">
        <w:rPr>
          <w:rFonts w:hint="eastAsia"/>
          <w:sz w:val="24"/>
        </w:rPr>
        <w:t xml:space="preserve">  </w:t>
      </w:r>
      <w:r w:rsidR="008779B3">
        <w:rPr>
          <w:sz w:val="24"/>
        </w:rPr>
        <w:t xml:space="preserve"> </w:t>
      </w:r>
      <w:r w:rsidRPr="006A27A3">
        <w:rPr>
          <w:rFonts w:hint="eastAsia"/>
          <w:sz w:val="24"/>
        </w:rPr>
        <w:t xml:space="preserve"> </w:t>
      </w:r>
      <w:r w:rsidRPr="006A27A3">
        <w:rPr>
          <w:rFonts w:hint="eastAsia"/>
          <w:sz w:val="24"/>
        </w:rPr>
        <w:t>）是错误的。</w:t>
      </w:r>
    </w:p>
    <w:p w14:paraId="226CE15E" w14:textId="77777777" w:rsidR="006A27A3" w:rsidRPr="006A27A3" w:rsidRDefault="006A27A3" w:rsidP="00992E8E">
      <w:pPr>
        <w:pStyle w:val="f-cb"/>
        <w:numPr>
          <w:ilvl w:val="0"/>
          <w:numId w:val="11"/>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xml:space="preserve">对于干扰通道，时间常数大则利于调节 </w:t>
      </w:r>
    </w:p>
    <w:p w14:paraId="460E96BC" w14:textId="77777777" w:rsidR="006A27A3" w:rsidRPr="006A27A3" w:rsidRDefault="006A27A3" w:rsidP="00992E8E">
      <w:pPr>
        <w:pStyle w:val="f-cb"/>
        <w:numPr>
          <w:ilvl w:val="0"/>
          <w:numId w:val="11"/>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xml:space="preserve">对于干扰通道，静态增益越小越好。    </w:t>
      </w:r>
    </w:p>
    <w:p w14:paraId="38B97DFE" w14:textId="3935865C" w:rsidR="006A27A3" w:rsidRPr="006A27A3" w:rsidRDefault="006A27A3" w:rsidP="00992E8E">
      <w:pPr>
        <w:pStyle w:val="f-cb"/>
        <w:numPr>
          <w:ilvl w:val="0"/>
          <w:numId w:val="11"/>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 xml:space="preserve">对于控制通道，时间常数小则系统易于控制  </w:t>
      </w:r>
    </w:p>
    <w:p w14:paraId="3F234EFE" w14:textId="77777777" w:rsidR="006A27A3" w:rsidRPr="006A27A3" w:rsidRDefault="006A27A3" w:rsidP="00992E8E">
      <w:pPr>
        <w:pStyle w:val="f-cb"/>
        <w:numPr>
          <w:ilvl w:val="0"/>
          <w:numId w:val="11"/>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对于控制通道，静态增益大则系统的稳态误差小</w:t>
      </w:r>
    </w:p>
    <w:p w14:paraId="489A3852" w14:textId="3C66762A" w:rsidR="006A27A3" w:rsidRPr="006A27A3" w:rsidRDefault="00E47152" w:rsidP="00992E8E">
      <w:pPr>
        <w:numPr>
          <w:ilvl w:val="0"/>
          <w:numId w:val="19"/>
        </w:numPr>
        <w:shd w:val="clear" w:color="auto" w:fill="FFFFFF"/>
        <w:spacing w:line="390" w:lineRule="atLeast"/>
        <w:rPr>
          <w:sz w:val="24"/>
        </w:rPr>
      </w:pPr>
      <w:r>
        <w:rPr>
          <w:rFonts w:hint="eastAsia"/>
          <w:noProof/>
          <w:sz w:val="24"/>
        </w:rPr>
        <w:lastRenderedPageBreak/>
        <mc:AlternateContent>
          <mc:Choice Requires="wpg">
            <w:drawing>
              <wp:anchor distT="0" distB="0" distL="114300" distR="114300" simplePos="0" relativeHeight="251704320" behindDoc="0" locked="0" layoutInCell="1" allowOverlap="1" wp14:anchorId="41CFF60F" wp14:editId="55827495">
                <wp:simplePos x="0" y="0"/>
                <wp:positionH relativeFrom="column">
                  <wp:posOffset>-1498075</wp:posOffset>
                </wp:positionH>
                <wp:positionV relativeFrom="paragraph">
                  <wp:posOffset>-5908</wp:posOffset>
                </wp:positionV>
                <wp:extent cx="1336040" cy="7732395"/>
                <wp:effectExtent l="0" t="0" r="35560" b="20955"/>
                <wp:wrapNone/>
                <wp:docPr id="1"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6040" cy="7732395"/>
                          <a:chOff x="495" y="1312"/>
                          <a:chExt cx="2104" cy="12177"/>
                        </a:xfrm>
                      </wpg:grpSpPr>
                      <wps:wsp>
                        <wps:cNvPr id="2" name="Line 48"/>
                        <wps:cNvCnPr>
                          <a:cxnSpLocks noChangeShapeType="1"/>
                        </wps:cNvCnPr>
                        <wps:spPr bwMode="auto">
                          <a:xfrm>
                            <a:off x="2592" y="1312"/>
                            <a:ext cx="7" cy="12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318"/>
                        <wpg:cNvGrpSpPr>
                          <a:grpSpLocks/>
                        </wpg:cNvGrpSpPr>
                        <wpg:grpSpPr bwMode="auto">
                          <a:xfrm>
                            <a:off x="495" y="1698"/>
                            <a:ext cx="1980" cy="11783"/>
                            <a:chOff x="495" y="1698"/>
                            <a:chExt cx="1980" cy="11783"/>
                          </a:xfrm>
                        </wpg:grpSpPr>
                        <wps:wsp>
                          <wps:cNvPr id="4" name="Text Box 29"/>
                          <wps:cNvSpPr txBox="1">
                            <a:spLocks noChangeArrowheads="1"/>
                          </wps:cNvSpPr>
                          <wps:spPr bwMode="auto">
                            <a:xfrm>
                              <a:off x="855" y="8489"/>
                              <a:ext cx="72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81B20" w14:textId="77777777" w:rsidR="00E47152" w:rsidRDefault="00E47152" w:rsidP="00E47152">
                                <w:pPr>
                                  <w:ind w:firstLineChars="100" w:firstLine="281"/>
                                  <w:rPr>
                                    <w:rFonts w:ascii="宋体" w:hAnsi="宋体"/>
                                    <w:b/>
                                    <w:sz w:val="28"/>
                                    <w:szCs w:val="28"/>
                                  </w:rPr>
                                </w:pPr>
                                <w:r>
                                  <w:rPr>
                                    <w:rFonts w:ascii="宋体" w:hAnsi="宋体" w:hint="eastAsia"/>
                                    <w:b/>
                                    <w:sz w:val="28"/>
                                    <w:szCs w:val="28"/>
                                  </w:rPr>
                                  <w:t>装  订  线  内  不  要  答  题</w:t>
                                </w:r>
                              </w:p>
                            </w:txbxContent>
                          </wps:txbx>
                          <wps:bodyPr rot="0" vert="eaVert" wrap="square" lIns="91440" tIns="45720" rIns="91440" bIns="45720" anchor="t" anchorCtr="0" upright="1">
                            <a:noAutofit/>
                          </wps:bodyPr>
                        </wps:wsp>
                        <wpg:grpSp>
                          <wpg:cNvPr id="5" name="Group 317"/>
                          <wpg:cNvGrpSpPr>
                            <a:grpSpLocks/>
                          </wpg:cNvGrpSpPr>
                          <wpg:grpSpPr bwMode="auto">
                            <a:xfrm>
                              <a:off x="495" y="1698"/>
                              <a:ext cx="1980" cy="7595"/>
                              <a:chOff x="495" y="1698"/>
                              <a:chExt cx="1980" cy="7595"/>
                            </a:xfrm>
                          </wpg:grpSpPr>
                          <wps:wsp>
                            <wps:cNvPr id="6" name="Text Box 45"/>
                            <wps:cNvSpPr txBox="1">
                              <a:spLocks noChangeArrowheads="1"/>
                            </wps:cNvSpPr>
                            <wps:spPr bwMode="auto">
                              <a:xfrm>
                                <a:off x="1935" y="5549"/>
                                <a:ext cx="540" cy="3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A2A34" w14:textId="77777777" w:rsidR="00E47152" w:rsidRDefault="00E47152" w:rsidP="00E47152">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wps:txbx>
                            <wps:bodyPr rot="0" vert="eaVert" wrap="square" lIns="91440" tIns="45720" rIns="91440" bIns="45720" anchor="t" anchorCtr="0" upright="1">
                              <a:noAutofit/>
                            </wps:bodyPr>
                          </wps:wsp>
                          <wpg:grpSp>
                            <wpg:cNvPr id="7" name="Group 39"/>
                            <wpg:cNvGrpSpPr>
                              <a:grpSpLocks/>
                            </wpg:cNvGrpSpPr>
                            <wpg:grpSpPr bwMode="auto">
                              <a:xfrm>
                                <a:off x="495" y="3561"/>
                                <a:ext cx="1440" cy="1404"/>
                                <a:chOff x="675" y="1953"/>
                                <a:chExt cx="1440" cy="1404"/>
                              </a:xfrm>
                            </wpg:grpSpPr>
                            <wpg:grpSp>
                              <wpg:cNvPr id="8" name="Group 18"/>
                              <wpg:cNvGrpSpPr>
                                <a:grpSpLocks/>
                              </wpg:cNvGrpSpPr>
                              <wpg:grpSpPr bwMode="auto">
                                <a:xfrm>
                                  <a:off x="675" y="1953"/>
                                  <a:ext cx="1440" cy="1404"/>
                                  <a:chOff x="675" y="1953"/>
                                  <a:chExt cx="1440" cy="1404"/>
                                </a:xfrm>
                              </wpg:grpSpPr>
                              <wps:wsp>
                                <wps:cNvPr id="9" name="Text Box 4"/>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BFDA" w14:textId="77777777" w:rsidR="00E47152" w:rsidRDefault="00E47152" w:rsidP="00E47152">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18CAC9E1"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0" name="Rectangle 17"/>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 name="Line 32"/>
                              <wps:cNvCnPr>
                                <a:cxnSpLocks noChangeShapeType="1"/>
                              </wps:cNvCnPr>
                              <wps:spPr bwMode="auto">
                                <a:xfrm>
                                  <a:off x="675" y="257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38"/>
                            <wpg:cNvGrpSpPr>
                              <a:grpSpLocks/>
                            </wpg:cNvGrpSpPr>
                            <wpg:grpSpPr bwMode="auto">
                              <a:xfrm>
                                <a:off x="495" y="7202"/>
                                <a:ext cx="1440" cy="1404"/>
                                <a:chOff x="675" y="5385"/>
                                <a:chExt cx="1440" cy="1404"/>
                              </a:xfrm>
                            </wpg:grpSpPr>
                            <wpg:grpSp>
                              <wpg:cNvPr id="13" name="Group 22"/>
                              <wpg:cNvGrpSpPr>
                                <a:grpSpLocks/>
                              </wpg:cNvGrpSpPr>
                              <wpg:grpSpPr bwMode="auto">
                                <a:xfrm>
                                  <a:off x="675" y="5385"/>
                                  <a:ext cx="1440" cy="1404"/>
                                  <a:chOff x="675" y="1953"/>
                                  <a:chExt cx="1440" cy="1404"/>
                                </a:xfrm>
                              </wpg:grpSpPr>
                              <wps:wsp>
                                <wps:cNvPr id="14" name="Text Box 23"/>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4E3F4" w14:textId="77777777" w:rsidR="00E47152" w:rsidRDefault="00E47152" w:rsidP="00E47152">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1359B234"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5" name="Rectangle 24"/>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 name="Line 33"/>
                              <wps:cNvCnPr>
                                <a:cxnSpLocks noChangeShapeType="1"/>
                              </wps:cNvCnPr>
                              <wps:spPr bwMode="auto">
                                <a:xfrm>
                                  <a:off x="675" y="600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19"/>
                            <wpg:cNvGrpSpPr>
                              <a:grpSpLocks/>
                            </wpg:cNvGrpSpPr>
                            <wpg:grpSpPr bwMode="auto">
                              <a:xfrm>
                                <a:off x="495" y="5415"/>
                                <a:ext cx="1440" cy="1404"/>
                                <a:chOff x="675" y="1953"/>
                                <a:chExt cx="1440" cy="1404"/>
                              </a:xfrm>
                            </wpg:grpSpPr>
                            <wps:wsp>
                              <wps:cNvPr id="18" name="Text Box 20"/>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46471" w14:textId="77777777" w:rsidR="00E47152" w:rsidRDefault="00E47152" w:rsidP="00E47152">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6A5E0B34"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9" name="Rectangle 21"/>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316"/>
                            <wpg:cNvGrpSpPr>
                              <a:grpSpLocks/>
                            </wpg:cNvGrpSpPr>
                            <wpg:grpSpPr bwMode="auto">
                              <a:xfrm>
                                <a:off x="500" y="1698"/>
                                <a:ext cx="1440" cy="1404"/>
                                <a:chOff x="500" y="1698"/>
                                <a:chExt cx="1440" cy="1404"/>
                              </a:xfrm>
                            </wpg:grpSpPr>
                            <wpg:grpSp>
                              <wpg:cNvPr id="21" name="Group 305"/>
                              <wpg:cNvGrpSpPr>
                                <a:grpSpLocks/>
                              </wpg:cNvGrpSpPr>
                              <wpg:grpSpPr bwMode="auto">
                                <a:xfrm>
                                  <a:off x="500" y="1698"/>
                                  <a:ext cx="1440" cy="1404"/>
                                  <a:chOff x="495" y="3545"/>
                                  <a:chExt cx="1440" cy="1404"/>
                                </a:xfrm>
                              </wpg:grpSpPr>
                              <wps:wsp>
                                <wps:cNvPr id="22" name="Text Box 302"/>
                                <wps:cNvSpPr txBox="1">
                                  <a:spLocks noChangeArrowheads="1"/>
                                </wps:cNvSpPr>
                                <wps:spPr bwMode="auto">
                                  <a:xfrm>
                                    <a:off x="615" y="3545"/>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FF1B2" w14:textId="77777777" w:rsidR="00E47152" w:rsidRDefault="00E47152" w:rsidP="00E47152">
                                      <w:pPr>
                                        <w:rPr>
                                          <w:b/>
                                          <w:sz w:val="28"/>
                                          <w:szCs w:val="28"/>
                                        </w:rPr>
                                      </w:pPr>
                                      <w:r>
                                        <w:rPr>
                                          <w:rFonts w:hint="eastAsia"/>
                                          <w:b/>
                                          <w:sz w:val="28"/>
                                          <w:szCs w:val="28"/>
                                        </w:rPr>
                                        <w:t>座位号</w:t>
                                      </w:r>
                                    </w:p>
                                    <w:p w14:paraId="6627FC33"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23" name="Rectangle 303"/>
                                <wps:cNvSpPr>
                                  <a:spLocks noChangeArrowheads="1"/>
                                </wps:cNvSpPr>
                                <wps:spPr bwMode="auto">
                                  <a:xfrm>
                                    <a:off x="495" y="3545"/>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 name="Line 315"/>
                              <wps:cNvCnPr>
                                <a:cxnSpLocks noChangeShapeType="1"/>
                              </wps:cNvCnPr>
                              <wps:spPr bwMode="auto">
                                <a:xfrm>
                                  <a:off x="500" y="23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41CFF60F" id="_x0000_s1051" style="position:absolute;left:0;text-align:left;margin-left:-117.95pt;margin-top:-.45pt;width:105.2pt;height:608.85pt;z-index:251704320" coordorigin="495,1312" coordsize="2104,1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">
                <v:line id="Line 48" o:spid="_x0000_s1052" style="position:absolute;visibility:visible;mso-wrap-style:square" from="2592,1312" to="2599,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group id="Group 318" o:spid="_x0000_s1053" style="position:absolute;left:495;top:1698;width:1980;height:11783" coordorigin="495,1698" coordsize="1980,1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9" o:spid="_x0000_s1054" type="#_x0000_t202" style="position:absolute;left:855;top:8489;width:72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" filled="f" stroked="f">
                    <v:textbox style="layout-flow:vertical-ideographic">
                      <w:txbxContent>
                        <w:p w14:paraId="2BE81B20" w14:textId="77777777" w:rsidR="00E47152" w:rsidRDefault="00E47152" w:rsidP="00E47152">
                          <w:pPr>
                            <w:ind w:firstLineChars="100" w:firstLine="281"/>
                            <w:rPr>
                              <w:rFonts w:ascii="宋体" w:hAnsi="宋体"/>
                              <w:b/>
                              <w:sz w:val="28"/>
                              <w:szCs w:val="28"/>
                            </w:rPr>
                          </w:pPr>
                          <w:r>
                            <w:rPr>
                              <w:rFonts w:ascii="宋体" w:hAnsi="宋体" w:hint="eastAsia"/>
                              <w:b/>
                              <w:sz w:val="28"/>
                              <w:szCs w:val="28"/>
                            </w:rPr>
                            <w:t>装  订  线  内  不  要  答  题</w:t>
                          </w:r>
                        </w:p>
                      </w:txbxContent>
                    </v:textbox>
                  </v:shape>
                  <v:group id="Group 317" o:spid="_x0000_s1055" style="position:absolute;left:495;top:1698;width:1980;height:7595" coordorigin="495,1698" coordsize="1980,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45" o:spid="_x0000_s1056" type="#_x0000_t202" style="position:absolute;left:1935;top:5549;width:54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" filled="f" stroked="f">
                      <v:textbox style="layout-flow:vertical-ideographic">
                        <w:txbxContent>
                          <w:p w14:paraId="067A2A34" w14:textId="77777777" w:rsidR="00E47152" w:rsidRDefault="00E47152" w:rsidP="00E47152">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v:textbox>
                    </v:shape>
                    <v:group id="Group 39" o:spid="_x0000_s1057" style="position:absolute;left:495;top:3561;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8" o:spid="_x0000_s1058" style="position:absolute;left:675;top:1953;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4" o:spid="_x0000_s1059"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916BFDA" w14:textId="77777777" w:rsidR="00E47152" w:rsidRDefault="00E47152" w:rsidP="00E47152">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18CAC9E1" w14:textId="77777777" w:rsidR="00E47152" w:rsidRDefault="00E47152" w:rsidP="00E47152">
                                <w:pPr>
                                  <w:rPr>
                                    <w:b/>
                                    <w:sz w:val="28"/>
                                    <w:szCs w:val="28"/>
                                  </w:rPr>
                                </w:pPr>
                              </w:p>
                            </w:txbxContent>
                          </v:textbox>
                        </v:shape>
                        <v:rect id="Rectangle 17" o:spid="_x0000_s1060"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group>
                      <v:line id="Line 32" o:spid="_x0000_s1061" style="position:absolute;visibility:visible;mso-wrap-style:square" from="675,2577" to="2115,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group id="Group 38" o:spid="_x0000_s1062" style="position:absolute;left:495;top:7202;width:1440;height:1404" coordorigin="675,538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22" o:spid="_x0000_s1063" style="position:absolute;left:675;top:538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23" o:spid="_x0000_s1064"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474E3F4" w14:textId="77777777" w:rsidR="00E47152" w:rsidRDefault="00E47152" w:rsidP="00E47152">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1359B234" w14:textId="77777777" w:rsidR="00E47152" w:rsidRDefault="00E47152" w:rsidP="00E47152">
                                <w:pPr>
                                  <w:rPr>
                                    <w:b/>
                                    <w:sz w:val="28"/>
                                    <w:szCs w:val="28"/>
                                  </w:rPr>
                                </w:pPr>
                              </w:p>
                            </w:txbxContent>
                          </v:textbox>
                        </v:shape>
                        <v:rect id="Rectangle 24" o:spid="_x0000_s1065"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group>
                      <v:line id="Line 33" o:spid="_x0000_s1066" style="position:absolute;visibility:visible;mso-wrap-style:square" from="675,6009" to="2115,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v:group id="Group 19" o:spid="_x0000_s1067" style="position:absolute;left:495;top:541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20" o:spid="_x0000_s1068"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5146471" w14:textId="77777777" w:rsidR="00E47152" w:rsidRDefault="00E47152" w:rsidP="00E47152">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6A5E0B34" w14:textId="77777777" w:rsidR="00E47152" w:rsidRDefault="00E47152" w:rsidP="00E47152">
                              <w:pPr>
                                <w:rPr>
                                  <w:b/>
                                  <w:sz w:val="28"/>
                                  <w:szCs w:val="28"/>
                                </w:rPr>
                              </w:pPr>
                            </w:p>
                          </w:txbxContent>
                        </v:textbox>
                      </v:shape>
                      <v:rect id="Rectangle 21" o:spid="_x0000_s1069"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group>
                    <v:group id="Group 316" o:spid="_x0000_s1070" style="position:absolute;left:500;top:1698;width:1440;height:1404" coordorigin="500,1698"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305" o:spid="_x0000_s1071" style="position:absolute;left:500;top:1698;width:1440;height:1404" coordorigin="495,354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302" o:spid="_x0000_s1072" type="#_x0000_t202" style="position:absolute;left:615;top:3545;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3FF1B2" w14:textId="77777777" w:rsidR="00E47152" w:rsidRDefault="00E47152" w:rsidP="00E47152">
                                <w:pPr>
                                  <w:rPr>
                                    <w:b/>
                                    <w:sz w:val="28"/>
                                    <w:szCs w:val="28"/>
                                  </w:rPr>
                                </w:pPr>
                                <w:r>
                                  <w:rPr>
                                    <w:rFonts w:hint="eastAsia"/>
                                    <w:b/>
                                    <w:sz w:val="28"/>
                                    <w:szCs w:val="28"/>
                                  </w:rPr>
                                  <w:t>座位号</w:t>
                                </w:r>
                              </w:p>
                              <w:p w14:paraId="6627FC33" w14:textId="77777777" w:rsidR="00E47152" w:rsidRDefault="00E47152" w:rsidP="00E47152">
                                <w:pPr>
                                  <w:rPr>
                                    <w:b/>
                                    <w:sz w:val="28"/>
                                    <w:szCs w:val="28"/>
                                  </w:rPr>
                                </w:pPr>
                              </w:p>
                            </w:txbxContent>
                          </v:textbox>
                        </v:shape>
                        <v:rect id="Rectangle 303" o:spid="_x0000_s1073" style="position:absolute;left:495;top:3545;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2awwAAANsAAAAPAAAAZHJzL2Rvd25yZXYueG1sRI9Ba8JA&#10;FITvQv/D8gq96aYR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LmMtmsMAAADbAAAADwAA&#10;AAAAAAAAAAAAAAAHAgAAZHJzL2Rvd25yZXYueG1sUEsFBgAAAAADAAMAtwAAAPcCAAAAAA==&#10;" filled="f"/>
                      </v:group>
                      <v:line id="Line 315" o:spid="_x0000_s1074" style="position:absolute;visibility:visible;mso-wrap-style:square" from="500,2360" to="1940,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group>
                </v:group>
              </v:group>
            </w:pict>
          </mc:Fallback>
        </mc:AlternateContent>
      </w:r>
      <w:r w:rsidR="006A27A3" w:rsidRPr="006A27A3">
        <w:rPr>
          <w:sz w:val="24"/>
        </w:rPr>
        <w:t>打开与控制阀并联的旁路阀，会使可调比</w:t>
      </w:r>
      <w:r w:rsidR="006A27A3" w:rsidRPr="006A27A3">
        <w:rPr>
          <w:rFonts w:hint="eastAsia"/>
          <w:sz w:val="24"/>
        </w:rPr>
        <w:t xml:space="preserve">  </w:t>
      </w:r>
      <w:r w:rsidR="006A27A3" w:rsidRPr="006A27A3">
        <w:rPr>
          <w:sz w:val="24"/>
        </w:rPr>
        <w:t>(</w:t>
      </w:r>
      <w:r w:rsidR="006A27A3" w:rsidRPr="006A27A3">
        <w:rPr>
          <w:rFonts w:hint="eastAsia"/>
          <w:sz w:val="24"/>
        </w:rPr>
        <w:t xml:space="preserve">  </w:t>
      </w:r>
      <w:r w:rsidR="008779B3">
        <w:rPr>
          <w:sz w:val="24"/>
        </w:rPr>
        <w:t xml:space="preserve"> </w:t>
      </w:r>
      <w:r w:rsidR="006A27A3" w:rsidRPr="006A27A3">
        <w:rPr>
          <w:rFonts w:hint="eastAsia"/>
          <w:sz w:val="24"/>
        </w:rPr>
        <w:t xml:space="preserve">  </w:t>
      </w:r>
      <w:r w:rsidR="006A27A3" w:rsidRPr="006A27A3">
        <w:rPr>
          <w:sz w:val="24"/>
        </w:rPr>
        <w:t>)</w:t>
      </w:r>
      <w:r w:rsidR="006A27A3" w:rsidRPr="006A27A3">
        <w:rPr>
          <w:rFonts w:hint="eastAsia"/>
          <w:sz w:val="24"/>
        </w:rPr>
        <w:t xml:space="preserve">  </w:t>
      </w:r>
      <w:r w:rsidR="006A27A3" w:rsidRPr="006A27A3">
        <w:rPr>
          <w:sz w:val="24"/>
        </w:rPr>
        <w:t>。</w:t>
      </w:r>
    </w:p>
    <w:p w14:paraId="5F6F77A8" w14:textId="77777777" w:rsidR="00560D2A" w:rsidRPr="006A27A3" w:rsidRDefault="006A27A3" w:rsidP="00992E8E">
      <w:pPr>
        <w:pStyle w:val="f-cb"/>
        <w:numPr>
          <w:ilvl w:val="0"/>
          <w:numId w:val="12"/>
        </w:numPr>
        <w:shd w:val="clear" w:color="auto" w:fill="FFFFFF"/>
        <w:spacing w:before="0" w:beforeAutospacing="0" w:after="0" w:afterAutospacing="0" w:line="360" w:lineRule="atLeast"/>
      </w:pPr>
      <w:r w:rsidRPr="006A27A3">
        <w:rPr>
          <w:rFonts w:ascii="宋体" w:eastAsia="宋体" w:hAnsi="宋体"/>
          <w:kern w:val="2"/>
          <w:lang w:val="en-US"/>
        </w:rPr>
        <w:t>变小 B.变大 C.不变 D. 为零</w:t>
      </w:r>
    </w:p>
    <w:p w14:paraId="524E4803" w14:textId="65F362AB" w:rsidR="006A27A3" w:rsidRPr="006A27A3" w:rsidRDefault="006A27A3" w:rsidP="00992E8E">
      <w:pPr>
        <w:numPr>
          <w:ilvl w:val="0"/>
          <w:numId w:val="13"/>
        </w:numPr>
        <w:spacing w:beforeLines="20" w:before="62" w:afterLines="20" w:after="62"/>
        <w:rPr>
          <w:sz w:val="24"/>
        </w:rPr>
      </w:pPr>
      <w:r w:rsidRPr="006A27A3">
        <w:rPr>
          <w:rFonts w:hint="eastAsia"/>
          <w:sz w:val="24"/>
        </w:rPr>
        <w:t>串级控制系统中整个副回路可视为一放大倍数为正的环节，</w:t>
      </w:r>
      <w:r w:rsidR="00365E6D">
        <w:rPr>
          <w:rFonts w:hint="eastAsia"/>
          <w:sz w:val="24"/>
        </w:rPr>
        <w:t>理由是</w:t>
      </w:r>
      <w:r w:rsidRPr="006A27A3">
        <w:rPr>
          <w:rFonts w:hint="eastAsia"/>
          <w:sz w:val="24"/>
        </w:rPr>
        <w:t>（</w:t>
      </w:r>
      <w:r w:rsidR="008779B3">
        <w:rPr>
          <w:sz w:val="24"/>
        </w:rPr>
        <w:t xml:space="preserve"> </w:t>
      </w:r>
      <w:r w:rsidRPr="006A27A3">
        <w:rPr>
          <w:rFonts w:hint="eastAsia"/>
          <w:sz w:val="24"/>
        </w:rPr>
        <w:t xml:space="preserve">  </w:t>
      </w:r>
      <w:r w:rsidRPr="006A27A3">
        <w:rPr>
          <w:rFonts w:hint="eastAsia"/>
          <w:sz w:val="24"/>
        </w:rPr>
        <w:t>）</w:t>
      </w:r>
    </w:p>
    <w:p w14:paraId="202D8F15" w14:textId="77777777" w:rsidR="006A27A3" w:rsidRDefault="006A27A3" w:rsidP="00992E8E">
      <w:pPr>
        <w:pStyle w:val="f-cb"/>
        <w:numPr>
          <w:ilvl w:val="0"/>
          <w:numId w:val="1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副回路动态过程快；</w:t>
      </w:r>
    </w:p>
    <w:p w14:paraId="0ED6D300" w14:textId="77777777" w:rsidR="006A27A3" w:rsidRDefault="006A27A3" w:rsidP="00992E8E">
      <w:pPr>
        <w:pStyle w:val="f-cb"/>
        <w:numPr>
          <w:ilvl w:val="0"/>
          <w:numId w:val="1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副回路具有抑制非线性能力；</w:t>
      </w:r>
    </w:p>
    <w:p w14:paraId="62696D95" w14:textId="77777777" w:rsidR="006A27A3" w:rsidRDefault="006A27A3" w:rsidP="00992E8E">
      <w:pPr>
        <w:pStyle w:val="f-cb"/>
        <w:numPr>
          <w:ilvl w:val="0"/>
          <w:numId w:val="14"/>
        </w:numPr>
        <w:shd w:val="clear" w:color="auto" w:fill="FFFFFF"/>
        <w:spacing w:before="0" w:beforeAutospacing="0" w:after="0" w:afterAutospacing="0" w:line="360" w:lineRule="atLeast"/>
        <w:rPr>
          <w:rFonts w:ascii="宋体" w:eastAsia="宋体" w:hAnsi="宋体"/>
          <w:kern w:val="2"/>
          <w:lang w:val="en-US"/>
        </w:rPr>
      </w:pPr>
      <w:r w:rsidRPr="006A27A3">
        <w:rPr>
          <w:rFonts w:ascii="宋体" w:eastAsia="宋体" w:hAnsi="宋体" w:hint="eastAsia"/>
          <w:kern w:val="2"/>
          <w:lang w:val="en-US"/>
        </w:rPr>
        <w:t>副回路对二次干扰克服能力强；</w:t>
      </w:r>
    </w:p>
    <w:p w14:paraId="1D8222C9" w14:textId="1EB5D482" w:rsidR="00560D2A" w:rsidRPr="00B60A5B" w:rsidRDefault="006A27A3" w:rsidP="00992E8E">
      <w:pPr>
        <w:pStyle w:val="f-cb"/>
        <w:numPr>
          <w:ilvl w:val="0"/>
          <w:numId w:val="14"/>
        </w:numPr>
        <w:shd w:val="clear" w:color="auto" w:fill="FFFFFF"/>
        <w:spacing w:before="0" w:beforeAutospacing="0" w:after="0" w:afterAutospacing="0" w:line="360" w:lineRule="atLeast"/>
      </w:pPr>
      <w:r w:rsidRPr="00B60A5B">
        <w:rPr>
          <w:rFonts w:ascii="宋体" w:eastAsia="宋体" w:hAnsi="宋体" w:hint="eastAsia"/>
          <w:kern w:val="2"/>
          <w:lang w:val="en-US"/>
        </w:rPr>
        <w:t>副回路是随动系统，副被控参数跟踪主控器输出。</w:t>
      </w:r>
    </w:p>
    <w:tbl>
      <w:tblPr>
        <w:tblpPr w:leftFromText="180" w:rightFromText="180" w:vertAnchor="text" w:horzAnchor="page" w:tblpX="2811" w:tblpY="2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
        <w:gridCol w:w="991"/>
        <w:gridCol w:w="6383"/>
      </w:tblGrid>
      <w:tr w:rsidR="00F43BE4" w:rsidRPr="003007FA" w14:paraId="53E5E3E0" w14:textId="77777777" w:rsidTr="007E426A">
        <w:trPr>
          <w:trHeight w:val="560"/>
        </w:trPr>
        <w:tc>
          <w:tcPr>
            <w:tcW w:w="601" w:type="dxa"/>
            <w:vAlign w:val="center"/>
          </w:tcPr>
          <w:p w14:paraId="247D33B1" w14:textId="77777777" w:rsidR="00F43BE4" w:rsidRPr="003007FA" w:rsidRDefault="00F43BE4" w:rsidP="007E426A">
            <w:pPr>
              <w:jc w:val="center"/>
              <w:rPr>
                <w:rFonts w:ascii="宋体" w:hAnsi="宋体"/>
                <w:b/>
                <w:sz w:val="24"/>
              </w:rPr>
            </w:pPr>
            <w:r w:rsidRPr="003007FA">
              <w:rPr>
                <w:rFonts w:hint="eastAsia"/>
                <w:sz w:val="24"/>
              </w:rPr>
              <w:t>得分</w:t>
            </w:r>
          </w:p>
        </w:tc>
        <w:tc>
          <w:tcPr>
            <w:tcW w:w="992" w:type="dxa"/>
            <w:vAlign w:val="center"/>
          </w:tcPr>
          <w:p w14:paraId="7234D4E4" w14:textId="77777777" w:rsidR="00F43BE4" w:rsidRPr="003007FA" w:rsidRDefault="00F43BE4" w:rsidP="007E426A">
            <w:pPr>
              <w:jc w:val="center"/>
              <w:rPr>
                <w:rFonts w:ascii="宋体" w:hAnsi="宋体"/>
                <w:b/>
                <w:sz w:val="24"/>
              </w:rPr>
            </w:pPr>
          </w:p>
        </w:tc>
        <w:tc>
          <w:tcPr>
            <w:tcW w:w="6387" w:type="dxa"/>
            <w:tcBorders>
              <w:top w:val="nil"/>
              <w:bottom w:val="nil"/>
              <w:right w:val="nil"/>
            </w:tcBorders>
            <w:vAlign w:val="center"/>
          </w:tcPr>
          <w:p w14:paraId="6FD8313D" w14:textId="0FBB880F" w:rsidR="00F43BE4" w:rsidRPr="009C326A" w:rsidRDefault="00F43BE4" w:rsidP="007E426A">
            <w:pPr>
              <w:jc w:val="left"/>
              <w:rPr>
                <w:rFonts w:ascii="宋体" w:hAnsi="宋体"/>
                <w:b/>
                <w:sz w:val="24"/>
              </w:rPr>
            </w:pPr>
            <w:r w:rsidRPr="009C326A">
              <w:rPr>
                <w:rFonts w:hint="eastAsia"/>
                <w:b/>
                <w:sz w:val="24"/>
              </w:rPr>
              <w:t>三、</w:t>
            </w:r>
            <w:r>
              <w:rPr>
                <w:rFonts w:hint="eastAsia"/>
                <w:b/>
                <w:sz w:val="24"/>
              </w:rPr>
              <w:t>多项选择</w:t>
            </w:r>
            <w:r w:rsidRPr="009C326A">
              <w:rPr>
                <w:rFonts w:hint="eastAsia"/>
                <w:b/>
                <w:sz w:val="24"/>
              </w:rPr>
              <w:t>题（共</w:t>
            </w:r>
            <w:r w:rsidR="00BA6F23">
              <w:rPr>
                <w:b/>
                <w:sz w:val="24"/>
              </w:rPr>
              <w:t>19</w:t>
            </w:r>
            <w:r w:rsidRPr="009C326A">
              <w:rPr>
                <w:rFonts w:hint="eastAsia"/>
                <w:b/>
                <w:sz w:val="24"/>
              </w:rPr>
              <w:t>分）</w:t>
            </w:r>
          </w:p>
        </w:tc>
      </w:tr>
    </w:tbl>
    <w:p w14:paraId="3563E5D0" w14:textId="0FDC3892" w:rsidR="0046618B" w:rsidRPr="0046618B" w:rsidRDefault="0046618B" w:rsidP="00992E8E">
      <w:pPr>
        <w:numPr>
          <w:ilvl w:val="0"/>
          <w:numId w:val="15"/>
        </w:numPr>
        <w:shd w:val="clear" w:color="auto" w:fill="FFFFFF"/>
        <w:spacing w:line="390" w:lineRule="atLeast"/>
        <w:rPr>
          <w:rFonts w:ascii="宋体" w:hAnsi="宋体"/>
          <w:color w:val="333333"/>
          <w:sz w:val="24"/>
        </w:rPr>
      </w:pPr>
      <w:r w:rsidRPr="0046618B">
        <w:rPr>
          <w:rFonts w:ascii="宋体" w:hAnsi="宋体" w:hint="eastAsia"/>
          <w:color w:val="333333"/>
          <w:sz w:val="24"/>
        </w:rPr>
        <w:t>下面四个对象特性，有自衡特性</w:t>
      </w:r>
      <w:r w:rsidR="00587507">
        <w:rPr>
          <w:rFonts w:ascii="宋体" w:hAnsi="宋体" w:hint="eastAsia"/>
          <w:color w:val="333333"/>
          <w:sz w:val="24"/>
        </w:rPr>
        <w:t>的</w:t>
      </w:r>
      <w:r w:rsidR="00944380" w:rsidRPr="0046618B">
        <w:rPr>
          <w:rFonts w:ascii="宋体" w:hAnsi="宋体" w:hint="eastAsia"/>
          <w:color w:val="333333"/>
          <w:sz w:val="24"/>
        </w:rPr>
        <w:t>对象</w:t>
      </w:r>
      <w:r w:rsidR="00587507">
        <w:rPr>
          <w:rFonts w:ascii="宋体" w:hAnsi="宋体" w:hint="eastAsia"/>
          <w:color w:val="333333"/>
          <w:sz w:val="24"/>
        </w:rPr>
        <w:t>是</w:t>
      </w:r>
      <w:r w:rsidRPr="0046618B">
        <w:rPr>
          <w:rFonts w:ascii="宋体" w:hAnsi="宋体" w:hint="eastAsia"/>
          <w:color w:val="333333"/>
          <w:sz w:val="24"/>
        </w:rPr>
        <w:t>（</w:t>
      </w:r>
      <w:r w:rsidR="008779B3">
        <w:rPr>
          <w:rFonts w:ascii="宋体" w:hAnsi="宋体"/>
          <w:color w:val="333333"/>
          <w:sz w:val="24"/>
        </w:rPr>
        <w:t xml:space="preserve"> </w:t>
      </w:r>
      <w:r w:rsidRPr="0046618B">
        <w:rPr>
          <w:rFonts w:ascii="宋体" w:hAnsi="宋体" w:hint="eastAsia"/>
          <w:color w:val="333333"/>
          <w:sz w:val="24"/>
        </w:rPr>
        <w:t>  ）</w:t>
      </w:r>
    </w:p>
    <w:p w14:paraId="54742372" w14:textId="0969FE62" w:rsidR="0046618B" w:rsidRPr="00B45CF6" w:rsidRDefault="00B60A5B" w:rsidP="00992E8E">
      <w:pPr>
        <w:pStyle w:val="f-cb"/>
        <w:numPr>
          <w:ilvl w:val="0"/>
          <w:numId w:val="24"/>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kern w:val="2"/>
          <w:lang w:val="en-US"/>
        </w:rPr>
        <w:t xml:space="preserve"> </w:t>
      </w:r>
      <m:oMath>
        <m:r>
          <w:rPr>
            <w:rFonts w:ascii="Cambria Math" w:eastAsia="宋体" w:hAnsi="宋体"/>
            <w:kern w:val="2"/>
            <w:lang w:val="en-US"/>
          </w:rPr>
          <m:t>G</m:t>
        </m:r>
        <m:r>
          <m:rPr>
            <m:sty m:val="p"/>
          </m:rPr>
          <w:rPr>
            <w:rFonts w:ascii="Cambria Math" w:eastAsia="宋体" w:hAnsi="宋体"/>
            <w:kern w:val="2"/>
            <w:lang w:val="en-US"/>
          </w:rPr>
          <m:t>(</m:t>
        </m:r>
        <m:r>
          <w:rPr>
            <w:rFonts w:ascii="Cambria Math" w:eastAsia="宋体" w:hAnsi="宋体"/>
            <w:kern w:val="2"/>
            <w:lang w:val="en-US"/>
          </w:rPr>
          <m:t>s</m:t>
        </m:r>
        <m:r>
          <m:rPr>
            <m:sty m:val="p"/>
          </m:rPr>
          <w:rPr>
            <w:rFonts w:ascii="Cambria Math" w:eastAsia="宋体" w:hAnsi="宋体"/>
            <w:kern w:val="2"/>
            <w:lang w:val="en-US"/>
          </w:rPr>
          <m:t>)=</m:t>
        </m:r>
        <m:f>
          <m:fPr>
            <m:ctrlPr>
              <w:rPr>
                <w:rFonts w:ascii="Cambria Math" w:eastAsia="宋体" w:hAnsi="Cambria Math"/>
                <w:kern w:val="2"/>
                <w:lang w:val="en-US"/>
              </w:rPr>
            </m:ctrlPr>
          </m:fPr>
          <m:num>
            <m:r>
              <w:rPr>
                <w:rFonts w:ascii="Cambria Math" w:eastAsia="宋体" w:hAnsi="宋体"/>
                <w:kern w:val="2"/>
                <w:lang w:val="en-US"/>
              </w:rPr>
              <m:t>K</m:t>
            </m:r>
          </m:num>
          <m:den>
            <m:r>
              <w:rPr>
                <w:rFonts w:ascii="Cambria Math" w:eastAsia="宋体" w:hAnsi="宋体"/>
                <w:kern w:val="2"/>
                <w:lang w:val="en-US"/>
              </w:rPr>
              <m:t>Ts</m:t>
            </m:r>
            <m:r>
              <m:rPr>
                <m:sty m:val="p"/>
              </m:rPr>
              <w:rPr>
                <w:rFonts w:ascii="Cambria Math" w:eastAsia="宋体" w:hAnsi="宋体"/>
                <w:kern w:val="2"/>
                <w:lang w:val="en-US"/>
              </w:rPr>
              <m:t>+1</m:t>
            </m:r>
          </m:den>
        </m:f>
        <m:sSup>
          <m:sSupPr>
            <m:ctrlPr>
              <w:rPr>
                <w:rFonts w:ascii="Cambria Math" w:eastAsia="宋体" w:hAnsi="Cambria Math"/>
                <w:kern w:val="2"/>
                <w:lang w:val="en-US"/>
              </w:rPr>
            </m:ctrlPr>
          </m:sSupPr>
          <m:e>
            <m:r>
              <w:rPr>
                <w:rFonts w:ascii="Cambria Math" w:eastAsia="宋体" w:hAnsi="宋体"/>
                <w:kern w:val="2"/>
                <w:lang w:val="en-US"/>
              </w:rPr>
              <m:t>e</m:t>
            </m:r>
          </m:e>
          <m:sup>
            <m:r>
              <m:rPr>
                <m:sty m:val="p"/>
              </m:rPr>
              <w:rPr>
                <w:rFonts w:ascii="微软雅黑" w:eastAsia="微软雅黑" w:hAnsi="微软雅黑" w:cs="微软雅黑" w:hint="eastAsia"/>
                <w:kern w:val="2"/>
                <w:lang w:val="en-US"/>
              </w:rPr>
              <m:t>-</m:t>
            </m:r>
            <m:r>
              <w:rPr>
                <w:rFonts w:ascii="Cambria Math" w:eastAsia="宋体" w:hAnsi="宋体"/>
                <w:kern w:val="2"/>
                <w:lang w:val="en-US"/>
              </w:rPr>
              <m:t>τs</m:t>
            </m:r>
          </m:sup>
        </m:sSup>
      </m:oMath>
      <w:r w:rsidR="0046618B" w:rsidRPr="00B45CF6">
        <w:rPr>
          <w:rFonts w:ascii="宋体" w:eastAsia="宋体" w:hAnsi="宋体"/>
          <w:kern w:val="2"/>
          <w:lang w:val="en-US"/>
        </w:rPr>
        <w:t xml:space="preserve">       B.  </w:t>
      </w:r>
      <m:oMath>
        <m:r>
          <w:rPr>
            <w:rFonts w:ascii="Cambria Math" w:eastAsia="宋体" w:hAnsi="宋体"/>
            <w:kern w:val="2"/>
            <w:lang w:val="en-US"/>
          </w:rPr>
          <m:t>G</m:t>
        </m:r>
        <m:d>
          <m:dPr>
            <m:ctrlPr>
              <w:rPr>
                <w:rFonts w:ascii="Cambria Math" w:eastAsia="宋体" w:hAnsi="Cambria Math"/>
                <w:kern w:val="2"/>
                <w:lang w:val="en-US"/>
              </w:rPr>
            </m:ctrlPr>
          </m:dPr>
          <m:e>
            <m:r>
              <w:rPr>
                <w:rFonts w:ascii="Cambria Math" w:eastAsia="宋体" w:hAnsi="宋体"/>
                <w:kern w:val="2"/>
                <w:lang w:val="en-US"/>
              </w:rPr>
              <m:t>s</m:t>
            </m:r>
          </m:e>
        </m:d>
        <m:r>
          <m:rPr>
            <m:sty m:val="p"/>
          </m:rPr>
          <w:rPr>
            <w:rFonts w:ascii="Cambria Math" w:eastAsia="宋体" w:hAnsi="宋体"/>
            <w:kern w:val="2"/>
            <w:lang w:val="en-US"/>
          </w:rPr>
          <m:t>=</m:t>
        </m:r>
        <m:f>
          <m:fPr>
            <m:ctrlPr>
              <w:rPr>
                <w:rFonts w:ascii="Cambria Math" w:eastAsia="宋体" w:hAnsi="Cambria Math"/>
                <w:kern w:val="2"/>
                <w:lang w:val="en-US"/>
              </w:rPr>
            </m:ctrlPr>
          </m:fPr>
          <m:num>
            <m:r>
              <w:rPr>
                <w:rFonts w:ascii="Cambria Math" w:eastAsia="宋体" w:hAnsi="宋体"/>
                <w:kern w:val="2"/>
                <w:lang w:val="en-US"/>
              </w:rPr>
              <m:t>K</m:t>
            </m:r>
          </m:num>
          <m:den>
            <m:r>
              <w:rPr>
                <w:rFonts w:ascii="Cambria Math" w:eastAsia="宋体" w:hAnsi="宋体"/>
                <w:kern w:val="2"/>
                <w:lang w:val="en-US"/>
              </w:rPr>
              <m:t>Ts</m:t>
            </m:r>
            <m:r>
              <m:rPr>
                <m:sty m:val="p"/>
              </m:rPr>
              <w:rPr>
                <w:rFonts w:ascii="Cambria Math" w:eastAsia="宋体" w:hAnsi="宋体"/>
                <w:kern w:val="2"/>
                <w:lang w:val="en-US"/>
              </w:rPr>
              <m:t>+1</m:t>
            </m:r>
          </m:den>
        </m:f>
      </m:oMath>
    </w:p>
    <w:p w14:paraId="06809FD0" w14:textId="0092F493" w:rsidR="0046618B" w:rsidRPr="00B45CF6" w:rsidRDefault="0046618B" w:rsidP="00992E8E">
      <w:pPr>
        <w:pStyle w:val="f-cb"/>
        <w:numPr>
          <w:ilvl w:val="0"/>
          <w:numId w:val="25"/>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kern w:val="2"/>
          <w:lang w:val="en-US"/>
        </w:rPr>
        <w:t xml:space="preserve"> </w:t>
      </w:r>
      <m:oMath>
        <m:r>
          <m:rPr>
            <m:sty m:val="p"/>
          </m:rPr>
          <w:rPr>
            <w:rFonts w:ascii="Cambria Math" w:eastAsia="宋体" w:hAnsi="宋体"/>
            <w:kern w:val="2"/>
            <w:lang w:val="en-US"/>
          </w:rPr>
          <m:t xml:space="preserve"> </m:t>
        </m:r>
        <m:r>
          <w:rPr>
            <w:rFonts w:ascii="Cambria Math" w:eastAsia="宋体" w:hAnsi="宋体"/>
            <w:kern w:val="2"/>
            <w:lang w:val="en-US"/>
          </w:rPr>
          <m:t>G</m:t>
        </m:r>
        <m:r>
          <m:rPr>
            <m:sty m:val="p"/>
          </m:rPr>
          <w:rPr>
            <w:rFonts w:ascii="Cambria Math" w:eastAsia="宋体" w:hAnsi="宋体"/>
            <w:kern w:val="2"/>
            <w:lang w:val="en-US"/>
          </w:rPr>
          <m:t>(</m:t>
        </m:r>
        <m:r>
          <w:rPr>
            <w:rFonts w:ascii="Cambria Math" w:eastAsia="宋体" w:hAnsi="宋体"/>
            <w:kern w:val="2"/>
            <w:lang w:val="en-US"/>
          </w:rPr>
          <m:t>s</m:t>
        </m:r>
        <m:r>
          <m:rPr>
            <m:sty m:val="p"/>
          </m:rPr>
          <w:rPr>
            <w:rFonts w:ascii="Cambria Math" w:eastAsia="宋体" w:hAnsi="宋体"/>
            <w:kern w:val="2"/>
            <w:lang w:val="en-US"/>
          </w:rPr>
          <m:t>)=</m:t>
        </m:r>
        <m:f>
          <m:fPr>
            <m:ctrlPr>
              <w:rPr>
                <w:rFonts w:ascii="Cambria Math" w:eastAsia="宋体" w:hAnsi="Cambria Math"/>
                <w:kern w:val="2"/>
                <w:lang w:val="en-US"/>
              </w:rPr>
            </m:ctrlPr>
          </m:fPr>
          <m:num>
            <m:r>
              <w:rPr>
                <w:rFonts w:ascii="Cambria Math" w:eastAsia="宋体" w:hAnsi="宋体"/>
                <w:kern w:val="2"/>
                <w:lang w:val="en-US"/>
              </w:rPr>
              <m:t>K</m:t>
            </m:r>
          </m:num>
          <m:den>
            <m:sSub>
              <m:sSubPr>
                <m:ctrlPr>
                  <w:rPr>
                    <w:rFonts w:ascii="Cambria Math" w:eastAsia="宋体" w:hAnsi="Cambria Math"/>
                    <w:kern w:val="2"/>
                    <w:lang w:val="en-US"/>
                  </w:rPr>
                </m:ctrlPr>
              </m:sSubPr>
              <m:e>
                <m:r>
                  <w:rPr>
                    <w:rFonts w:ascii="Cambria Math" w:eastAsia="宋体" w:hAnsi="宋体"/>
                    <w:kern w:val="2"/>
                    <w:lang w:val="en-US"/>
                  </w:rPr>
                  <m:t>T</m:t>
                </m:r>
              </m:e>
              <m:sub>
                <m:r>
                  <m:rPr>
                    <m:sty m:val="p"/>
                  </m:rPr>
                  <w:rPr>
                    <w:rFonts w:ascii="Cambria Math" w:eastAsia="宋体" w:hAnsi="宋体"/>
                    <w:kern w:val="2"/>
                    <w:lang w:val="en-US"/>
                  </w:rPr>
                  <m:t>1</m:t>
                </m:r>
              </m:sub>
            </m:sSub>
            <m:r>
              <w:rPr>
                <w:rFonts w:ascii="Cambria Math" w:eastAsia="宋体" w:hAnsi="宋体"/>
                <w:kern w:val="2"/>
                <w:lang w:val="en-US"/>
              </w:rPr>
              <m:t>s</m:t>
            </m:r>
            <m:r>
              <m:rPr>
                <m:sty m:val="p"/>
              </m:rPr>
              <w:rPr>
                <w:rFonts w:ascii="Cambria Math" w:eastAsia="宋体" w:hAnsi="宋体" w:hint="eastAsia"/>
                <w:kern w:val="2"/>
                <w:lang w:val="en-US"/>
              </w:rPr>
              <m:t>(</m:t>
            </m:r>
            <m:r>
              <w:rPr>
                <w:rFonts w:ascii="Cambria Math" w:eastAsia="宋体" w:hAnsi="宋体"/>
                <w:kern w:val="2"/>
                <w:lang w:val="en-US"/>
              </w:rPr>
              <m:t>Ts</m:t>
            </m:r>
            <m:r>
              <m:rPr>
                <m:sty m:val="p"/>
              </m:rPr>
              <w:rPr>
                <w:rFonts w:ascii="Cambria Math" w:eastAsia="宋体" w:hAnsi="宋体"/>
                <w:kern w:val="2"/>
                <w:lang w:val="en-US"/>
              </w:rPr>
              <m:t>+1</m:t>
            </m:r>
            <m:r>
              <m:rPr>
                <m:sty m:val="p"/>
              </m:rPr>
              <w:rPr>
                <w:rFonts w:ascii="Cambria Math" w:eastAsia="宋体" w:hAnsi="宋体" w:hint="eastAsia"/>
                <w:kern w:val="2"/>
                <w:lang w:val="en-US"/>
              </w:rPr>
              <m:t>)</m:t>
            </m:r>
          </m:den>
        </m:f>
        <m:r>
          <m:rPr>
            <m:sty m:val="p"/>
          </m:rPr>
          <w:rPr>
            <w:rFonts w:ascii="Cambria Math" w:eastAsia="宋体" w:hAnsi="宋体"/>
            <w:kern w:val="2"/>
            <w:lang w:val="en-US"/>
          </w:rPr>
          <m:t xml:space="preserve">              </m:t>
        </m:r>
      </m:oMath>
      <w:r w:rsidRPr="00B45CF6">
        <w:rPr>
          <w:rFonts w:ascii="宋体" w:eastAsia="宋体" w:hAnsi="宋体"/>
          <w:kern w:val="2"/>
          <w:lang w:val="en-US"/>
        </w:rPr>
        <w:t>D.</w:t>
      </w:r>
      <w:r w:rsidR="00B60A5B" w:rsidRPr="00B45CF6">
        <w:rPr>
          <w:rFonts w:ascii="宋体" w:eastAsia="宋体" w:hAnsi="宋体"/>
          <w:kern w:val="2"/>
          <w:lang w:val="en-US"/>
        </w:rPr>
        <w:t xml:space="preserve"> </w:t>
      </w:r>
      <m:oMath>
        <m:r>
          <w:rPr>
            <w:rFonts w:ascii="Cambria Math" w:eastAsia="宋体" w:hAnsi="宋体"/>
            <w:kern w:val="2"/>
            <w:lang w:val="en-US"/>
          </w:rPr>
          <m:t>G</m:t>
        </m:r>
        <m:r>
          <m:rPr>
            <m:sty m:val="p"/>
          </m:rPr>
          <w:rPr>
            <w:rFonts w:ascii="Cambria Math" w:eastAsia="宋体" w:hAnsi="宋体"/>
            <w:kern w:val="2"/>
            <w:lang w:val="en-US"/>
          </w:rPr>
          <m:t>(</m:t>
        </m:r>
        <m:r>
          <w:rPr>
            <w:rFonts w:ascii="Cambria Math" w:eastAsia="宋体" w:hAnsi="宋体"/>
            <w:kern w:val="2"/>
            <w:lang w:val="en-US"/>
          </w:rPr>
          <m:t>s</m:t>
        </m:r>
        <m:r>
          <m:rPr>
            <m:sty m:val="p"/>
          </m:rPr>
          <w:rPr>
            <w:rFonts w:ascii="Cambria Math" w:eastAsia="宋体" w:hAnsi="宋体"/>
            <w:kern w:val="2"/>
            <w:lang w:val="en-US"/>
          </w:rPr>
          <m:t>)=</m:t>
        </m:r>
        <m:f>
          <m:fPr>
            <m:ctrlPr>
              <w:rPr>
                <w:rFonts w:ascii="Cambria Math" w:eastAsia="宋体" w:hAnsi="Cambria Math"/>
                <w:kern w:val="2"/>
                <w:lang w:val="en-US"/>
              </w:rPr>
            </m:ctrlPr>
          </m:fPr>
          <m:num>
            <m:r>
              <w:rPr>
                <w:rFonts w:ascii="Cambria Math" w:eastAsia="宋体" w:hAnsi="宋体"/>
                <w:kern w:val="2"/>
                <w:lang w:val="en-US"/>
              </w:rPr>
              <m:t>K</m:t>
            </m:r>
          </m:num>
          <m:den>
            <m:sSub>
              <m:sSubPr>
                <m:ctrlPr>
                  <w:rPr>
                    <w:rFonts w:ascii="Cambria Math" w:eastAsia="宋体" w:hAnsi="Cambria Math"/>
                    <w:kern w:val="2"/>
                    <w:lang w:val="en-US"/>
                  </w:rPr>
                </m:ctrlPr>
              </m:sSubPr>
              <m:e>
                <m:r>
                  <w:rPr>
                    <w:rFonts w:ascii="Cambria Math" w:eastAsia="宋体" w:hAnsi="宋体"/>
                    <w:kern w:val="2"/>
                    <w:lang w:val="en-US"/>
                  </w:rPr>
                  <m:t>T</m:t>
                </m:r>
              </m:e>
              <m:sub>
                <m:r>
                  <m:rPr>
                    <m:sty m:val="p"/>
                  </m:rPr>
                  <w:rPr>
                    <w:rFonts w:ascii="Cambria Math" w:eastAsia="宋体" w:hAnsi="宋体"/>
                    <w:kern w:val="2"/>
                    <w:lang w:val="en-US"/>
                  </w:rPr>
                  <m:t>1</m:t>
                </m:r>
              </m:sub>
            </m:sSub>
            <m:r>
              <w:rPr>
                <w:rFonts w:ascii="Cambria Math" w:eastAsia="宋体" w:hAnsi="宋体"/>
                <w:kern w:val="2"/>
                <w:lang w:val="en-US"/>
              </w:rPr>
              <m:t>s</m:t>
            </m:r>
            <m:r>
              <m:rPr>
                <m:sty m:val="p"/>
              </m:rPr>
              <w:rPr>
                <w:rFonts w:ascii="Cambria Math" w:eastAsia="宋体" w:hAnsi="宋体" w:hint="eastAsia"/>
                <w:kern w:val="2"/>
                <w:lang w:val="en-US"/>
              </w:rPr>
              <m:t>(</m:t>
            </m:r>
            <m:r>
              <w:rPr>
                <w:rFonts w:ascii="Cambria Math" w:eastAsia="宋体" w:hAnsi="宋体"/>
                <w:kern w:val="2"/>
                <w:lang w:val="en-US"/>
              </w:rPr>
              <m:t>Ts</m:t>
            </m:r>
            <m:r>
              <m:rPr>
                <m:sty m:val="p"/>
              </m:rPr>
              <w:rPr>
                <w:rFonts w:ascii="Cambria Math" w:eastAsia="宋体" w:hAnsi="宋体"/>
                <w:kern w:val="2"/>
                <w:lang w:val="en-US"/>
              </w:rPr>
              <m:t>+1</m:t>
            </m:r>
            <m:r>
              <m:rPr>
                <m:sty m:val="p"/>
              </m:rPr>
              <w:rPr>
                <w:rFonts w:ascii="Cambria Math" w:eastAsia="宋体" w:hAnsi="宋体" w:hint="eastAsia"/>
                <w:kern w:val="2"/>
                <w:lang w:val="en-US"/>
              </w:rPr>
              <m:t>)</m:t>
            </m:r>
          </m:den>
        </m:f>
        <m:sSup>
          <m:sSupPr>
            <m:ctrlPr>
              <w:rPr>
                <w:rFonts w:ascii="Cambria Math" w:eastAsia="宋体" w:hAnsi="Cambria Math"/>
                <w:kern w:val="2"/>
                <w:lang w:val="en-US"/>
              </w:rPr>
            </m:ctrlPr>
          </m:sSupPr>
          <m:e>
            <m:r>
              <w:rPr>
                <w:rFonts w:ascii="Cambria Math" w:eastAsia="宋体" w:hAnsi="宋体"/>
                <w:kern w:val="2"/>
                <w:lang w:val="en-US"/>
              </w:rPr>
              <m:t>e</m:t>
            </m:r>
          </m:e>
          <m:sup>
            <m:r>
              <m:rPr>
                <m:sty m:val="p"/>
              </m:rPr>
              <w:rPr>
                <w:rFonts w:ascii="微软雅黑" w:eastAsia="微软雅黑" w:hAnsi="微软雅黑" w:cs="微软雅黑" w:hint="eastAsia"/>
                <w:kern w:val="2"/>
                <w:lang w:val="en-US"/>
              </w:rPr>
              <m:t>-</m:t>
            </m:r>
            <m:r>
              <w:rPr>
                <w:rFonts w:ascii="Cambria Math" w:eastAsia="宋体" w:hAnsi="宋体"/>
                <w:kern w:val="2"/>
                <w:lang w:val="en-US"/>
              </w:rPr>
              <m:t>τs</m:t>
            </m:r>
          </m:sup>
        </m:sSup>
      </m:oMath>
    </w:p>
    <w:p w14:paraId="0F7FA869" w14:textId="7F05876C" w:rsidR="00587507" w:rsidRPr="0046618B" w:rsidRDefault="00587507" w:rsidP="00992E8E">
      <w:pPr>
        <w:numPr>
          <w:ilvl w:val="0"/>
          <w:numId w:val="16"/>
        </w:numPr>
        <w:shd w:val="clear" w:color="auto" w:fill="FFFFFF"/>
        <w:spacing w:line="390" w:lineRule="atLeast"/>
        <w:rPr>
          <w:rFonts w:ascii="宋体" w:hAnsi="宋体"/>
          <w:color w:val="333333"/>
          <w:sz w:val="24"/>
        </w:rPr>
      </w:pPr>
      <w:r w:rsidRPr="0046618B">
        <w:rPr>
          <w:rFonts w:ascii="宋体" w:hAnsi="宋体" w:hint="eastAsia"/>
          <w:color w:val="333333"/>
          <w:sz w:val="24"/>
        </w:rPr>
        <w:t>调节阀的流量特性主要与（</w:t>
      </w:r>
      <w:r w:rsidRPr="0046618B">
        <w:rPr>
          <w:rFonts w:ascii="宋体" w:hAnsi="宋体"/>
          <w:color w:val="333333"/>
          <w:sz w:val="24"/>
        </w:rPr>
        <w:t> </w:t>
      </w:r>
      <w:r w:rsidR="008779B3">
        <w:rPr>
          <w:rFonts w:ascii="宋体" w:hAnsi="宋体"/>
          <w:color w:val="333333"/>
          <w:sz w:val="24"/>
        </w:rPr>
        <w:t xml:space="preserve"> </w:t>
      </w:r>
      <w:r w:rsidRPr="0046618B">
        <w:rPr>
          <w:rFonts w:ascii="宋体" w:hAnsi="宋体"/>
          <w:color w:val="333333"/>
          <w:sz w:val="24"/>
        </w:rPr>
        <w:t xml:space="preserve">    </w:t>
      </w:r>
      <w:r w:rsidRPr="0046618B">
        <w:rPr>
          <w:rFonts w:ascii="宋体" w:hAnsi="宋体" w:hint="eastAsia"/>
          <w:color w:val="333333"/>
          <w:sz w:val="24"/>
        </w:rPr>
        <w:t>）因素有关</w:t>
      </w:r>
      <w:r>
        <w:rPr>
          <w:rFonts w:ascii="宋体" w:hAnsi="宋体" w:hint="eastAsia"/>
          <w:color w:val="333333"/>
          <w:sz w:val="24"/>
        </w:rPr>
        <w:t>。</w:t>
      </w:r>
      <w:r w:rsidRPr="0046618B">
        <w:rPr>
          <w:rFonts w:ascii="宋体" w:hAnsi="宋体"/>
          <w:color w:val="333333"/>
          <w:sz w:val="24"/>
        </w:rPr>
        <w:t xml:space="preserve"> </w:t>
      </w:r>
    </w:p>
    <w:p w14:paraId="2F6C8050" w14:textId="106869AC" w:rsidR="00587507" w:rsidRPr="00B45CF6" w:rsidRDefault="00587507" w:rsidP="00992E8E">
      <w:pPr>
        <w:pStyle w:val="f-cb"/>
        <w:numPr>
          <w:ilvl w:val="0"/>
          <w:numId w:val="26"/>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 xml:space="preserve">结构特性 </w:t>
      </w:r>
      <w:r w:rsidRPr="00B45CF6">
        <w:rPr>
          <w:rFonts w:ascii="宋体" w:eastAsia="宋体" w:hAnsi="宋体"/>
          <w:kern w:val="2"/>
          <w:lang w:val="en-US"/>
        </w:rPr>
        <w:t xml:space="preserve">   B.</w:t>
      </w:r>
      <w:r w:rsidRPr="00B45CF6">
        <w:rPr>
          <w:rFonts w:ascii="宋体" w:eastAsia="宋体" w:hAnsi="宋体" w:hint="eastAsia"/>
          <w:kern w:val="2"/>
          <w:lang w:val="en-US"/>
        </w:rPr>
        <w:t xml:space="preserve">流体密度 </w:t>
      </w:r>
      <w:r w:rsidRPr="00B45CF6">
        <w:rPr>
          <w:rFonts w:ascii="宋体" w:eastAsia="宋体" w:hAnsi="宋体"/>
          <w:kern w:val="2"/>
          <w:lang w:val="en-US"/>
        </w:rPr>
        <w:t xml:space="preserve">   C.</w:t>
      </w:r>
      <w:r w:rsidRPr="00B45CF6">
        <w:rPr>
          <w:rFonts w:ascii="宋体" w:eastAsia="宋体" w:hAnsi="宋体" w:hint="eastAsia"/>
          <w:kern w:val="2"/>
          <w:lang w:val="en-US"/>
        </w:rPr>
        <w:t xml:space="preserve">阀门开度 </w:t>
      </w:r>
      <w:r w:rsidRPr="00B45CF6">
        <w:rPr>
          <w:rFonts w:ascii="宋体" w:eastAsia="宋体" w:hAnsi="宋体"/>
          <w:kern w:val="2"/>
          <w:lang w:val="en-US"/>
        </w:rPr>
        <w:t xml:space="preserve">   D.</w:t>
      </w:r>
      <w:r w:rsidRPr="00B45CF6">
        <w:rPr>
          <w:rFonts w:ascii="宋体" w:eastAsia="宋体" w:hAnsi="宋体" w:hint="eastAsia"/>
          <w:kern w:val="2"/>
          <w:lang w:val="en-US"/>
        </w:rPr>
        <w:t>工艺配管情况</w:t>
      </w:r>
    </w:p>
    <w:p w14:paraId="7083516E" w14:textId="50102AC0" w:rsidR="00587507" w:rsidRPr="0046618B" w:rsidRDefault="00587507" w:rsidP="00992E8E">
      <w:pPr>
        <w:numPr>
          <w:ilvl w:val="0"/>
          <w:numId w:val="16"/>
        </w:numPr>
        <w:shd w:val="clear" w:color="auto" w:fill="FFFFFF"/>
        <w:spacing w:line="390" w:lineRule="atLeast"/>
        <w:rPr>
          <w:rFonts w:ascii="宋体" w:hAnsi="宋体"/>
          <w:color w:val="333333"/>
          <w:sz w:val="24"/>
        </w:rPr>
      </w:pPr>
      <w:r w:rsidRPr="0046618B">
        <w:rPr>
          <w:rFonts w:ascii="宋体" w:hAnsi="宋体" w:hint="eastAsia"/>
          <w:color w:val="333333"/>
          <w:sz w:val="24"/>
        </w:rPr>
        <w:t>气动调节阀选型主要包括（</w:t>
      </w:r>
      <w:r w:rsidR="008779B3">
        <w:rPr>
          <w:rFonts w:ascii="宋体" w:hAnsi="宋体"/>
          <w:color w:val="333333"/>
          <w:sz w:val="24"/>
        </w:rPr>
        <w:t xml:space="preserve"> </w:t>
      </w:r>
      <w:r w:rsidRPr="0046618B">
        <w:rPr>
          <w:rFonts w:ascii="宋体" w:hAnsi="宋体"/>
          <w:color w:val="333333"/>
          <w:sz w:val="24"/>
        </w:rPr>
        <w:t xml:space="preserve">    </w:t>
      </w:r>
      <w:r w:rsidRPr="0046618B">
        <w:rPr>
          <w:rFonts w:ascii="宋体" w:hAnsi="宋体" w:hint="eastAsia"/>
          <w:color w:val="333333"/>
          <w:sz w:val="24"/>
        </w:rPr>
        <w:t>）</w:t>
      </w:r>
    </w:p>
    <w:p w14:paraId="78D7D707" w14:textId="603B92A5" w:rsidR="00587507" w:rsidRPr="00B45CF6" w:rsidRDefault="00587507" w:rsidP="00992E8E">
      <w:pPr>
        <w:pStyle w:val="f-cb"/>
        <w:numPr>
          <w:ilvl w:val="0"/>
          <w:numId w:val="27"/>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 xml:space="preserve">调节阀结构形式的选择 </w:t>
      </w:r>
      <w:r w:rsidRPr="00B45CF6">
        <w:rPr>
          <w:rFonts w:ascii="宋体" w:eastAsia="宋体" w:hAnsi="宋体"/>
          <w:kern w:val="2"/>
          <w:lang w:val="en-US"/>
        </w:rPr>
        <w:t xml:space="preserve">      B.</w:t>
      </w:r>
      <w:r w:rsidRPr="00B45CF6">
        <w:rPr>
          <w:rFonts w:ascii="宋体" w:eastAsia="宋体" w:hAnsi="宋体" w:hint="eastAsia"/>
          <w:kern w:val="2"/>
          <w:lang w:val="en-US"/>
        </w:rPr>
        <w:t>调节阀气开、气关形式选择</w:t>
      </w:r>
    </w:p>
    <w:p w14:paraId="0B61214E" w14:textId="1D2A5025" w:rsidR="00587507" w:rsidRPr="00B45CF6" w:rsidRDefault="00587507" w:rsidP="00992E8E">
      <w:pPr>
        <w:pStyle w:val="f-cb"/>
        <w:numPr>
          <w:ilvl w:val="0"/>
          <w:numId w:val="28"/>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 xml:space="preserve">调节阀流量特性的选择 </w:t>
      </w:r>
      <w:r w:rsidRPr="00B45CF6">
        <w:rPr>
          <w:rFonts w:ascii="宋体" w:eastAsia="宋体" w:hAnsi="宋体"/>
          <w:kern w:val="2"/>
          <w:lang w:val="en-US"/>
        </w:rPr>
        <w:t xml:space="preserve">      D.</w:t>
      </w:r>
      <w:r w:rsidRPr="00B45CF6">
        <w:rPr>
          <w:rFonts w:ascii="宋体" w:eastAsia="宋体" w:hAnsi="宋体" w:hint="eastAsia"/>
          <w:kern w:val="2"/>
          <w:lang w:val="en-US"/>
        </w:rPr>
        <w:t>调节阀口径的选择</w:t>
      </w:r>
    </w:p>
    <w:p w14:paraId="28476742" w14:textId="49E54023" w:rsidR="00587507" w:rsidRPr="0046618B" w:rsidRDefault="00587507" w:rsidP="00992E8E">
      <w:pPr>
        <w:numPr>
          <w:ilvl w:val="0"/>
          <w:numId w:val="16"/>
        </w:numPr>
        <w:shd w:val="clear" w:color="auto" w:fill="FFFFFF"/>
        <w:spacing w:line="390" w:lineRule="atLeast"/>
        <w:rPr>
          <w:rFonts w:ascii="宋体" w:hAnsi="宋体"/>
          <w:color w:val="333333"/>
          <w:sz w:val="24"/>
        </w:rPr>
      </w:pPr>
      <w:r w:rsidRPr="0046618B">
        <w:rPr>
          <w:rFonts w:ascii="宋体" w:hAnsi="宋体" w:hint="eastAsia"/>
          <w:color w:val="333333"/>
          <w:sz w:val="24"/>
        </w:rPr>
        <w:t>对控制系统的几种说法，正确的是（</w:t>
      </w:r>
      <w:r w:rsidR="008779B3">
        <w:rPr>
          <w:rFonts w:ascii="宋体" w:hAnsi="宋体"/>
          <w:color w:val="333333"/>
          <w:sz w:val="24"/>
        </w:rPr>
        <w:t xml:space="preserve"> </w:t>
      </w:r>
      <w:r w:rsidRPr="0046618B">
        <w:rPr>
          <w:rFonts w:ascii="宋体" w:hAnsi="宋体" w:hint="eastAsia"/>
          <w:color w:val="333333"/>
          <w:sz w:val="24"/>
        </w:rPr>
        <w:t>  ）</w:t>
      </w:r>
    </w:p>
    <w:p w14:paraId="5651121C" w14:textId="63BF76ED" w:rsidR="00587507" w:rsidRPr="00B45CF6" w:rsidRDefault="00587507" w:rsidP="00992E8E">
      <w:pPr>
        <w:pStyle w:val="f-cb"/>
        <w:numPr>
          <w:ilvl w:val="0"/>
          <w:numId w:val="29"/>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对纯滞后大的系统，引入微分作用，不能克服其滞后的影响。</w:t>
      </w:r>
    </w:p>
    <w:p w14:paraId="7F30B2C8" w14:textId="7C2DD89D" w:rsidR="00587507" w:rsidRPr="00B45CF6" w:rsidRDefault="00587507" w:rsidP="00992E8E">
      <w:pPr>
        <w:pStyle w:val="f-cb"/>
        <w:numPr>
          <w:ilvl w:val="0"/>
          <w:numId w:val="29"/>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当控制系统稳定性下降，可增大积分时间或加大比例度提高稳定性。</w:t>
      </w:r>
    </w:p>
    <w:p w14:paraId="0A47911B" w14:textId="69E4D847" w:rsidR="00587507" w:rsidRPr="00B45CF6" w:rsidRDefault="00587507" w:rsidP="00992E8E">
      <w:pPr>
        <w:pStyle w:val="f-cb"/>
        <w:numPr>
          <w:ilvl w:val="0"/>
          <w:numId w:val="29"/>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当控制器的测量值与给定值相等时，即偏差为零时，控制器的输出为零。</w:t>
      </w:r>
    </w:p>
    <w:p w14:paraId="76966264" w14:textId="7A1CCF4E" w:rsidR="00587507" w:rsidRPr="00B45CF6" w:rsidRDefault="00587507" w:rsidP="00992E8E">
      <w:pPr>
        <w:pStyle w:val="f-cb"/>
        <w:numPr>
          <w:ilvl w:val="0"/>
          <w:numId w:val="29"/>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比例控制过程的余差与控制器的比例度成正比。</w:t>
      </w:r>
    </w:p>
    <w:p w14:paraId="02498F44" w14:textId="14DC7437" w:rsidR="0046618B" w:rsidRPr="0046618B" w:rsidRDefault="00587507" w:rsidP="00992E8E">
      <w:pPr>
        <w:numPr>
          <w:ilvl w:val="0"/>
          <w:numId w:val="16"/>
        </w:numPr>
        <w:shd w:val="clear" w:color="auto" w:fill="FFFFFF"/>
        <w:spacing w:line="390" w:lineRule="atLeast"/>
        <w:rPr>
          <w:rFonts w:ascii="宋体" w:hAnsi="宋体"/>
          <w:color w:val="333333"/>
          <w:sz w:val="24"/>
        </w:rPr>
      </w:pPr>
      <w:r w:rsidRPr="0046618B">
        <w:rPr>
          <w:rFonts w:ascii="宋体" w:hAnsi="宋体" w:hint="eastAsia"/>
          <w:color w:val="333333"/>
          <w:sz w:val="24"/>
        </w:rPr>
        <w:t>（</w:t>
      </w:r>
      <w:r w:rsidRPr="0046618B">
        <w:rPr>
          <w:rFonts w:ascii="宋体" w:hAnsi="宋体"/>
          <w:color w:val="333333"/>
          <w:sz w:val="24"/>
        </w:rPr>
        <w:t>  </w:t>
      </w:r>
      <w:r w:rsidR="008779B3">
        <w:rPr>
          <w:rFonts w:ascii="宋体" w:hAnsi="宋体"/>
          <w:color w:val="333333"/>
          <w:sz w:val="24"/>
        </w:rPr>
        <w:t xml:space="preserve"> </w:t>
      </w:r>
      <w:r w:rsidRPr="0046618B">
        <w:rPr>
          <w:rFonts w:ascii="宋体" w:hAnsi="宋体"/>
          <w:color w:val="333333"/>
          <w:sz w:val="24"/>
        </w:rPr>
        <w:t>  ）</w:t>
      </w:r>
      <w:r w:rsidR="0046618B" w:rsidRPr="0046618B">
        <w:rPr>
          <w:rFonts w:ascii="宋体" w:hAnsi="宋体" w:hint="eastAsia"/>
          <w:color w:val="333333"/>
          <w:sz w:val="24"/>
        </w:rPr>
        <w:t>对过程的控制质量有影响</w:t>
      </w:r>
    </w:p>
    <w:p w14:paraId="5B09DDC5" w14:textId="11182CC9" w:rsidR="0046618B" w:rsidRPr="00B45CF6" w:rsidRDefault="0046618B" w:rsidP="00992E8E">
      <w:pPr>
        <w:pStyle w:val="f-cb"/>
        <w:numPr>
          <w:ilvl w:val="0"/>
          <w:numId w:val="30"/>
        </w:numPr>
        <w:shd w:val="clear" w:color="auto" w:fill="FFFFFF"/>
        <w:spacing w:before="0" w:beforeAutospacing="0" w:after="0" w:afterAutospacing="0" w:line="360" w:lineRule="atLeast"/>
        <w:rPr>
          <w:rFonts w:ascii="宋体" w:eastAsia="宋体" w:hAnsi="宋体"/>
          <w:kern w:val="2"/>
          <w:lang w:val="en-US"/>
        </w:rPr>
      </w:pPr>
      <w:r w:rsidRPr="00B45CF6">
        <w:rPr>
          <w:rFonts w:ascii="宋体" w:eastAsia="宋体" w:hAnsi="宋体" w:hint="eastAsia"/>
          <w:kern w:val="2"/>
          <w:lang w:val="en-US"/>
        </w:rPr>
        <w:t xml:space="preserve">控制通道放大倍数 </w:t>
      </w:r>
      <w:r w:rsidRPr="00B45CF6">
        <w:rPr>
          <w:rFonts w:ascii="宋体" w:eastAsia="宋体" w:hAnsi="宋体"/>
          <w:kern w:val="2"/>
          <w:lang w:val="en-US"/>
        </w:rPr>
        <w:t xml:space="preserve"> B.</w:t>
      </w:r>
      <w:r w:rsidRPr="00B45CF6">
        <w:rPr>
          <w:rFonts w:ascii="宋体" w:eastAsia="宋体" w:hAnsi="宋体" w:hint="eastAsia"/>
          <w:kern w:val="2"/>
          <w:lang w:val="en-US"/>
        </w:rPr>
        <w:t xml:space="preserve">扰动通道放大倍数 </w:t>
      </w:r>
      <w:r w:rsidRPr="00B45CF6">
        <w:rPr>
          <w:rFonts w:ascii="宋体" w:eastAsia="宋体" w:hAnsi="宋体"/>
          <w:kern w:val="2"/>
          <w:lang w:val="en-US"/>
        </w:rPr>
        <w:t xml:space="preserve"> C.</w:t>
      </w:r>
      <w:r w:rsidRPr="00B45CF6">
        <w:rPr>
          <w:rFonts w:ascii="宋体" w:eastAsia="宋体" w:hAnsi="宋体" w:hint="eastAsia"/>
          <w:kern w:val="2"/>
          <w:lang w:val="en-US"/>
        </w:rPr>
        <w:t xml:space="preserve">扰动通道时间常数 </w:t>
      </w:r>
      <w:r w:rsidRPr="00B45CF6">
        <w:rPr>
          <w:rFonts w:ascii="宋体" w:eastAsia="宋体" w:hAnsi="宋体"/>
          <w:kern w:val="2"/>
          <w:lang w:val="en-US"/>
        </w:rPr>
        <w:t>D.</w:t>
      </w:r>
      <w:r w:rsidRPr="00B45CF6">
        <w:rPr>
          <w:rFonts w:ascii="宋体" w:eastAsia="宋体" w:hAnsi="宋体" w:hint="eastAsia"/>
          <w:kern w:val="2"/>
          <w:lang w:val="en-US"/>
        </w:rPr>
        <w:t>扰动通道纯滞后时间</w:t>
      </w:r>
    </w:p>
    <w:p w14:paraId="248DC602" w14:textId="756979BE" w:rsidR="0046618B" w:rsidRPr="0046618B" w:rsidRDefault="0046618B" w:rsidP="00992E8E">
      <w:pPr>
        <w:numPr>
          <w:ilvl w:val="0"/>
          <w:numId w:val="16"/>
        </w:numPr>
        <w:shd w:val="clear" w:color="auto" w:fill="FFFFFF"/>
        <w:spacing w:line="390" w:lineRule="atLeast"/>
        <w:rPr>
          <w:rFonts w:ascii="宋体" w:hAnsi="宋体"/>
          <w:color w:val="333333"/>
          <w:sz w:val="24"/>
        </w:rPr>
      </w:pPr>
      <w:r w:rsidRPr="0046618B">
        <w:rPr>
          <w:rFonts w:ascii="宋体" w:hAnsi="宋体" w:hint="eastAsia"/>
          <w:color w:val="333333"/>
          <w:sz w:val="24"/>
        </w:rPr>
        <w:t>一蒸汽加热设备利用蒸汽将物料加热，并用搅拌器不停地搅拌物料，到物料达到所需温度后排出。</w:t>
      </w:r>
      <w:r w:rsidR="00BD7D26">
        <w:rPr>
          <w:rFonts w:ascii="宋体" w:hAnsi="宋体" w:hint="eastAsia"/>
          <w:color w:val="333333"/>
          <w:sz w:val="24"/>
        </w:rPr>
        <w:t>若</w:t>
      </w:r>
      <w:r w:rsidRPr="0046618B">
        <w:rPr>
          <w:rFonts w:ascii="宋体" w:hAnsi="宋体" w:hint="eastAsia"/>
          <w:color w:val="333333"/>
          <w:sz w:val="24"/>
        </w:rPr>
        <w:t>设计一个温度控制系统，</w:t>
      </w:r>
      <w:r w:rsidR="00F436AD" w:rsidRPr="0046618B">
        <w:rPr>
          <w:rFonts w:ascii="宋体" w:hAnsi="宋体" w:hint="eastAsia"/>
          <w:color w:val="333333"/>
          <w:sz w:val="24"/>
        </w:rPr>
        <w:t>下面哪些</w:t>
      </w:r>
      <w:r w:rsidR="004817C7">
        <w:rPr>
          <w:rFonts w:ascii="宋体" w:hAnsi="宋体" w:hint="eastAsia"/>
          <w:color w:val="333333"/>
          <w:sz w:val="24"/>
        </w:rPr>
        <w:t>操纵变</w:t>
      </w:r>
      <w:r w:rsidR="00F436AD" w:rsidRPr="0046618B">
        <w:rPr>
          <w:rFonts w:ascii="宋体" w:hAnsi="宋体" w:hint="eastAsia"/>
          <w:color w:val="333333"/>
          <w:sz w:val="24"/>
        </w:rPr>
        <w:t>量不</w:t>
      </w:r>
      <w:r w:rsidR="00F436AD" w:rsidRPr="0046618B">
        <w:rPr>
          <w:rFonts w:ascii="宋体" w:hAnsi="宋体" w:hint="eastAsia"/>
          <w:color w:val="333333"/>
          <w:sz w:val="24"/>
        </w:rPr>
        <w:t>合理？</w:t>
      </w:r>
      <w:r w:rsidRPr="0046618B">
        <w:rPr>
          <w:rFonts w:ascii="宋体" w:hAnsi="宋体" w:hint="eastAsia"/>
          <w:color w:val="333333"/>
          <w:sz w:val="24"/>
        </w:rPr>
        <w:t>（</w:t>
      </w:r>
      <w:r w:rsidRPr="0046618B">
        <w:rPr>
          <w:rFonts w:ascii="宋体" w:hAnsi="宋体"/>
          <w:color w:val="333333"/>
          <w:sz w:val="24"/>
        </w:rPr>
        <w:t> </w:t>
      </w:r>
      <w:r w:rsidR="008779B3">
        <w:rPr>
          <w:rFonts w:ascii="宋体" w:hAnsi="宋体"/>
          <w:color w:val="333333"/>
          <w:sz w:val="24"/>
        </w:rPr>
        <w:t xml:space="preserve"> </w:t>
      </w:r>
      <w:r w:rsidRPr="0046618B">
        <w:rPr>
          <w:rFonts w:ascii="宋体" w:hAnsi="宋体"/>
          <w:color w:val="333333"/>
          <w:sz w:val="24"/>
        </w:rPr>
        <w:t xml:space="preserve">  </w:t>
      </w:r>
      <w:r w:rsidRPr="0046618B">
        <w:rPr>
          <w:rFonts w:ascii="宋体" w:hAnsi="宋体" w:hint="eastAsia"/>
          <w:color w:val="333333"/>
          <w:sz w:val="24"/>
        </w:rPr>
        <w:t>）</w:t>
      </w:r>
    </w:p>
    <w:p w14:paraId="6DF1F35F" w14:textId="67EC3EBD" w:rsidR="0046618B" w:rsidRPr="00BA6F23" w:rsidRDefault="0046618B" w:rsidP="00992E8E">
      <w:pPr>
        <w:pStyle w:val="f-cb"/>
        <w:numPr>
          <w:ilvl w:val="0"/>
          <w:numId w:val="31"/>
        </w:numPr>
        <w:shd w:val="clear" w:color="auto" w:fill="FFFFFF"/>
        <w:spacing w:before="0" w:beforeAutospacing="0" w:after="0" w:afterAutospacing="0" w:line="360" w:lineRule="atLeast"/>
        <w:rPr>
          <w:rFonts w:ascii="宋体" w:eastAsia="宋体" w:hAnsi="宋体"/>
          <w:kern w:val="2"/>
          <w:lang w:val="en-US"/>
        </w:rPr>
      </w:pPr>
      <w:r w:rsidRPr="00BA6F23">
        <w:rPr>
          <w:rFonts w:ascii="宋体" w:eastAsia="宋体" w:hAnsi="宋体" w:hint="eastAsia"/>
          <w:kern w:val="2"/>
          <w:lang w:val="en-US"/>
        </w:rPr>
        <w:t xml:space="preserve">物料流量 </w:t>
      </w:r>
      <w:r w:rsidRPr="00BA6F23">
        <w:rPr>
          <w:rFonts w:ascii="宋体" w:eastAsia="宋体" w:hAnsi="宋体"/>
          <w:kern w:val="2"/>
          <w:lang w:val="en-US"/>
        </w:rPr>
        <w:t xml:space="preserve">  B.</w:t>
      </w:r>
      <w:r w:rsidRPr="00BA6F23">
        <w:rPr>
          <w:rFonts w:ascii="宋体" w:eastAsia="宋体" w:hAnsi="宋体" w:hint="eastAsia"/>
          <w:kern w:val="2"/>
          <w:lang w:val="en-US"/>
        </w:rPr>
        <w:t xml:space="preserve">蒸汽流量 </w:t>
      </w:r>
      <w:r w:rsidRPr="00BA6F23">
        <w:rPr>
          <w:rFonts w:ascii="宋体" w:eastAsia="宋体" w:hAnsi="宋体"/>
          <w:kern w:val="2"/>
          <w:lang w:val="en-US"/>
        </w:rPr>
        <w:t xml:space="preserve"> </w:t>
      </w:r>
      <w:r w:rsidR="00D20A5D" w:rsidRPr="00BA6F23">
        <w:rPr>
          <w:rFonts w:ascii="宋体" w:eastAsia="宋体" w:hAnsi="宋体"/>
          <w:kern w:val="2"/>
          <w:lang w:val="en-US"/>
        </w:rPr>
        <w:t xml:space="preserve"> </w:t>
      </w:r>
      <w:r w:rsidRPr="00BA6F23">
        <w:rPr>
          <w:rFonts w:ascii="宋体" w:eastAsia="宋体" w:hAnsi="宋体"/>
          <w:kern w:val="2"/>
          <w:lang w:val="en-US"/>
        </w:rPr>
        <w:t>C.</w:t>
      </w:r>
      <w:r w:rsidRPr="00BA6F23">
        <w:rPr>
          <w:rFonts w:ascii="宋体" w:eastAsia="宋体" w:hAnsi="宋体" w:hint="eastAsia"/>
          <w:kern w:val="2"/>
          <w:lang w:val="en-US"/>
        </w:rPr>
        <w:t xml:space="preserve">蒸汽压力 </w:t>
      </w:r>
      <w:r w:rsidRPr="00BA6F23">
        <w:rPr>
          <w:rFonts w:ascii="宋体" w:eastAsia="宋体" w:hAnsi="宋体"/>
          <w:kern w:val="2"/>
          <w:lang w:val="en-US"/>
        </w:rPr>
        <w:t xml:space="preserve">   D.</w:t>
      </w:r>
      <w:r w:rsidRPr="00BA6F23">
        <w:rPr>
          <w:rFonts w:ascii="宋体" w:eastAsia="宋体" w:hAnsi="宋体" w:hint="eastAsia"/>
          <w:kern w:val="2"/>
          <w:lang w:val="en-US"/>
        </w:rPr>
        <w:t>环境温度</w:t>
      </w:r>
    </w:p>
    <w:p w14:paraId="761269A3" w14:textId="17D800E4" w:rsidR="002E27ED" w:rsidRPr="009F1DAE" w:rsidRDefault="009F1DAE" w:rsidP="00992E8E">
      <w:pPr>
        <w:numPr>
          <w:ilvl w:val="0"/>
          <w:numId w:val="18"/>
        </w:numPr>
        <w:rPr>
          <w:rFonts w:ascii="宋体" w:hAnsi="宋体"/>
          <w:color w:val="333333"/>
          <w:sz w:val="24"/>
        </w:rPr>
      </w:pPr>
      <w:r w:rsidRPr="009F1DAE">
        <w:rPr>
          <w:rFonts w:ascii="宋体" w:hAnsi="宋体" w:hint="eastAsia"/>
          <w:color w:val="333333"/>
          <w:sz w:val="24"/>
        </w:rPr>
        <w:t>若反馈系统或串级系统稳定，则</w:t>
      </w:r>
      <w:r>
        <w:rPr>
          <w:rFonts w:ascii="宋体" w:hAnsi="宋体" w:hint="eastAsia"/>
          <w:color w:val="333333"/>
          <w:sz w:val="24"/>
        </w:rPr>
        <w:t>（</w:t>
      </w:r>
      <w:r w:rsidR="008779B3">
        <w:rPr>
          <w:rFonts w:ascii="宋体" w:hAnsi="宋体"/>
          <w:color w:val="333333"/>
          <w:sz w:val="24"/>
        </w:rPr>
        <w:t xml:space="preserve">  </w:t>
      </w:r>
      <w:r>
        <w:rPr>
          <w:rFonts w:ascii="宋体" w:hAnsi="宋体" w:hint="eastAsia"/>
          <w:color w:val="333333"/>
          <w:sz w:val="24"/>
        </w:rPr>
        <w:t>）</w:t>
      </w:r>
    </w:p>
    <w:p w14:paraId="3B6B823C" w14:textId="29641C6A" w:rsidR="009F1DAE" w:rsidRPr="00BA6F23" w:rsidRDefault="009F1DAE" w:rsidP="00992E8E">
      <w:pPr>
        <w:pStyle w:val="f-cb"/>
        <w:numPr>
          <w:ilvl w:val="0"/>
          <w:numId w:val="32"/>
        </w:numPr>
        <w:shd w:val="clear" w:color="auto" w:fill="FFFFFF"/>
        <w:spacing w:before="0" w:beforeAutospacing="0" w:after="0" w:afterAutospacing="0" w:line="360" w:lineRule="atLeast"/>
        <w:rPr>
          <w:rFonts w:ascii="宋体" w:eastAsia="宋体" w:hAnsi="宋体"/>
          <w:kern w:val="2"/>
          <w:lang w:val="en-US"/>
        </w:rPr>
      </w:pPr>
      <w:r w:rsidRPr="00BA6F23">
        <w:rPr>
          <w:rFonts w:ascii="宋体" w:eastAsia="宋体" w:hAnsi="宋体" w:hint="eastAsia"/>
          <w:kern w:val="2"/>
          <w:lang w:val="en-US"/>
        </w:rPr>
        <w:t>相应的前馈</w:t>
      </w:r>
      <w:r w:rsidRPr="00BA6F23">
        <w:rPr>
          <w:rFonts w:ascii="宋体" w:eastAsia="宋体" w:hAnsi="宋体"/>
          <w:kern w:val="2"/>
          <w:lang w:val="en-US"/>
        </w:rPr>
        <w:t>-</w:t>
      </w:r>
      <w:r w:rsidRPr="00BA6F23">
        <w:rPr>
          <w:rFonts w:ascii="宋体" w:eastAsia="宋体" w:hAnsi="宋体" w:hint="eastAsia"/>
          <w:kern w:val="2"/>
          <w:lang w:val="en-US"/>
        </w:rPr>
        <w:t>反馈系统一定稳定的</w:t>
      </w:r>
    </w:p>
    <w:p w14:paraId="2670008E" w14:textId="03ECE5C6" w:rsidR="009F1DAE" w:rsidRPr="00BA6F23" w:rsidRDefault="009F1DAE" w:rsidP="00992E8E">
      <w:pPr>
        <w:pStyle w:val="f-cb"/>
        <w:numPr>
          <w:ilvl w:val="0"/>
          <w:numId w:val="32"/>
        </w:numPr>
        <w:shd w:val="clear" w:color="auto" w:fill="FFFFFF"/>
        <w:spacing w:before="0" w:beforeAutospacing="0" w:after="0" w:afterAutospacing="0" w:line="360" w:lineRule="atLeast"/>
        <w:rPr>
          <w:rFonts w:ascii="宋体" w:eastAsia="宋体" w:hAnsi="宋体"/>
          <w:kern w:val="2"/>
          <w:lang w:val="en-US"/>
        </w:rPr>
      </w:pPr>
      <w:r w:rsidRPr="00BA6F23">
        <w:rPr>
          <w:rFonts w:ascii="宋体" w:eastAsia="宋体" w:hAnsi="宋体" w:hint="eastAsia"/>
          <w:kern w:val="2"/>
          <w:lang w:val="en-US"/>
        </w:rPr>
        <w:t>相应的前馈</w:t>
      </w:r>
      <w:r w:rsidRPr="00BA6F23">
        <w:rPr>
          <w:rFonts w:ascii="宋体" w:eastAsia="宋体" w:hAnsi="宋体"/>
          <w:kern w:val="2"/>
          <w:lang w:val="en-US"/>
        </w:rPr>
        <w:t>-</w:t>
      </w:r>
      <w:r w:rsidRPr="00BA6F23">
        <w:rPr>
          <w:rFonts w:ascii="宋体" w:eastAsia="宋体" w:hAnsi="宋体" w:hint="eastAsia"/>
          <w:kern w:val="2"/>
          <w:lang w:val="en-US"/>
        </w:rPr>
        <w:t>反馈系统不一定稳定</w:t>
      </w:r>
    </w:p>
    <w:p w14:paraId="31D20960" w14:textId="00A2D94A" w:rsidR="009F1DAE" w:rsidRPr="00BA6F23" w:rsidRDefault="009F1DAE" w:rsidP="00992E8E">
      <w:pPr>
        <w:pStyle w:val="f-cb"/>
        <w:numPr>
          <w:ilvl w:val="0"/>
          <w:numId w:val="32"/>
        </w:numPr>
        <w:shd w:val="clear" w:color="auto" w:fill="FFFFFF"/>
        <w:spacing w:before="0" w:beforeAutospacing="0" w:after="0" w:afterAutospacing="0" w:line="360" w:lineRule="atLeast"/>
        <w:rPr>
          <w:rFonts w:ascii="宋体" w:eastAsia="宋体" w:hAnsi="宋体"/>
          <w:kern w:val="2"/>
          <w:lang w:val="en-US"/>
        </w:rPr>
      </w:pPr>
      <w:r w:rsidRPr="00BA6F23">
        <w:rPr>
          <w:rFonts w:ascii="宋体" w:eastAsia="宋体" w:hAnsi="宋体" w:hint="eastAsia"/>
          <w:kern w:val="2"/>
          <w:lang w:val="en-US"/>
        </w:rPr>
        <w:t>相应的前馈</w:t>
      </w:r>
      <w:r w:rsidRPr="00BA6F23">
        <w:rPr>
          <w:rFonts w:ascii="宋体" w:eastAsia="宋体" w:hAnsi="宋体"/>
          <w:kern w:val="2"/>
          <w:lang w:val="en-US"/>
        </w:rPr>
        <w:t>-</w:t>
      </w:r>
      <w:r w:rsidRPr="00BA6F23">
        <w:rPr>
          <w:rFonts w:ascii="宋体" w:eastAsia="宋体" w:hAnsi="宋体" w:hint="eastAsia"/>
          <w:kern w:val="2"/>
          <w:lang w:val="en-US"/>
        </w:rPr>
        <w:t>串级系统一定稳定的</w:t>
      </w:r>
    </w:p>
    <w:p w14:paraId="61BE6DC8" w14:textId="72B2CAEC" w:rsidR="009F1DAE" w:rsidRPr="00BA6F23" w:rsidRDefault="009F1DAE" w:rsidP="00992E8E">
      <w:pPr>
        <w:pStyle w:val="f-cb"/>
        <w:numPr>
          <w:ilvl w:val="0"/>
          <w:numId w:val="32"/>
        </w:numPr>
        <w:shd w:val="clear" w:color="auto" w:fill="FFFFFF"/>
        <w:spacing w:before="0" w:beforeAutospacing="0" w:after="0" w:afterAutospacing="0" w:line="360" w:lineRule="atLeast"/>
        <w:rPr>
          <w:rFonts w:ascii="宋体" w:eastAsia="宋体" w:hAnsi="宋体"/>
          <w:kern w:val="2"/>
          <w:lang w:val="en-US"/>
        </w:rPr>
      </w:pPr>
      <w:r w:rsidRPr="00BA6F23">
        <w:rPr>
          <w:rFonts w:ascii="宋体" w:eastAsia="宋体" w:hAnsi="宋体" w:hint="eastAsia"/>
          <w:kern w:val="2"/>
          <w:lang w:val="en-US"/>
        </w:rPr>
        <w:t>相应的前馈</w:t>
      </w:r>
      <w:r w:rsidRPr="00BA6F23">
        <w:rPr>
          <w:rFonts w:ascii="宋体" w:eastAsia="宋体" w:hAnsi="宋体"/>
          <w:kern w:val="2"/>
          <w:lang w:val="en-US"/>
        </w:rPr>
        <w:t>-</w:t>
      </w:r>
      <w:r w:rsidRPr="00BA6F23">
        <w:rPr>
          <w:rFonts w:ascii="宋体" w:eastAsia="宋体" w:hAnsi="宋体" w:hint="eastAsia"/>
          <w:kern w:val="2"/>
          <w:lang w:val="en-US"/>
        </w:rPr>
        <w:t>串级系统不一定稳定</w:t>
      </w:r>
    </w:p>
    <w:tbl>
      <w:tblPr>
        <w:tblpPr w:leftFromText="180" w:rightFromText="180" w:vertAnchor="text" w:horzAnchor="page" w:tblpX="11300" w:tblpY="1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
        <w:gridCol w:w="991"/>
        <w:gridCol w:w="6383"/>
      </w:tblGrid>
      <w:tr w:rsidR="00587507" w:rsidRPr="003007FA" w14:paraId="6A4D0E18" w14:textId="77777777" w:rsidTr="00587507">
        <w:trPr>
          <w:trHeight w:val="560"/>
        </w:trPr>
        <w:tc>
          <w:tcPr>
            <w:tcW w:w="601" w:type="dxa"/>
            <w:vAlign w:val="center"/>
          </w:tcPr>
          <w:p w14:paraId="61867D8D" w14:textId="77777777" w:rsidR="00587507" w:rsidRPr="003007FA" w:rsidRDefault="00587507" w:rsidP="00587507">
            <w:pPr>
              <w:jc w:val="center"/>
              <w:rPr>
                <w:rFonts w:ascii="宋体" w:hAnsi="宋体"/>
                <w:b/>
                <w:sz w:val="24"/>
              </w:rPr>
            </w:pPr>
            <w:r w:rsidRPr="003007FA">
              <w:rPr>
                <w:rFonts w:hint="eastAsia"/>
                <w:sz w:val="24"/>
              </w:rPr>
              <w:t>得分</w:t>
            </w:r>
          </w:p>
        </w:tc>
        <w:tc>
          <w:tcPr>
            <w:tcW w:w="992" w:type="dxa"/>
            <w:vAlign w:val="center"/>
          </w:tcPr>
          <w:p w14:paraId="7F8B79A3" w14:textId="77777777" w:rsidR="00587507" w:rsidRPr="003007FA" w:rsidRDefault="00587507" w:rsidP="00587507">
            <w:pPr>
              <w:jc w:val="center"/>
              <w:rPr>
                <w:rFonts w:ascii="宋体" w:hAnsi="宋体"/>
                <w:b/>
                <w:sz w:val="24"/>
              </w:rPr>
            </w:pPr>
          </w:p>
        </w:tc>
        <w:tc>
          <w:tcPr>
            <w:tcW w:w="6387" w:type="dxa"/>
            <w:tcBorders>
              <w:top w:val="nil"/>
              <w:bottom w:val="nil"/>
              <w:right w:val="nil"/>
            </w:tcBorders>
            <w:vAlign w:val="center"/>
          </w:tcPr>
          <w:p w14:paraId="24C6663E" w14:textId="7F623E13" w:rsidR="00587507" w:rsidRPr="009C326A" w:rsidRDefault="00587507" w:rsidP="00587507">
            <w:pPr>
              <w:jc w:val="left"/>
              <w:rPr>
                <w:rFonts w:ascii="宋体" w:hAnsi="宋体"/>
                <w:b/>
                <w:sz w:val="24"/>
              </w:rPr>
            </w:pPr>
            <w:r w:rsidRPr="009C326A">
              <w:rPr>
                <w:rFonts w:hint="eastAsia"/>
                <w:b/>
                <w:sz w:val="24"/>
              </w:rPr>
              <w:t>四、</w:t>
            </w:r>
            <w:r w:rsidR="00716AE2">
              <w:rPr>
                <w:rFonts w:hint="eastAsia"/>
                <w:b/>
                <w:sz w:val="24"/>
              </w:rPr>
              <w:t>计算</w:t>
            </w:r>
            <w:r w:rsidRPr="009C326A">
              <w:rPr>
                <w:rFonts w:hint="eastAsia"/>
                <w:b/>
                <w:sz w:val="24"/>
              </w:rPr>
              <w:t>题（</w:t>
            </w:r>
            <w:r w:rsidR="00716AE2">
              <w:rPr>
                <w:b/>
                <w:sz w:val="24"/>
              </w:rPr>
              <w:t>3</w:t>
            </w:r>
            <w:r w:rsidRPr="009C326A">
              <w:rPr>
                <w:rFonts w:hint="eastAsia"/>
                <w:b/>
                <w:sz w:val="24"/>
              </w:rPr>
              <w:t>小题，</w:t>
            </w:r>
            <w:r w:rsidR="006453D2">
              <w:rPr>
                <w:b/>
                <w:sz w:val="24"/>
              </w:rPr>
              <w:t>1</w:t>
            </w:r>
            <w:r w:rsidR="002C6CFE">
              <w:rPr>
                <w:b/>
                <w:sz w:val="24"/>
              </w:rPr>
              <w:t>4</w:t>
            </w:r>
            <w:r w:rsidRPr="009C326A">
              <w:rPr>
                <w:rFonts w:hint="eastAsia"/>
                <w:b/>
                <w:sz w:val="24"/>
              </w:rPr>
              <w:t>分）</w:t>
            </w:r>
          </w:p>
        </w:tc>
      </w:tr>
    </w:tbl>
    <w:p w14:paraId="2922AA0D" w14:textId="77777777" w:rsidR="009F1DAE" w:rsidRPr="0049644C" w:rsidRDefault="009F1DAE" w:rsidP="009F1DAE">
      <w:pPr>
        <w:shd w:val="clear" w:color="auto" w:fill="FFFFFF"/>
        <w:spacing w:line="390" w:lineRule="atLeast"/>
        <w:ind w:firstLine="420"/>
        <w:rPr>
          <w:rFonts w:ascii="宋体" w:hAnsi="宋体"/>
          <w:color w:val="333333"/>
          <w:szCs w:val="21"/>
        </w:rPr>
      </w:pPr>
    </w:p>
    <w:p w14:paraId="31E28DD0" w14:textId="77777777" w:rsidR="002E27ED" w:rsidRDefault="002E27ED"/>
    <w:p w14:paraId="5B673D47" w14:textId="77777777" w:rsidR="002E27ED" w:rsidRDefault="002E27ED">
      <w:pPr>
        <w:rPr>
          <w:sz w:val="24"/>
          <w:u w:val="single"/>
        </w:rPr>
      </w:pPr>
    </w:p>
    <w:p w14:paraId="4A4BD85F" w14:textId="77777777" w:rsidR="00716AE2" w:rsidRDefault="006453D2" w:rsidP="00716AE2">
      <w:pPr>
        <w:numPr>
          <w:ilvl w:val="0"/>
          <w:numId w:val="20"/>
        </w:numPr>
        <w:rPr>
          <w:rFonts w:ascii="宋体" w:hAnsi="宋体"/>
          <w:color w:val="333333"/>
          <w:sz w:val="24"/>
        </w:rPr>
      </w:pPr>
      <w:r w:rsidRPr="006453D2">
        <w:rPr>
          <w:rFonts w:ascii="宋体" w:hAnsi="宋体"/>
          <w:color w:val="333333"/>
          <w:sz w:val="24"/>
        </w:rPr>
        <w:t>(</w:t>
      </w:r>
      <w:r w:rsidRPr="006453D2">
        <w:rPr>
          <w:rFonts w:ascii="宋体" w:hAnsi="宋体" w:hint="eastAsia"/>
          <w:color w:val="333333"/>
          <w:sz w:val="24"/>
        </w:rPr>
        <w:t>本题5分</w:t>
      </w:r>
      <w:r w:rsidRPr="006453D2">
        <w:rPr>
          <w:rFonts w:ascii="宋体" w:hAnsi="宋体"/>
          <w:color w:val="333333"/>
          <w:sz w:val="24"/>
        </w:rPr>
        <w:t>)</w:t>
      </w:r>
      <w:r w:rsidRPr="006453D2">
        <w:rPr>
          <w:rFonts w:ascii="宋体" w:hAnsi="宋体" w:hint="eastAsia"/>
          <w:color w:val="333333"/>
          <w:sz w:val="24"/>
        </w:rPr>
        <w:t>测试一液位对象的动态特性，其矩形脉冲响应实验结果如下</w:t>
      </w:r>
      <w:r w:rsidRPr="006453D2">
        <w:rPr>
          <w:rFonts w:ascii="宋体" w:hAnsi="宋体"/>
          <w:color w:val="333333"/>
          <w:sz w:val="24"/>
        </w:rPr>
        <w:t>,矩形脉冲幅度为</w:t>
      </w:r>
      <m:oMath>
        <m:r>
          <w:rPr>
            <w:rFonts w:ascii="Cambria Math" w:hAnsi="宋体"/>
            <w:color w:val="333333"/>
            <w:sz w:val="24"/>
          </w:rPr>
          <m:t>Δμ=20%</m:t>
        </m:r>
      </m:oMath>
      <w:r w:rsidRPr="006453D2">
        <w:rPr>
          <w:rFonts w:ascii="宋体" w:hAnsi="宋体"/>
          <w:color w:val="333333"/>
          <w:sz w:val="24"/>
        </w:rPr>
        <w:t>，脉冲宽度为</w:t>
      </w:r>
      <w:r w:rsidRPr="006453D2">
        <w:rPr>
          <w:rFonts w:ascii="宋体" w:hAnsi="宋体" w:hint="eastAsia"/>
          <w:color w:val="333333"/>
          <w:sz w:val="24"/>
        </w:rPr>
        <w:t>2</w:t>
      </w:r>
      <w:r w:rsidRPr="006453D2">
        <w:rPr>
          <w:rFonts w:ascii="宋体" w:hAnsi="宋体"/>
          <w:color w:val="333333"/>
          <w:sz w:val="24"/>
        </w:rPr>
        <w:t>0</w:t>
      </w:r>
      <w:r w:rsidRPr="006453D2">
        <w:rPr>
          <w:rFonts w:ascii="宋体" w:hAnsi="宋体" w:hint="eastAsia"/>
          <w:color w:val="333333"/>
          <w:sz w:val="24"/>
        </w:rPr>
        <w:t>s。</w:t>
      </w:r>
    </w:p>
    <w:p w14:paraId="74738D4A" w14:textId="77777777" w:rsidR="00716AE2" w:rsidRDefault="006453D2" w:rsidP="00716AE2">
      <w:pPr>
        <w:rPr>
          <w:rFonts w:ascii="宋体" w:hAnsi="宋体"/>
          <w:color w:val="333333"/>
          <w:sz w:val="24"/>
        </w:rPr>
      </w:pPr>
      <w:r w:rsidRPr="006453D2">
        <w:rPr>
          <w:rFonts w:ascii="宋体" w:hAnsi="宋体"/>
          <w:color w:val="333333"/>
          <w:sz w:val="24"/>
        </w:rPr>
        <w:t>（1）</w:t>
      </w:r>
      <w:r w:rsidRPr="006453D2">
        <w:rPr>
          <w:rFonts w:ascii="宋体" w:hAnsi="宋体" w:hint="eastAsia"/>
          <w:color w:val="333333"/>
          <w:sz w:val="24"/>
        </w:rPr>
        <w:t xml:space="preserve">写出根据脉冲响应计算阶跃响应的公式并补全表中阶跃响应数据 (3分)  </w:t>
      </w:r>
    </w:p>
    <w:p w14:paraId="22A6A908" w14:textId="10003916" w:rsidR="006453D2" w:rsidRDefault="006453D2" w:rsidP="00716AE2">
      <w:pPr>
        <w:rPr>
          <w:rFonts w:ascii="宋体" w:hAnsi="宋体"/>
          <w:color w:val="333333"/>
          <w:sz w:val="24"/>
        </w:rPr>
      </w:pPr>
      <w:r w:rsidRPr="006453D2">
        <w:rPr>
          <w:rFonts w:ascii="宋体" w:hAnsi="宋体"/>
          <w:color w:val="333333"/>
          <w:sz w:val="24"/>
        </w:rPr>
        <w:t>（2）</w:t>
      </w:r>
      <w:r w:rsidRPr="006453D2">
        <w:rPr>
          <w:rFonts w:ascii="宋体" w:hAnsi="宋体" w:hint="eastAsia"/>
          <w:color w:val="333333"/>
          <w:sz w:val="24"/>
        </w:rPr>
        <w:t>请计算系统的增益</w:t>
      </w:r>
      <w:r w:rsidRPr="006453D2">
        <w:rPr>
          <w:rFonts w:ascii="宋体" w:hAnsi="宋体"/>
          <w:color w:val="333333"/>
          <w:sz w:val="24"/>
        </w:rPr>
        <w:t>。</w:t>
      </w:r>
      <w:r w:rsidRPr="006453D2">
        <w:rPr>
          <w:rFonts w:ascii="宋体" w:hAnsi="宋体" w:hint="eastAsia"/>
          <w:color w:val="333333"/>
          <w:sz w:val="24"/>
        </w:rPr>
        <w:t>（2分）</w:t>
      </w:r>
    </w:p>
    <w:p w14:paraId="3AEE2995" w14:textId="77777777" w:rsidR="002C6CFE" w:rsidRPr="006453D2" w:rsidRDefault="002C6CFE" w:rsidP="002C6CFE">
      <w:pPr>
        <w:rPr>
          <w:rFonts w:ascii="宋体" w:hAnsi="宋体"/>
          <w:color w:val="333333"/>
          <w:sz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94"/>
        <w:gridCol w:w="695"/>
        <w:gridCol w:w="694"/>
        <w:gridCol w:w="695"/>
        <w:gridCol w:w="695"/>
        <w:gridCol w:w="694"/>
        <w:gridCol w:w="695"/>
        <w:gridCol w:w="694"/>
        <w:gridCol w:w="695"/>
        <w:gridCol w:w="695"/>
      </w:tblGrid>
      <w:tr w:rsidR="006453D2" w:rsidRPr="00D376AC" w14:paraId="0467EF65" w14:textId="77777777" w:rsidTr="00D376AC">
        <w:trPr>
          <w:trHeight w:val="375"/>
        </w:trPr>
        <w:tc>
          <w:tcPr>
            <w:tcW w:w="1526" w:type="dxa"/>
            <w:shd w:val="clear" w:color="auto" w:fill="auto"/>
          </w:tcPr>
          <w:p w14:paraId="6EAF6262" w14:textId="77777777" w:rsidR="006453D2" w:rsidRPr="00D376AC" w:rsidRDefault="006453D2" w:rsidP="00D376AC">
            <w:pPr>
              <w:rPr>
                <w:rFonts w:ascii="宋体" w:hAnsi="宋体"/>
                <w:color w:val="333333"/>
                <w:sz w:val="24"/>
              </w:rPr>
            </w:pPr>
            <w:r w:rsidRPr="00D376AC">
              <w:rPr>
                <w:rFonts w:ascii="宋体" w:hAnsi="宋体"/>
                <w:color w:val="333333"/>
                <w:sz w:val="24"/>
              </w:rPr>
              <w:t>t/</w:t>
            </w:r>
            <w:r w:rsidRPr="00D376AC">
              <w:rPr>
                <w:rFonts w:ascii="宋体" w:hAnsi="宋体" w:hint="eastAsia"/>
                <w:color w:val="333333"/>
                <w:sz w:val="24"/>
              </w:rPr>
              <w:t>s</w:t>
            </w:r>
          </w:p>
        </w:tc>
        <w:tc>
          <w:tcPr>
            <w:tcW w:w="694" w:type="dxa"/>
            <w:shd w:val="clear" w:color="auto" w:fill="auto"/>
          </w:tcPr>
          <w:p w14:paraId="595E3892" w14:textId="77777777" w:rsidR="006453D2" w:rsidRPr="00D376AC" w:rsidRDefault="006453D2" w:rsidP="00D376AC">
            <w:pPr>
              <w:rPr>
                <w:rFonts w:ascii="宋体" w:hAnsi="宋体"/>
                <w:color w:val="333333"/>
                <w:sz w:val="24"/>
              </w:rPr>
            </w:pPr>
            <w:r w:rsidRPr="00D376AC">
              <w:rPr>
                <w:rFonts w:ascii="宋体" w:hAnsi="宋体"/>
                <w:color w:val="333333"/>
                <w:sz w:val="24"/>
              </w:rPr>
              <w:t>0</w:t>
            </w:r>
          </w:p>
        </w:tc>
        <w:tc>
          <w:tcPr>
            <w:tcW w:w="695" w:type="dxa"/>
            <w:shd w:val="clear" w:color="auto" w:fill="auto"/>
          </w:tcPr>
          <w:p w14:paraId="0EAD1355" w14:textId="77777777" w:rsidR="006453D2" w:rsidRPr="00D376AC" w:rsidRDefault="006453D2" w:rsidP="00D376AC">
            <w:pPr>
              <w:rPr>
                <w:rFonts w:ascii="宋体" w:hAnsi="宋体"/>
                <w:color w:val="333333"/>
                <w:sz w:val="24"/>
              </w:rPr>
            </w:pPr>
            <w:r w:rsidRPr="00D376AC">
              <w:rPr>
                <w:rFonts w:ascii="宋体" w:hAnsi="宋体"/>
                <w:color w:val="333333"/>
                <w:sz w:val="24"/>
              </w:rPr>
              <w:t>1</w:t>
            </w:r>
            <w:r w:rsidRPr="00D376AC">
              <w:rPr>
                <w:rFonts w:ascii="宋体" w:hAnsi="宋体" w:hint="eastAsia"/>
                <w:color w:val="333333"/>
                <w:sz w:val="24"/>
              </w:rPr>
              <w:t>0</w:t>
            </w:r>
          </w:p>
        </w:tc>
        <w:tc>
          <w:tcPr>
            <w:tcW w:w="694" w:type="dxa"/>
            <w:shd w:val="clear" w:color="auto" w:fill="auto"/>
          </w:tcPr>
          <w:p w14:paraId="20CB52A3"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20</w:t>
            </w:r>
          </w:p>
        </w:tc>
        <w:tc>
          <w:tcPr>
            <w:tcW w:w="695" w:type="dxa"/>
            <w:shd w:val="clear" w:color="auto" w:fill="auto"/>
          </w:tcPr>
          <w:p w14:paraId="332DF7E1" w14:textId="77777777" w:rsidR="006453D2" w:rsidRPr="00D376AC" w:rsidRDefault="006453D2" w:rsidP="00D376AC">
            <w:pPr>
              <w:rPr>
                <w:rFonts w:ascii="宋体" w:hAnsi="宋体"/>
                <w:color w:val="333333"/>
                <w:sz w:val="24"/>
              </w:rPr>
            </w:pPr>
            <w:r w:rsidRPr="00D376AC">
              <w:rPr>
                <w:rFonts w:ascii="宋体" w:hAnsi="宋体"/>
                <w:color w:val="333333"/>
                <w:sz w:val="24"/>
              </w:rPr>
              <w:t>4</w:t>
            </w:r>
            <w:r w:rsidRPr="00D376AC">
              <w:rPr>
                <w:rFonts w:ascii="宋体" w:hAnsi="宋体" w:hint="eastAsia"/>
                <w:color w:val="333333"/>
                <w:sz w:val="24"/>
              </w:rPr>
              <w:t>0</w:t>
            </w:r>
          </w:p>
        </w:tc>
        <w:tc>
          <w:tcPr>
            <w:tcW w:w="695" w:type="dxa"/>
            <w:shd w:val="clear" w:color="auto" w:fill="auto"/>
          </w:tcPr>
          <w:p w14:paraId="058B4337"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60</w:t>
            </w:r>
          </w:p>
        </w:tc>
        <w:tc>
          <w:tcPr>
            <w:tcW w:w="694" w:type="dxa"/>
            <w:shd w:val="clear" w:color="auto" w:fill="auto"/>
          </w:tcPr>
          <w:p w14:paraId="4A9E4B9A" w14:textId="77777777" w:rsidR="006453D2" w:rsidRPr="00D376AC" w:rsidRDefault="006453D2" w:rsidP="00D376AC">
            <w:pPr>
              <w:rPr>
                <w:rFonts w:ascii="宋体" w:hAnsi="宋体"/>
                <w:color w:val="333333"/>
                <w:sz w:val="24"/>
              </w:rPr>
            </w:pPr>
            <w:r w:rsidRPr="00D376AC">
              <w:rPr>
                <w:rFonts w:ascii="宋体" w:hAnsi="宋体"/>
                <w:color w:val="333333"/>
                <w:sz w:val="24"/>
              </w:rPr>
              <w:t>8</w:t>
            </w:r>
            <w:r w:rsidRPr="00D376AC">
              <w:rPr>
                <w:rFonts w:ascii="宋体" w:hAnsi="宋体" w:hint="eastAsia"/>
                <w:color w:val="333333"/>
                <w:sz w:val="24"/>
              </w:rPr>
              <w:t>0</w:t>
            </w:r>
          </w:p>
        </w:tc>
        <w:tc>
          <w:tcPr>
            <w:tcW w:w="695" w:type="dxa"/>
            <w:shd w:val="clear" w:color="auto" w:fill="auto"/>
          </w:tcPr>
          <w:p w14:paraId="35C73CBF" w14:textId="77777777" w:rsidR="006453D2" w:rsidRPr="00D376AC" w:rsidRDefault="006453D2" w:rsidP="00D376AC">
            <w:pPr>
              <w:rPr>
                <w:rFonts w:ascii="宋体" w:hAnsi="宋体"/>
                <w:color w:val="333333"/>
                <w:sz w:val="24"/>
              </w:rPr>
            </w:pPr>
            <w:r w:rsidRPr="00D376AC">
              <w:rPr>
                <w:rFonts w:ascii="宋体" w:hAnsi="宋体"/>
                <w:color w:val="333333"/>
                <w:sz w:val="24"/>
              </w:rPr>
              <w:t>10</w:t>
            </w:r>
            <w:r w:rsidRPr="00D376AC">
              <w:rPr>
                <w:rFonts w:ascii="宋体" w:hAnsi="宋体" w:hint="eastAsia"/>
                <w:color w:val="333333"/>
                <w:sz w:val="24"/>
              </w:rPr>
              <w:t>0</w:t>
            </w:r>
          </w:p>
        </w:tc>
        <w:tc>
          <w:tcPr>
            <w:tcW w:w="694" w:type="dxa"/>
            <w:shd w:val="clear" w:color="auto" w:fill="auto"/>
          </w:tcPr>
          <w:p w14:paraId="37723125" w14:textId="77777777" w:rsidR="006453D2" w:rsidRPr="00D376AC" w:rsidRDefault="006453D2" w:rsidP="00D376AC">
            <w:pPr>
              <w:rPr>
                <w:rFonts w:ascii="宋体" w:hAnsi="宋体"/>
                <w:color w:val="333333"/>
                <w:sz w:val="24"/>
              </w:rPr>
            </w:pPr>
            <w:r w:rsidRPr="00D376AC">
              <w:rPr>
                <w:rFonts w:ascii="宋体" w:hAnsi="宋体"/>
                <w:color w:val="333333"/>
                <w:sz w:val="24"/>
              </w:rPr>
              <w:t>1</w:t>
            </w:r>
            <w:r w:rsidRPr="00D376AC">
              <w:rPr>
                <w:rFonts w:ascii="宋体" w:hAnsi="宋体" w:hint="eastAsia"/>
                <w:color w:val="333333"/>
                <w:sz w:val="24"/>
              </w:rPr>
              <w:t>20</w:t>
            </w:r>
          </w:p>
        </w:tc>
        <w:tc>
          <w:tcPr>
            <w:tcW w:w="695" w:type="dxa"/>
            <w:shd w:val="clear" w:color="auto" w:fill="auto"/>
          </w:tcPr>
          <w:p w14:paraId="32D43667"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14</w:t>
            </w:r>
            <w:r w:rsidRPr="00D376AC">
              <w:rPr>
                <w:rFonts w:ascii="宋体" w:hAnsi="宋体"/>
                <w:color w:val="333333"/>
                <w:sz w:val="24"/>
              </w:rPr>
              <w:t>0</w:t>
            </w:r>
          </w:p>
        </w:tc>
        <w:tc>
          <w:tcPr>
            <w:tcW w:w="695" w:type="dxa"/>
            <w:shd w:val="clear" w:color="auto" w:fill="auto"/>
          </w:tcPr>
          <w:p w14:paraId="1237DEB8"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160</w:t>
            </w:r>
          </w:p>
        </w:tc>
      </w:tr>
      <w:tr w:rsidR="006453D2" w:rsidRPr="00D376AC" w14:paraId="41FB85AA" w14:textId="77777777" w:rsidTr="00D376AC">
        <w:trPr>
          <w:trHeight w:val="310"/>
        </w:trPr>
        <w:tc>
          <w:tcPr>
            <w:tcW w:w="1526" w:type="dxa"/>
            <w:shd w:val="clear" w:color="auto" w:fill="auto"/>
          </w:tcPr>
          <w:p w14:paraId="2257B229" w14:textId="77777777" w:rsidR="006453D2" w:rsidRPr="00D376AC" w:rsidRDefault="006453D2" w:rsidP="00D376AC">
            <w:pPr>
              <w:rPr>
                <w:rFonts w:ascii="宋体" w:hAnsi="宋体"/>
                <w:color w:val="333333"/>
                <w:sz w:val="24"/>
              </w:rPr>
            </w:pPr>
            <w:r w:rsidRPr="00D376AC">
              <w:rPr>
                <w:rFonts w:ascii="宋体" w:hAnsi="宋体"/>
                <w:color w:val="333333"/>
                <w:sz w:val="24"/>
              </w:rPr>
              <w:t>Yp(</w:t>
            </w:r>
            <w:r w:rsidRPr="00D376AC">
              <w:rPr>
                <w:rFonts w:ascii="宋体" w:hAnsi="宋体" w:hint="eastAsia"/>
                <w:color w:val="333333"/>
                <w:sz w:val="24"/>
              </w:rPr>
              <w:t>h</w:t>
            </w:r>
            <w:r w:rsidRPr="00D376AC">
              <w:rPr>
                <w:rFonts w:ascii="宋体" w:hAnsi="宋体"/>
                <w:color w:val="333333"/>
                <w:sz w:val="24"/>
              </w:rPr>
              <w:t>/</w:t>
            </w:r>
            <w:r w:rsidRPr="00D376AC">
              <w:rPr>
                <w:rFonts w:ascii="宋体" w:hAnsi="宋体" w:hint="eastAsia"/>
                <w:color w:val="333333"/>
                <w:sz w:val="24"/>
              </w:rPr>
              <w:t>cm)</w:t>
            </w:r>
          </w:p>
        </w:tc>
        <w:tc>
          <w:tcPr>
            <w:tcW w:w="694" w:type="dxa"/>
            <w:shd w:val="clear" w:color="auto" w:fill="auto"/>
          </w:tcPr>
          <w:p w14:paraId="195A98C7"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3</w:t>
            </w:r>
          </w:p>
        </w:tc>
        <w:tc>
          <w:tcPr>
            <w:tcW w:w="695" w:type="dxa"/>
            <w:shd w:val="clear" w:color="auto" w:fill="auto"/>
          </w:tcPr>
          <w:p w14:paraId="43A3C184"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4</w:t>
            </w:r>
          </w:p>
        </w:tc>
        <w:tc>
          <w:tcPr>
            <w:tcW w:w="694" w:type="dxa"/>
            <w:shd w:val="clear" w:color="auto" w:fill="auto"/>
          </w:tcPr>
          <w:p w14:paraId="7C43B9C5"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6</w:t>
            </w:r>
          </w:p>
        </w:tc>
        <w:tc>
          <w:tcPr>
            <w:tcW w:w="695" w:type="dxa"/>
            <w:shd w:val="clear" w:color="auto" w:fill="auto"/>
          </w:tcPr>
          <w:p w14:paraId="4D3AAC15"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7</w:t>
            </w:r>
          </w:p>
        </w:tc>
        <w:tc>
          <w:tcPr>
            <w:tcW w:w="695" w:type="dxa"/>
            <w:shd w:val="clear" w:color="auto" w:fill="auto"/>
          </w:tcPr>
          <w:p w14:paraId="5EE882A9"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8 </w:t>
            </w:r>
          </w:p>
        </w:tc>
        <w:tc>
          <w:tcPr>
            <w:tcW w:w="694" w:type="dxa"/>
            <w:shd w:val="clear" w:color="auto" w:fill="auto"/>
          </w:tcPr>
          <w:p w14:paraId="18E96FDA"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7 </w:t>
            </w:r>
          </w:p>
        </w:tc>
        <w:tc>
          <w:tcPr>
            <w:tcW w:w="695" w:type="dxa"/>
            <w:shd w:val="clear" w:color="auto" w:fill="auto"/>
          </w:tcPr>
          <w:p w14:paraId="4E74CB98"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6 </w:t>
            </w:r>
          </w:p>
        </w:tc>
        <w:tc>
          <w:tcPr>
            <w:tcW w:w="694" w:type="dxa"/>
            <w:shd w:val="clear" w:color="auto" w:fill="auto"/>
          </w:tcPr>
          <w:p w14:paraId="71B37868"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5 </w:t>
            </w:r>
          </w:p>
        </w:tc>
        <w:tc>
          <w:tcPr>
            <w:tcW w:w="695" w:type="dxa"/>
            <w:shd w:val="clear" w:color="auto" w:fill="auto"/>
          </w:tcPr>
          <w:p w14:paraId="0D1F2718"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4 </w:t>
            </w:r>
          </w:p>
        </w:tc>
        <w:tc>
          <w:tcPr>
            <w:tcW w:w="695" w:type="dxa"/>
            <w:shd w:val="clear" w:color="auto" w:fill="auto"/>
          </w:tcPr>
          <w:p w14:paraId="7F2B7A30" w14:textId="77777777" w:rsidR="006453D2" w:rsidRPr="00D376AC" w:rsidRDefault="006453D2" w:rsidP="00D376AC">
            <w:pPr>
              <w:rPr>
                <w:rFonts w:ascii="宋体" w:hAnsi="宋体"/>
                <w:color w:val="333333"/>
                <w:sz w:val="24"/>
              </w:rPr>
            </w:pPr>
            <w:r w:rsidRPr="00D376AC">
              <w:rPr>
                <w:rFonts w:ascii="宋体" w:hAnsi="宋体"/>
                <w:color w:val="333333"/>
                <w:sz w:val="24"/>
              </w:rPr>
              <w:t xml:space="preserve">3 </w:t>
            </w:r>
          </w:p>
        </w:tc>
      </w:tr>
      <w:tr w:rsidR="006453D2" w:rsidRPr="00D376AC" w14:paraId="51A2AA8B" w14:textId="77777777" w:rsidTr="00D376AC">
        <w:trPr>
          <w:trHeight w:val="415"/>
        </w:trPr>
        <w:tc>
          <w:tcPr>
            <w:tcW w:w="1526" w:type="dxa"/>
            <w:shd w:val="clear" w:color="auto" w:fill="auto"/>
          </w:tcPr>
          <w:p w14:paraId="694398E8" w14:textId="77777777" w:rsidR="006453D2" w:rsidRPr="00D376AC" w:rsidRDefault="006453D2" w:rsidP="00D376AC">
            <w:pPr>
              <w:rPr>
                <w:rFonts w:ascii="宋体" w:hAnsi="宋体"/>
                <w:color w:val="333333"/>
                <w:sz w:val="24"/>
              </w:rPr>
            </w:pPr>
            <w:r w:rsidRPr="00D376AC">
              <w:rPr>
                <w:rFonts w:ascii="宋体" w:hAnsi="宋体"/>
                <w:color w:val="333333"/>
                <w:sz w:val="24"/>
              </w:rPr>
              <w:t>Ys</w:t>
            </w:r>
            <w:r w:rsidRPr="00D376AC">
              <w:rPr>
                <w:rFonts w:ascii="宋体" w:hAnsi="宋体" w:hint="eastAsia"/>
                <w:color w:val="333333"/>
                <w:sz w:val="24"/>
              </w:rPr>
              <w:t xml:space="preserve"> (h</w:t>
            </w:r>
            <w:r w:rsidRPr="00D376AC">
              <w:rPr>
                <w:rFonts w:ascii="宋体" w:hAnsi="宋体"/>
                <w:color w:val="333333"/>
                <w:sz w:val="24"/>
              </w:rPr>
              <w:t>/</w:t>
            </w:r>
            <w:r w:rsidRPr="00D376AC">
              <w:rPr>
                <w:rFonts w:ascii="宋体" w:hAnsi="宋体" w:hint="eastAsia"/>
                <w:color w:val="333333"/>
                <w:sz w:val="24"/>
              </w:rPr>
              <w:t>cm)</w:t>
            </w:r>
          </w:p>
        </w:tc>
        <w:tc>
          <w:tcPr>
            <w:tcW w:w="694" w:type="dxa"/>
            <w:shd w:val="clear" w:color="auto" w:fill="auto"/>
          </w:tcPr>
          <w:p w14:paraId="614DE76D"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3</w:t>
            </w:r>
          </w:p>
        </w:tc>
        <w:tc>
          <w:tcPr>
            <w:tcW w:w="695" w:type="dxa"/>
            <w:shd w:val="clear" w:color="auto" w:fill="auto"/>
          </w:tcPr>
          <w:p w14:paraId="04B43710"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4</w:t>
            </w:r>
          </w:p>
        </w:tc>
        <w:tc>
          <w:tcPr>
            <w:tcW w:w="694" w:type="dxa"/>
            <w:shd w:val="clear" w:color="auto" w:fill="auto"/>
          </w:tcPr>
          <w:p w14:paraId="10B11AF6"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6</w:t>
            </w:r>
          </w:p>
        </w:tc>
        <w:tc>
          <w:tcPr>
            <w:tcW w:w="695" w:type="dxa"/>
            <w:shd w:val="clear" w:color="auto" w:fill="auto"/>
          </w:tcPr>
          <w:p w14:paraId="7564010B"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10</w:t>
            </w:r>
          </w:p>
        </w:tc>
        <w:tc>
          <w:tcPr>
            <w:tcW w:w="695" w:type="dxa"/>
            <w:shd w:val="clear" w:color="auto" w:fill="auto"/>
          </w:tcPr>
          <w:p w14:paraId="1888ED3F"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1</w:t>
            </w:r>
            <w:r w:rsidRPr="00D376AC">
              <w:rPr>
                <w:rFonts w:ascii="宋体" w:hAnsi="宋体"/>
                <w:color w:val="333333"/>
                <w:sz w:val="24"/>
              </w:rPr>
              <w:t>5</w:t>
            </w:r>
          </w:p>
        </w:tc>
        <w:tc>
          <w:tcPr>
            <w:tcW w:w="694" w:type="dxa"/>
            <w:shd w:val="clear" w:color="auto" w:fill="auto"/>
          </w:tcPr>
          <w:p w14:paraId="5802533E" w14:textId="77777777" w:rsidR="006453D2" w:rsidRPr="00D376AC" w:rsidRDefault="006453D2" w:rsidP="00D376AC">
            <w:pPr>
              <w:rPr>
                <w:rFonts w:ascii="宋体" w:hAnsi="宋体"/>
                <w:color w:val="333333"/>
                <w:sz w:val="24"/>
              </w:rPr>
            </w:pPr>
            <w:r w:rsidRPr="00D376AC">
              <w:rPr>
                <w:rFonts w:ascii="宋体" w:hAnsi="宋体" w:hint="eastAsia"/>
                <w:color w:val="333333"/>
                <w:sz w:val="24"/>
              </w:rPr>
              <w:t>1</w:t>
            </w:r>
            <w:r w:rsidRPr="00D376AC">
              <w:rPr>
                <w:rFonts w:ascii="宋体" w:hAnsi="宋体"/>
                <w:color w:val="333333"/>
                <w:sz w:val="24"/>
              </w:rPr>
              <w:t>9</w:t>
            </w:r>
          </w:p>
        </w:tc>
        <w:tc>
          <w:tcPr>
            <w:tcW w:w="695" w:type="dxa"/>
            <w:shd w:val="clear" w:color="auto" w:fill="auto"/>
          </w:tcPr>
          <w:p w14:paraId="6C4044B1" w14:textId="77777777" w:rsidR="006453D2" w:rsidRPr="00D376AC" w:rsidRDefault="006453D2" w:rsidP="00D376AC">
            <w:pPr>
              <w:rPr>
                <w:rFonts w:ascii="宋体" w:hAnsi="宋体"/>
                <w:color w:val="333333"/>
                <w:sz w:val="24"/>
              </w:rPr>
            </w:pPr>
            <w:r w:rsidRPr="00D376AC">
              <w:rPr>
                <w:rFonts w:ascii="宋体" w:hAnsi="宋体"/>
                <w:color w:val="333333"/>
                <w:sz w:val="24"/>
              </w:rPr>
              <w:t>22</w:t>
            </w:r>
          </w:p>
        </w:tc>
        <w:tc>
          <w:tcPr>
            <w:tcW w:w="694" w:type="dxa"/>
            <w:shd w:val="clear" w:color="auto" w:fill="auto"/>
          </w:tcPr>
          <w:p w14:paraId="78982BF7" w14:textId="77777777" w:rsidR="006453D2" w:rsidRPr="00D376AC" w:rsidRDefault="006453D2" w:rsidP="00D376AC">
            <w:pPr>
              <w:rPr>
                <w:rFonts w:ascii="宋体" w:hAnsi="宋体"/>
                <w:color w:val="333333"/>
                <w:sz w:val="24"/>
              </w:rPr>
            </w:pPr>
            <w:r w:rsidRPr="00D376AC">
              <w:rPr>
                <w:rFonts w:ascii="宋体" w:hAnsi="宋体"/>
                <w:color w:val="333333"/>
                <w:sz w:val="24"/>
              </w:rPr>
              <w:t>24</w:t>
            </w:r>
          </w:p>
        </w:tc>
        <w:tc>
          <w:tcPr>
            <w:tcW w:w="695" w:type="dxa"/>
            <w:shd w:val="clear" w:color="auto" w:fill="auto"/>
          </w:tcPr>
          <w:p w14:paraId="00DB91B4" w14:textId="77777777" w:rsidR="006453D2" w:rsidRPr="00D376AC" w:rsidRDefault="006453D2" w:rsidP="00D376AC">
            <w:pPr>
              <w:rPr>
                <w:rFonts w:ascii="宋体" w:hAnsi="宋体"/>
                <w:color w:val="333333"/>
                <w:sz w:val="24"/>
              </w:rPr>
            </w:pPr>
            <w:r w:rsidRPr="00D376AC">
              <w:rPr>
                <w:rFonts w:ascii="宋体" w:hAnsi="宋体"/>
                <w:color w:val="333333"/>
                <w:sz w:val="24"/>
              </w:rPr>
              <w:t>2</w:t>
            </w:r>
            <w:r w:rsidRPr="00D376AC">
              <w:rPr>
                <w:rFonts w:ascii="宋体" w:hAnsi="宋体" w:hint="eastAsia"/>
                <w:color w:val="333333"/>
                <w:sz w:val="24"/>
              </w:rPr>
              <w:t>5</w:t>
            </w:r>
          </w:p>
        </w:tc>
        <w:tc>
          <w:tcPr>
            <w:tcW w:w="695" w:type="dxa"/>
            <w:shd w:val="clear" w:color="auto" w:fill="auto"/>
          </w:tcPr>
          <w:p w14:paraId="02715A52" w14:textId="77777777" w:rsidR="006453D2" w:rsidRPr="00D376AC" w:rsidRDefault="006453D2" w:rsidP="00D376AC">
            <w:pPr>
              <w:rPr>
                <w:rFonts w:ascii="宋体" w:hAnsi="宋体"/>
                <w:color w:val="333333"/>
                <w:sz w:val="24"/>
              </w:rPr>
            </w:pPr>
            <w:r w:rsidRPr="00D376AC">
              <w:rPr>
                <w:rFonts w:ascii="宋体" w:hAnsi="宋体"/>
                <w:color w:val="333333"/>
                <w:sz w:val="24"/>
              </w:rPr>
              <w:t>25</w:t>
            </w:r>
          </w:p>
        </w:tc>
      </w:tr>
    </w:tbl>
    <w:p w14:paraId="31F1E86B" w14:textId="77777777" w:rsidR="002C6CFE" w:rsidRDefault="002C6CFE" w:rsidP="009D30A8">
      <w:pPr>
        <w:rPr>
          <w:rFonts w:ascii="宋体" w:hAnsi="宋体"/>
          <w:color w:val="333333"/>
          <w:sz w:val="24"/>
        </w:rPr>
      </w:pPr>
    </w:p>
    <w:p w14:paraId="434EDA8F" w14:textId="60A146A7" w:rsidR="002E27ED" w:rsidRDefault="008779B3" w:rsidP="006453D2">
      <w:pPr>
        <w:jc w:val="left"/>
        <w:rPr>
          <w:rFonts w:ascii="宋体" w:hAnsi="宋体"/>
          <w:b/>
          <w:sz w:val="24"/>
        </w:rPr>
      </w:pPr>
      <w:r>
        <w:rPr>
          <w:rFonts w:ascii="宋体" w:hAnsi="宋体" w:hint="eastAsia"/>
          <w:color w:val="333333"/>
          <w:sz w:val="24"/>
        </w:rPr>
        <w:t xml:space="preserve"> </w:t>
      </w:r>
    </w:p>
    <w:p w14:paraId="43236808" w14:textId="77777777" w:rsidR="002230CC" w:rsidRPr="002230CC" w:rsidRDefault="002230CC" w:rsidP="002230CC">
      <w:pPr>
        <w:shd w:val="clear" w:color="auto" w:fill="FFFFFF"/>
        <w:spacing w:line="390" w:lineRule="atLeast"/>
        <w:rPr>
          <w:rFonts w:ascii="宋体" w:hAnsi="宋体"/>
          <w:color w:val="333333"/>
          <w:sz w:val="24"/>
        </w:rPr>
      </w:pPr>
      <w:r w:rsidRPr="002230CC">
        <w:rPr>
          <w:rFonts w:ascii="宋体" w:hAnsi="宋体" w:hint="eastAsia"/>
          <w:color w:val="333333"/>
          <w:sz w:val="24"/>
        </w:rPr>
        <w:t>2.</w:t>
      </w:r>
      <w:r w:rsidRPr="002230CC">
        <w:rPr>
          <w:rFonts w:ascii="宋体" w:hAnsi="宋体"/>
          <w:color w:val="333333"/>
          <w:sz w:val="24"/>
        </w:rPr>
        <w:t>(</w:t>
      </w:r>
      <w:r w:rsidRPr="002230CC">
        <w:rPr>
          <w:rFonts w:ascii="宋体" w:hAnsi="宋体" w:hint="eastAsia"/>
          <w:color w:val="333333"/>
          <w:sz w:val="24"/>
        </w:rPr>
        <w:t>本题</w:t>
      </w:r>
      <w:r w:rsidRPr="002230CC">
        <w:rPr>
          <w:rFonts w:ascii="宋体" w:hAnsi="宋体"/>
          <w:color w:val="333333"/>
          <w:sz w:val="24"/>
        </w:rPr>
        <w:t>5</w:t>
      </w:r>
      <w:r w:rsidRPr="002230CC">
        <w:rPr>
          <w:rFonts w:ascii="宋体" w:hAnsi="宋体" w:hint="eastAsia"/>
          <w:color w:val="333333"/>
          <w:sz w:val="24"/>
        </w:rPr>
        <w:t>分</w:t>
      </w:r>
      <w:r w:rsidRPr="002230CC">
        <w:rPr>
          <w:rFonts w:ascii="宋体" w:hAnsi="宋体"/>
          <w:color w:val="333333"/>
          <w:sz w:val="24"/>
        </w:rPr>
        <w:t>)</w:t>
      </w:r>
      <w:r w:rsidRPr="002230CC">
        <w:rPr>
          <w:rFonts w:ascii="宋体" w:hAnsi="宋体" w:hint="eastAsia"/>
          <w:color w:val="333333"/>
          <w:sz w:val="24"/>
        </w:rPr>
        <w:t>某等百分比控制阀，最小流量和最大流量分别为：10m3/h和250m3/h，请计算开度在1/2下的流量是多少？</w:t>
      </w:r>
    </w:p>
    <w:p w14:paraId="09A2A7D0" w14:textId="554545C9" w:rsidR="002D739D" w:rsidRDefault="002D739D" w:rsidP="008779B3">
      <w:pPr>
        <w:rPr>
          <w:sz w:val="24"/>
        </w:rPr>
      </w:pPr>
    </w:p>
    <w:p w14:paraId="5D931EE9" w14:textId="77777777" w:rsidR="008779B3" w:rsidRDefault="008779B3" w:rsidP="008779B3">
      <w:pPr>
        <w:rPr>
          <w:sz w:val="24"/>
        </w:rPr>
      </w:pPr>
    </w:p>
    <w:p w14:paraId="583AF374" w14:textId="77777777" w:rsidR="00716AE2" w:rsidRDefault="00E1600F" w:rsidP="00E1600F">
      <w:pPr>
        <w:rPr>
          <w:sz w:val="24"/>
        </w:rPr>
      </w:pPr>
      <w:r w:rsidRPr="002C6CFE">
        <w:rPr>
          <w:rFonts w:hint="eastAsia"/>
          <w:sz w:val="24"/>
        </w:rPr>
        <w:t>3.</w:t>
      </w:r>
      <w:r w:rsidRPr="002C6CFE">
        <w:rPr>
          <w:rFonts w:hint="eastAsia"/>
          <w:sz w:val="24"/>
        </w:rPr>
        <w:t>（</w:t>
      </w:r>
      <w:r w:rsidRPr="009C0124">
        <w:rPr>
          <w:rFonts w:hint="eastAsia"/>
          <w:sz w:val="24"/>
        </w:rPr>
        <w:t>本题</w:t>
      </w:r>
      <w:r w:rsidRPr="009C0124">
        <w:rPr>
          <w:sz w:val="24"/>
        </w:rPr>
        <w:t>4</w:t>
      </w:r>
      <w:r w:rsidRPr="009C0124">
        <w:rPr>
          <w:rFonts w:hint="eastAsia"/>
          <w:sz w:val="24"/>
        </w:rPr>
        <w:t>分）</w:t>
      </w:r>
      <w:r w:rsidR="00716AE2">
        <w:rPr>
          <w:rFonts w:hint="eastAsia"/>
          <w:sz w:val="24"/>
        </w:rPr>
        <w:t>（</w:t>
      </w:r>
      <w:r w:rsidR="00716AE2">
        <w:rPr>
          <w:rFonts w:hint="eastAsia"/>
          <w:sz w:val="24"/>
        </w:rPr>
        <w:t>1</w:t>
      </w:r>
      <w:r w:rsidR="00716AE2">
        <w:rPr>
          <w:rFonts w:hint="eastAsia"/>
          <w:sz w:val="24"/>
        </w:rPr>
        <w:t>）</w:t>
      </w:r>
      <w:r w:rsidR="00E42C8B" w:rsidRPr="009C0124">
        <w:rPr>
          <w:rFonts w:hint="eastAsia"/>
          <w:sz w:val="24"/>
        </w:rPr>
        <w:t>请写出控制系统中常用的三种解耦方法</w:t>
      </w:r>
      <w:r w:rsidR="00716AE2">
        <w:rPr>
          <w:rFonts w:hint="eastAsia"/>
          <w:sz w:val="24"/>
        </w:rPr>
        <w:t>；</w:t>
      </w:r>
    </w:p>
    <w:p w14:paraId="6B08BD3A" w14:textId="1DAECA1E" w:rsidR="00716AE2" w:rsidRDefault="00716AE2" w:rsidP="00E1600F">
      <w:pPr>
        <w:rPr>
          <w:sz w:val="24"/>
        </w:rPr>
      </w:pPr>
      <w:r>
        <w:rPr>
          <w:rFonts w:hint="eastAsia"/>
          <w:sz w:val="24"/>
        </w:rPr>
        <w:t>（</w:t>
      </w:r>
      <w:r>
        <w:rPr>
          <w:rFonts w:hint="eastAsia"/>
          <w:sz w:val="24"/>
        </w:rPr>
        <w:t>2</w:t>
      </w:r>
      <w:r>
        <w:rPr>
          <w:rFonts w:hint="eastAsia"/>
          <w:sz w:val="24"/>
        </w:rPr>
        <w:t>）</w:t>
      </w:r>
      <w:r w:rsidR="00E42C8B" w:rsidRPr="009C0124">
        <w:rPr>
          <w:rFonts w:hint="eastAsia"/>
          <w:sz w:val="24"/>
        </w:rPr>
        <w:t>若</w:t>
      </w:r>
      <w:r w:rsidR="00E1600F" w:rsidRPr="009C0124">
        <w:rPr>
          <w:rFonts w:hint="eastAsia"/>
          <w:sz w:val="24"/>
        </w:rPr>
        <w:t>一耦合系统</w:t>
      </w:r>
      <w:r w:rsidR="002C6CFE">
        <w:rPr>
          <w:rFonts w:hint="eastAsia"/>
          <w:sz w:val="24"/>
        </w:rPr>
        <w:t>被</w:t>
      </w:r>
      <w:r w:rsidR="002C6CFE" w:rsidRPr="002C6CFE">
        <w:rPr>
          <w:rFonts w:hint="eastAsia"/>
          <w:sz w:val="24"/>
        </w:rPr>
        <w:t>控量为流量</w:t>
      </w:r>
      <w:r w:rsidR="002C6CFE" w:rsidRPr="002C6CFE">
        <w:rPr>
          <w:rFonts w:hint="eastAsia"/>
          <w:sz w:val="24"/>
        </w:rPr>
        <w:t>Q</w:t>
      </w:r>
      <w:r w:rsidR="002C6CFE" w:rsidRPr="002C6CFE">
        <w:rPr>
          <w:rFonts w:hint="eastAsia"/>
          <w:sz w:val="24"/>
        </w:rPr>
        <w:t>和成分</w:t>
      </w:r>
      <w:r w:rsidR="002C6CFE" w:rsidRPr="002C6CFE">
        <w:rPr>
          <w:rFonts w:hint="eastAsia"/>
          <w:sz w:val="24"/>
        </w:rPr>
        <w:t>A</w:t>
      </w:r>
      <w:r w:rsidR="002C6CFE" w:rsidRPr="002C6CFE">
        <w:rPr>
          <w:rFonts w:hint="eastAsia"/>
          <w:sz w:val="24"/>
        </w:rPr>
        <w:t>，输入量为</w:t>
      </w:r>
      <w:r w:rsidR="002C6CFE" w:rsidRPr="002C6CFE">
        <w:rPr>
          <w:rFonts w:hint="eastAsia"/>
          <w:sz w:val="24"/>
        </w:rPr>
        <w:t xml:space="preserve">Q1 </w:t>
      </w:r>
      <w:r w:rsidR="002C6CFE" w:rsidRPr="002C6CFE">
        <w:rPr>
          <w:rFonts w:hint="eastAsia"/>
          <w:sz w:val="24"/>
        </w:rPr>
        <w:t>和</w:t>
      </w:r>
      <w:r w:rsidR="002C6CFE" w:rsidRPr="002C6CFE">
        <w:rPr>
          <w:rFonts w:hint="eastAsia"/>
          <w:sz w:val="24"/>
        </w:rPr>
        <w:t>Q2</w:t>
      </w:r>
      <w:r w:rsidR="002C6CFE" w:rsidRPr="002C6CFE">
        <w:rPr>
          <w:rFonts w:hint="eastAsia"/>
          <w:sz w:val="24"/>
        </w:rPr>
        <w:t>，</w:t>
      </w:r>
      <w:r w:rsidR="002C6CFE">
        <w:rPr>
          <w:rFonts w:hint="eastAsia"/>
          <w:sz w:val="24"/>
        </w:rPr>
        <w:t>其</w:t>
      </w:r>
      <w:r w:rsidR="00E42C8B" w:rsidRPr="009C0124">
        <w:rPr>
          <w:rFonts w:hint="eastAsia"/>
          <w:sz w:val="24"/>
        </w:rPr>
        <w:t>相对增益矩阵</w:t>
      </w:r>
      <m:oMath>
        <m:m>
          <m:mPr>
            <m:mcs>
              <m:mc>
                <m:mcPr>
                  <m:count m:val="3"/>
                  <m:mcJc m:val="center"/>
                </m:mcPr>
              </m:mc>
            </m:mcs>
            <m:ctrlPr>
              <w:rPr>
                <w:rFonts w:ascii="Cambria Math" w:hAnsi="Cambria Math"/>
                <w:sz w:val="24"/>
              </w:rPr>
            </m:ctrlPr>
          </m:mPr>
          <m:mr>
            <m:e/>
            <m:e>
              <m:r>
                <w:rPr>
                  <w:rFonts w:ascii="Cambria Math"/>
                  <w:sz w:val="24"/>
                </w:rPr>
                <m:t>A</m:t>
              </m:r>
            </m:e>
            <m:e>
              <m:r>
                <w:rPr>
                  <w:rFonts w:ascii="Cambria Math"/>
                  <w:sz w:val="24"/>
                </w:rPr>
                <m:t>Q</m:t>
              </m:r>
            </m:e>
          </m:mr>
          <m:mr>
            <m:e>
              <m:r>
                <w:rPr>
                  <w:rFonts w:ascii="Cambria Math"/>
                  <w:sz w:val="24"/>
                </w:rPr>
                <m:t>Q</m:t>
              </m:r>
              <m:r>
                <m:rPr>
                  <m:sty m:val="p"/>
                </m:rPr>
                <w:rPr>
                  <w:rFonts w:ascii="Cambria Math"/>
                  <w:sz w:val="24"/>
                </w:rPr>
                <m:t>1</m:t>
              </m:r>
            </m:e>
            <m:e>
              <m:r>
                <m:rPr>
                  <m:nor/>
                </m:rPr>
                <w:rPr>
                  <w:sz w:val="24"/>
                </w:rPr>
                <m:t>0.9</m:t>
              </m:r>
            </m:e>
            <m:e>
              <m:r>
                <m:rPr>
                  <m:nor/>
                </m:rPr>
                <w:rPr>
                  <w:sz w:val="24"/>
                </w:rPr>
                <m:t>0.1</m:t>
              </m:r>
            </m:e>
          </m:mr>
          <m:mr>
            <m:e>
              <m:r>
                <w:rPr>
                  <w:rFonts w:ascii="Cambria Math"/>
                  <w:sz w:val="24"/>
                </w:rPr>
                <m:t>Q</m:t>
              </m:r>
              <m:r>
                <m:rPr>
                  <m:sty m:val="p"/>
                </m:rPr>
                <w:rPr>
                  <w:rFonts w:ascii="Cambria Math"/>
                  <w:sz w:val="24"/>
                </w:rPr>
                <m:t>2</m:t>
              </m:r>
            </m:e>
            <m:e>
              <m:r>
                <m:rPr>
                  <m:nor/>
                </m:rPr>
                <w:rPr>
                  <w:sz w:val="24"/>
                </w:rPr>
                <m:t>0.1</m:t>
              </m:r>
            </m:e>
            <m:e>
              <m:r>
                <m:rPr>
                  <m:nor/>
                </m:rPr>
                <w:rPr>
                  <w:sz w:val="24"/>
                </w:rPr>
                <m:t>0.9</m:t>
              </m:r>
            </m:e>
          </m:mr>
        </m:m>
      </m:oMath>
      <w:r w:rsidR="00E42C8B">
        <w:rPr>
          <w:rFonts w:hint="eastAsia"/>
          <w:sz w:val="24"/>
        </w:rPr>
        <w:t>，</w:t>
      </w:r>
      <w:r w:rsidR="002C6CFE">
        <w:rPr>
          <w:rFonts w:hint="eastAsia"/>
          <w:sz w:val="24"/>
        </w:rPr>
        <w:t>该系统是否需要解耦？</w:t>
      </w:r>
      <w:bookmarkStart w:id="3" w:name="_Hlk41249228"/>
      <w:r>
        <w:rPr>
          <w:rFonts w:hint="eastAsia"/>
          <w:sz w:val="24"/>
        </w:rPr>
        <w:t>如果需要请给出解耦</w:t>
      </w:r>
      <w:r w:rsidR="002C10A8">
        <w:rPr>
          <w:rFonts w:hint="eastAsia"/>
          <w:sz w:val="24"/>
        </w:rPr>
        <w:t>过程</w:t>
      </w:r>
      <w:r>
        <w:rPr>
          <w:rFonts w:hint="eastAsia"/>
          <w:sz w:val="24"/>
        </w:rPr>
        <w:t>；</w:t>
      </w:r>
      <w:bookmarkEnd w:id="3"/>
    </w:p>
    <w:p w14:paraId="13F21BC3" w14:textId="329E195C" w:rsidR="00E1600F" w:rsidRDefault="00716AE2" w:rsidP="00E1600F">
      <w:pPr>
        <w:rPr>
          <w:sz w:val="24"/>
        </w:rPr>
      </w:pPr>
      <w:r>
        <w:rPr>
          <w:rFonts w:hint="eastAsia"/>
          <w:sz w:val="24"/>
        </w:rPr>
        <w:t>（</w:t>
      </w:r>
      <w:r>
        <w:rPr>
          <w:rFonts w:hint="eastAsia"/>
          <w:sz w:val="24"/>
        </w:rPr>
        <w:t>3</w:t>
      </w:r>
      <w:r>
        <w:rPr>
          <w:rFonts w:hint="eastAsia"/>
          <w:sz w:val="24"/>
        </w:rPr>
        <w:t>）</w:t>
      </w:r>
      <w:r w:rsidR="00E42C8B">
        <w:rPr>
          <w:rFonts w:hint="eastAsia"/>
          <w:sz w:val="24"/>
        </w:rPr>
        <w:t>若组成两个单回路控制系统，请写出相应的配对关系？</w:t>
      </w:r>
    </w:p>
    <w:p w14:paraId="33657D61" w14:textId="2C05C7B8" w:rsidR="002C6CFE" w:rsidRDefault="002C6CFE" w:rsidP="00E1600F">
      <w:pPr>
        <w:rPr>
          <w:sz w:val="24"/>
        </w:rPr>
      </w:pPr>
    </w:p>
    <w:p w14:paraId="536888E9" w14:textId="033554F2" w:rsidR="00E42C8B" w:rsidRDefault="00E42C8B" w:rsidP="00E1600F">
      <w:pPr>
        <w:rPr>
          <w:sz w:val="24"/>
        </w:rPr>
      </w:pPr>
    </w:p>
    <w:p w14:paraId="3008747F" w14:textId="4F6A08E6" w:rsidR="008779B3" w:rsidRDefault="008779B3" w:rsidP="00E1600F">
      <w:pPr>
        <w:rPr>
          <w:sz w:val="24"/>
        </w:rPr>
      </w:pPr>
    </w:p>
    <w:p w14:paraId="31E44B74" w14:textId="1E2F6A33" w:rsidR="008779B3" w:rsidRDefault="008779B3" w:rsidP="00E1600F">
      <w:pPr>
        <w:rPr>
          <w:sz w:val="24"/>
        </w:rPr>
      </w:pPr>
    </w:p>
    <w:p w14:paraId="1C09DDD4" w14:textId="77777777" w:rsidR="008779B3" w:rsidRPr="002C6CFE" w:rsidRDefault="008779B3" w:rsidP="00E1600F">
      <w:pPr>
        <w:rPr>
          <w:sz w:val="24"/>
        </w:rPr>
      </w:pPr>
    </w:p>
    <w:p w14:paraId="3F957643" w14:textId="6762EAE7" w:rsidR="00E1600F" w:rsidRDefault="00E47152" w:rsidP="00E1600F">
      <w:pPr>
        <w:rPr>
          <w:position w:val="-12"/>
        </w:rPr>
      </w:pPr>
      <w:r>
        <w:rPr>
          <w:rFonts w:hint="eastAsia"/>
          <w:noProof/>
          <w:sz w:val="24"/>
        </w:rPr>
        <w:lastRenderedPageBreak/>
        <mc:AlternateContent>
          <mc:Choice Requires="wpg">
            <w:drawing>
              <wp:anchor distT="0" distB="0" distL="114300" distR="114300" simplePos="0" relativeHeight="251706368" behindDoc="0" locked="0" layoutInCell="1" allowOverlap="1" wp14:anchorId="3688852F" wp14:editId="4AAC6519">
                <wp:simplePos x="0" y="0"/>
                <wp:positionH relativeFrom="column">
                  <wp:posOffset>-1502631</wp:posOffset>
                </wp:positionH>
                <wp:positionV relativeFrom="paragraph">
                  <wp:posOffset>38017</wp:posOffset>
                </wp:positionV>
                <wp:extent cx="1336040" cy="7732395"/>
                <wp:effectExtent l="0" t="0" r="35560" b="20955"/>
                <wp:wrapNone/>
                <wp:docPr id="2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6040" cy="7732395"/>
                          <a:chOff x="495" y="1312"/>
                          <a:chExt cx="2104" cy="12177"/>
                        </a:xfrm>
                      </wpg:grpSpPr>
                      <wps:wsp>
                        <wps:cNvPr id="26" name="Line 48"/>
                        <wps:cNvCnPr>
                          <a:cxnSpLocks noChangeShapeType="1"/>
                        </wps:cNvCnPr>
                        <wps:spPr bwMode="auto">
                          <a:xfrm>
                            <a:off x="2592" y="1312"/>
                            <a:ext cx="7" cy="12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318"/>
                        <wpg:cNvGrpSpPr>
                          <a:grpSpLocks/>
                        </wpg:cNvGrpSpPr>
                        <wpg:grpSpPr bwMode="auto">
                          <a:xfrm>
                            <a:off x="495" y="1698"/>
                            <a:ext cx="1980" cy="11783"/>
                            <a:chOff x="495" y="1698"/>
                            <a:chExt cx="1980" cy="11783"/>
                          </a:xfrm>
                        </wpg:grpSpPr>
                        <wps:wsp>
                          <wps:cNvPr id="28" name="Text Box 29"/>
                          <wps:cNvSpPr txBox="1">
                            <a:spLocks noChangeArrowheads="1"/>
                          </wps:cNvSpPr>
                          <wps:spPr bwMode="auto">
                            <a:xfrm>
                              <a:off x="855" y="8489"/>
                              <a:ext cx="72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BB18E" w14:textId="77777777" w:rsidR="00E47152" w:rsidRDefault="00E47152" w:rsidP="00E47152">
                                <w:pPr>
                                  <w:ind w:firstLineChars="100" w:firstLine="281"/>
                                  <w:rPr>
                                    <w:rFonts w:ascii="宋体" w:hAnsi="宋体"/>
                                    <w:b/>
                                    <w:sz w:val="28"/>
                                    <w:szCs w:val="28"/>
                                  </w:rPr>
                                </w:pPr>
                                <w:r>
                                  <w:rPr>
                                    <w:rFonts w:ascii="宋体" w:hAnsi="宋体" w:hint="eastAsia"/>
                                    <w:b/>
                                    <w:sz w:val="28"/>
                                    <w:szCs w:val="28"/>
                                  </w:rPr>
                                  <w:t>装  订  线  内  不  要  答  题</w:t>
                                </w:r>
                              </w:p>
                            </w:txbxContent>
                          </wps:txbx>
                          <wps:bodyPr rot="0" vert="eaVert" wrap="square" lIns="91440" tIns="45720" rIns="91440" bIns="45720" anchor="t" anchorCtr="0" upright="1">
                            <a:noAutofit/>
                          </wps:bodyPr>
                        </wps:wsp>
                        <wpg:grpSp>
                          <wpg:cNvPr id="29" name="Group 317"/>
                          <wpg:cNvGrpSpPr>
                            <a:grpSpLocks/>
                          </wpg:cNvGrpSpPr>
                          <wpg:grpSpPr bwMode="auto">
                            <a:xfrm>
                              <a:off x="495" y="1698"/>
                              <a:ext cx="1980" cy="7595"/>
                              <a:chOff x="495" y="1698"/>
                              <a:chExt cx="1980" cy="7595"/>
                            </a:xfrm>
                          </wpg:grpSpPr>
                          <wps:wsp>
                            <wps:cNvPr id="30" name="Text Box 45"/>
                            <wps:cNvSpPr txBox="1">
                              <a:spLocks noChangeArrowheads="1"/>
                            </wps:cNvSpPr>
                            <wps:spPr bwMode="auto">
                              <a:xfrm>
                                <a:off x="1935" y="5549"/>
                                <a:ext cx="540" cy="3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960A1" w14:textId="77777777" w:rsidR="00E47152" w:rsidRDefault="00E47152" w:rsidP="00E47152">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wps:txbx>
                            <wps:bodyPr rot="0" vert="eaVert" wrap="square" lIns="91440" tIns="45720" rIns="91440" bIns="45720" anchor="t" anchorCtr="0" upright="1">
                              <a:noAutofit/>
                            </wps:bodyPr>
                          </wps:wsp>
                          <wpg:grpSp>
                            <wpg:cNvPr id="31" name="Group 39"/>
                            <wpg:cNvGrpSpPr>
                              <a:grpSpLocks/>
                            </wpg:cNvGrpSpPr>
                            <wpg:grpSpPr bwMode="auto">
                              <a:xfrm>
                                <a:off x="495" y="3561"/>
                                <a:ext cx="1440" cy="1404"/>
                                <a:chOff x="675" y="1953"/>
                                <a:chExt cx="1440" cy="1404"/>
                              </a:xfrm>
                            </wpg:grpSpPr>
                            <wpg:grpSp>
                              <wpg:cNvPr id="32" name="Group 18"/>
                              <wpg:cNvGrpSpPr>
                                <a:grpSpLocks/>
                              </wpg:cNvGrpSpPr>
                              <wpg:grpSpPr bwMode="auto">
                                <a:xfrm>
                                  <a:off x="675" y="1953"/>
                                  <a:ext cx="1440" cy="1404"/>
                                  <a:chOff x="675" y="1953"/>
                                  <a:chExt cx="1440" cy="1404"/>
                                </a:xfrm>
                              </wpg:grpSpPr>
                              <wps:wsp>
                                <wps:cNvPr id="33" name="Text Box 4"/>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E6688" w14:textId="77777777" w:rsidR="00E47152" w:rsidRDefault="00E47152" w:rsidP="00E47152">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582050F6"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34" name="Rectangle 17"/>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5" name="Line 32"/>
                              <wps:cNvCnPr>
                                <a:cxnSpLocks noChangeShapeType="1"/>
                              </wps:cNvCnPr>
                              <wps:spPr bwMode="auto">
                                <a:xfrm>
                                  <a:off x="675" y="257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38"/>
                            <wpg:cNvGrpSpPr>
                              <a:grpSpLocks/>
                            </wpg:cNvGrpSpPr>
                            <wpg:grpSpPr bwMode="auto">
                              <a:xfrm>
                                <a:off x="495" y="7202"/>
                                <a:ext cx="1440" cy="1404"/>
                                <a:chOff x="675" y="5385"/>
                                <a:chExt cx="1440" cy="1404"/>
                              </a:xfrm>
                            </wpg:grpSpPr>
                            <wpg:grpSp>
                              <wpg:cNvPr id="102592" name="Group 22"/>
                              <wpg:cNvGrpSpPr>
                                <a:grpSpLocks/>
                              </wpg:cNvGrpSpPr>
                              <wpg:grpSpPr bwMode="auto">
                                <a:xfrm>
                                  <a:off x="675" y="5385"/>
                                  <a:ext cx="1440" cy="1404"/>
                                  <a:chOff x="675" y="1953"/>
                                  <a:chExt cx="1440" cy="1404"/>
                                </a:xfrm>
                              </wpg:grpSpPr>
                              <wps:wsp>
                                <wps:cNvPr id="102593" name="Text Box 23"/>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72D14" w14:textId="77777777" w:rsidR="00E47152" w:rsidRDefault="00E47152" w:rsidP="00E47152">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6EA926B7"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02594" name="Rectangle 24"/>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595" name="Line 33"/>
                              <wps:cNvCnPr>
                                <a:cxnSpLocks noChangeShapeType="1"/>
                              </wps:cNvCnPr>
                              <wps:spPr bwMode="auto">
                                <a:xfrm>
                                  <a:off x="675" y="600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596" name="Group 19"/>
                            <wpg:cNvGrpSpPr>
                              <a:grpSpLocks/>
                            </wpg:cNvGrpSpPr>
                            <wpg:grpSpPr bwMode="auto">
                              <a:xfrm>
                                <a:off x="495" y="5415"/>
                                <a:ext cx="1440" cy="1404"/>
                                <a:chOff x="675" y="1953"/>
                                <a:chExt cx="1440" cy="1404"/>
                              </a:xfrm>
                            </wpg:grpSpPr>
                            <wps:wsp>
                              <wps:cNvPr id="102610" name="Text Box 20"/>
                              <wps:cNvSpPr txBox="1">
                                <a:spLocks noChangeArrowheads="1"/>
                              </wps:cNvSpPr>
                              <wps:spPr bwMode="auto">
                                <a:xfrm>
                                  <a:off x="855" y="1953"/>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0F3D8" w14:textId="77777777" w:rsidR="00E47152" w:rsidRDefault="00E47152" w:rsidP="00E47152">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49976F0C"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02611" name="Rectangle 21"/>
                              <wps:cNvSpPr>
                                <a:spLocks noChangeArrowheads="1"/>
                              </wps:cNvSpPr>
                              <wps:spPr bwMode="auto">
                                <a:xfrm>
                                  <a:off x="675" y="1953"/>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12" name="Group 316"/>
                            <wpg:cNvGrpSpPr>
                              <a:grpSpLocks/>
                            </wpg:cNvGrpSpPr>
                            <wpg:grpSpPr bwMode="auto">
                              <a:xfrm>
                                <a:off x="500" y="1698"/>
                                <a:ext cx="1440" cy="1404"/>
                                <a:chOff x="500" y="1698"/>
                                <a:chExt cx="1440" cy="1404"/>
                              </a:xfrm>
                            </wpg:grpSpPr>
                            <wpg:grpSp>
                              <wpg:cNvPr id="102621" name="Group 305"/>
                              <wpg:cNvGrpSpPr>
                                <a:grpSpLocks/>
                              </wpg:cNvGrpSpPr>
                              <wpg:grpSpPr bwMode="auto">
                                <a:xfrm>
                                  <a:off x="500" y="1698"/>
                                  <a:ext cx="1440" cy="1404"/>
                                  <a:chOff x="495" y="3545"/>
                                  <a:chExt cx="1440" cy="1404"/>
                                </a:xfrm>
                              </wpg:grpSpPr>
                              <wps:wsp>
                                <wps:cNvPr id="102622" name="Text Box 302"/>
                                <wps:cNvSpPr txBox="1">
                                  <a:spLocks noChangeArrowheads="1"/>
                                </wps:cNvSpPr>
                                <wps:spPr bwMode="auto">
                                  <a:xfrm>
                                    <a:off x="615" y="3545"/>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12A2" w14:textId="77777777" w:rsidR="00E47152" w:rsidRDefault="00E47152" w:rsidP="00E47152">
                                      <w:pPr>
                                        <w:rPr>
                                          <w:b/>
                                          <w:sz w:val="28"/>
                                          <w:szCs w:val="28"/>
                                        </w:rPr>
                                      </w:pPr>
                                      <w:r>
                                        <w:rPr>
                                          <w:rFonts w:hint="eastAsia"/>
                                          <w:b/>
                                          <w:sz w:val="28"/>
                                          <w:szCs w:val="28"/>
                                        </w:rPr>
                                        <w:t>座位号</w:t>
                                      </w:r>
                                    </w:p>
                                    <w:p w14:paraId="78057424" w14:textId="77777777" w:rsidR="00E47152" w:rsidRDefault="00E47152" w:rsidP="00E47152">
                                      <w:pPr>
                                        <w:rPr>
                                          <w:b/>
                                          <w:sz w:val="28"/>
                                          <w:szCs w:val="28"/>
                                        </w:rPr>
                                      </w:pPr>
                                    </w:p>
                                  </w:txbxContent>
                                </wps:txbx>
                                <wps:bodyPr rot="0" vert="horz" wrap="square" lIns="91440" tIns="45720" rIns="91440" bIns="45720" anchor="t" anchorCtr="0" upright="1">
                                  <a:noAutofit/>
                                </wps:bodyPr>
                              </wps:wsp>
                              <wps:wsp>
                                <wps:cNvPr id="102623" name="Rectangle 303"/>
                                <wps:cNvSpPr>
                                  <a:spLocks noChangeArrowheads="1"/>
                                </wps:cNvSpPr>
                                <wps:spPr bwMode="auto">
                                  <a:xfrm>
                                    <a:off x="495" y="3545"/>
                                    <a:ext cx="1440" cy="14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624" name="Line 315"/>
                              <wps:cNvCnPr>
                                <a:cxnSpLocks noChangeShapeType="1"/>
                              </wps:cNvCnPr>
                              <wps:spPr bwMode="auto">
                                <a:xfrm>
                                  <a:off x="500" y="23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3688852F" id="_x0000_s1075" style="position:absolute;left:0;text-align:left;margin-left:-118.3pt;margin-top:3pt;width:105.2pt;height:608.85pt;z-index:251706368" coordorigin="495,1312" coordsize="2104,1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">
                <v:line id="Line 48" o:spid="_x0000_s1076" style="position:absolute;visibility:visible;mso-wrap-style:square" from="2592,1312" to="2599,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group id="Group 318" o:spid="_x0000_s1077" style="position:absolute;left:495;top:1698;width:1980;height:11783" coordorigin="495,1698" coordsize="1980,1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9" o:spid="_x0000_s1078" type="#_x0000_t202" style="position:absolute;left:855;top:8489;width:72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" filled="f" stroked="f">
                    <v:textbox style="layout-flow:vertical-ideographic">
                      <w:txbxContent>
                        <w:p w14:paraId="566BB18E" w14:textId="77777777" w:rsidR="00E47152" w:rsidRDefault="00E47152" w:rsidP="00E47152">
                          <w:pPr>
                            <w:ind w:firstLineChars="100" w:firstLine="281"/>
                            <w:rPr>
                              <w:rFonts w:ascii="宋体" w:hAnsi="宋体"/>
                              <w:b/>
                              <w:sz w:val="28"/>
                              <w:szCs w:val="28"/>
                            </w:rPr>
                          </w:pPr>
                          <w:r>
                            <w:rPr>
                              <w:rFonts w:ascii="宋体" w:hAnsi="宋体" w:hint="eastAsia"/>
                              <w:b/>
                              <w:sz w:val="28"/>
                              <w:szCs w:val="28"/>
                            </w:rPr>
                            <w:t>装  订  线  内  不  要  答  题</w:t>
                          </w:r>
                        </w:p>
                      </w:txbxContent>
                    </v:textbox>
                  </v:shape>
                  <v:group id="Group 317" o:spid="_x0000_s1079" style="position:absolute;left:495;top:1698;width:1980;height:7595" coordorigin="495,1698" coordsize="1980,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45" o:spid="_x0000_s1080" type="#_x0000_t202" style="position:absolute;left:1935;top:5549;width:54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" filled="f" stroked="f">
                      <v:textbox style="layout-flow:vertical-ideographic">
                        <w:txbxContent>
                          <w:p w14:paraId="725960A1" w14:textId="77777777" w:rsidR="00E47152" w:rsidRDefault="00E47152" w:rsidP="00E47152">
                            <w:pPr>
                              <w:rPr>
                                <w:b/>
                                <w:sz w:val="18"/>
                                <w:szCs w:val="18"/>
                              </w:rPr>
                            </w:pPr>
                            <w:r>
                              <w:rPr>
                                <w:rFonts w:hint="eastAsia"/>
                                <w:b/>
                                <w:sz w:val="18"/>
                                <w:szCs w:val="18"/>
                              </w:rPr>
                              <w:t>装</w:t>
                            </w:r>
                            <w:r>
                              <w:rPr>
                                <w:rFonts w:hint="eastAsia"/>
                                <w:b/>
                                <w:sz w:val="18"/>
                                <w:szCs w:val="18"/>
                              </w:rPr>
                              <w:t xml:space="preserve">          </w:t>
                            </w:r>
                            <w:r>
                              <w:rPr>
                                <w:rFonts w:hint="eastAsia"/>
                                <w:b/>
                                <w:sz w:val="18"/>
                                <w:szCs w:val="18"/>
                              </w:rPr>
                              <w:t>订</w:t>
                            </w:r>
                            <w:r>
                              <w:rPr>
                                <w:rFonts w:hint="eastAsia"/>
                                <w:b/>
                                <w:sz w:val="18"/>
                                <w:szCs w:val="18"/>
                              </w:rPr>
                              <w:t xml:space="preserve">          </w:t>
                            </w:r>
                            <w:r>
                              <w:rPr>
                                <w:rFonts w:hint="eastAsia"/>
                                <w:b/>
                                <w:sz w:val="18"/>
                                <w:szCs w:val="18"/>
                              </w:rPr>
                              <w:t>线</w:t>
                            </w:r>
                          </w:p>
                        </w:txbxContent>
                      </v:textbox>
                    </v:shape>
                    <v:group id="Group 39" o:spid="_x0000_s1081" style="position:absolute;left:495;top:3561;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8" o:spid="_x0000_s1082" style="position:absolute;left:675;top:1953;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4" o:spid="_x0000_s1083"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D2E6688" w14:textId="77777777" w:rsidR="00E47152" w:rsidRDefault="00E47152" w:rsidP="00E47152">
                                <w:pP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p w14:paraId="582050F6" w14:textId="77777777" w:rsidR="00E47152" w:rsidRDefault="00E47152" w:rsidP="00E47152">
                                <w:pPr>
                                  <w:rPr>
                                    <w:b/>
                                    <w:sz w:val="28"/>
                                    <w:szCs w:val="28"/>
                                  </w:rPr>
                                </w:pPr>
                              </w:p>
                            </w:txbxContent>
                          </v:textbox>
                        </v:shape>
                        <v:rect id="Rectangle 17" o:spid="_x0000_s1084"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v:group>
                      <v:line id="Line 32" o:spid="_x0000_s1085" style="position:absolute;visibility:visible;mso-wrap-style:square" from="675,2577" to="2115,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group>
                    <v:group id="Group 38" o:spid="_x0000_s1086" style="position:absolute;left:495;top:7202;width:1440;height:1404" coordorigin="675,538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22" o:spid="_x0000_s1087" style="position:absolute;left:675;top:538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">
                        <v:shape id="Text Box 23" o:spid="_x0000_s1088"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" filled="f" stroked="f">
                          <v:textbox>
                            <w:txbxContent>
                              <w:p w14:paraId="1C972D14" w14:textId="77777777" w:rsidR="00E47152" w:rsidRDefault="00E47152" w:rsidP="00E47152">
                                <w:pP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p w14:paraId="6EA926B7" w14:textId="77777777" w:rsidR="00E47152" w:rsidRDefault="00E47152" w:rsidP="00E47152">
                                <w:pPr>
                                  <w:rPr>
                                    <w:b/>
                                    <w:sz w:val="28"/>
                                    <w:szCs w:val="28"/>
                                  </w:rPr>
                                </w:pPr>
                              </w:p>
                            </w:txbxContent>
                          </v:textbox>
                        </v:shape>
                        <v:rect id="Rectangle 24" o:spid="_x0000_s1089"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" filled="f"/>
                      </v:group>
                      <v:line id="Line 33" o:spid="_x0000_s1090" style="position:absolute;visibility:visible;mso-wrap-style:square" from="675,6009" to="2115,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"/>
                    </v:group>
                    <v:group id="Group 19" o:spid="_x0000_s1091" style="position:absolute;left:495;top:5415;width:1440;height:1404" coordorigin="675,1953"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">
                      <v:shape id="Text Box 20" o:spid="_x0000_s1092" type="#_x0000_t202" style="position:absolute;left:855;top:195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" filled="f" stroked="f">
                        <v:textbox>
                          <w:txbxContent>
                            <w:p w14:paraId="1200F3D8" w14:textId="77777777" w:rsidR="00E47152" w:rsidRDefault="00E47152" w:rsidP="00E47152">
                              <w:pPr>
                                <w:rPr>
                                  <w:b/>
                                  <w:sz w:val="28"/>
                                  <w:szCs w:val="28"/>
                                </w:rPr>
                              </w:pPr>
                              <w:r>
                                <w:rPr>
                                  <w:rFonts w:hint="eastAsia"/>
                                  <w:b/>
                                  <w:sz w:val="28"/>
                                  <w:szCs w:val="28"/>
                                </w:rPr>
                                <w:t>班</w:t>
                              </w:r>
                              <w:r>
                                <w:rPr>
                                  <w:rFonts w:hint="eastAsia"/>
                                  <w:b/>
                                  <w:sz w:val="28"/>
                                  <w:szCs w:val="28"/>
                                </w:rPr>
                                <w:t xml:space="preserve"> </w:t>
                              </w:r>
                              <w:r>
                                <w:rPr>
                                  <w:rFonts w:hint="eastAsia"/>
                                  <w:b/>
                                  <w:sz w:val="28"/>
                                  <w:szCs w:val="28"/>
                                </w:rPr>
                                <w:t>级</w:t>
                              </w:r>
                            </w:p>
                            <w:p w14:paraId="49976F0C" w14:textId="77777777" w:rsidR="00E47152" w:rsidRDefault="00E47152" w:rsidP="00E47152">
                              <w:pPr>
                                <w:rPr>
                                  <w:b/>
                                  <w:sz w:val="28"/>
                                  <w:szCs w:val="28"/>
                                </w:rPr>
                              </w:pPr>
                            </w:p>
                          </w:txbxContent>
                        </v:textbox>
                      </v:shape>
                      <v:rect id="Rectangle 21" o:spid="_x0000_s1093" style="position:absolute;left:675;top:1953;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" filled="f"/>
                    </v:group>
                    <v:group id="Group 316" o:spid="_x0000_s1094" style="position:absolute;left:500;top:1698;width:1440;height:1404" coordorigin="500,1698"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">
                      <v:group id="Group 305" o:spid="_x0000_s1095" style="position:absolute;left:500;top:1698;width:1440;height:1404" coordorigin="495,3545" coordsize="144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">
                        <v:shape id="Text Box 302" o:spid="_x0000_s1096" type="#_x0000_t202" style="position:absolute;left:615;top:3545;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" filled="f" stroked="f">
                          <v:textbox>
                            <w:txbxContent>
                              <w:p w14:paraId="040612A2" w14:textId="77777777" w:rsidR="00E47152" w:rsidRDefault="00E47152" w:rsidP="00E47152">
                                <w:pPr>
                                  <w:rPr>
                                    <w:b/>
                                    <w:sz w:val="28"/>
                                    <w:szCs w:val="28"/>
                                  </w:rPr>
                                </w:pPr>
                                <w:r>
                                  <w:rPr>
                                    <w:rFonts w:hint="eastAsia"/>
                                    <w:b/>
                                    <w:sz w:val="28"/>
                                    <w:szCs w:val="28"/>
                                  </w:rPr>
                                  <w:t>座位号</w:t>
                                </w:r>
                              </w:p>
                              <w:p w14:paraId="78057424" w14:textId="77777777" w:rsidR="00E47152" w:rsidRDefault="00E47152" w:rsidP="00E47152">
                                <w:pPr>
                                  <w:rPr>
                                    <w:b/>
                                    <w:sz w:val="28"/>
                                    <w:szCs w:val="28"/>
                                  </w:rPr>
                                </w:pPr>
                              </w:p>
                            </w:txbxContent>
                          </v:textbox>
                        </v:shape>
                        <v:rect id="Rectangle 303" o:spid="_x0000_s1097" style="position:absolute;left:495;top:3545;width:14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" filled="f"/>
                      </v:group>
                      <v:line id="Line 315" o:spid="_x0000_s1098" style="position:absolute;visibility:visible;mso-wrap-style:square" from="500,2360" to="1940,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"/>
                    </v:group>
                  </v:group>
                </v:group>
              </v:group>
            </w:pict>
          </mc:Fallback>
        </mc:AlternateContent>
      </w:r>
    </w:p>
    <w:tbl>
      <w:tblPr>
        <w:tblpPr w:leftFromText="180" w:rightFromText="180" w:vertAnchor="text" w:horzAnchor="page" w:tblpX="2825"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
        <w:gridCol w:w="991"/>
        <w:gridCol w:w="6383"/>
      </w:tblGrid>
      <w:tr w:rsidR="008779B3" w:rsidRPr="003007FA" w14:paraId="25C09856" w14:textId="77777777" w:rsidTr="0031789C">
        <w:trPr>
          <w:trHeight w:val="560"/>
        </w:trPr>
        <w:tc>
          <w:tcPr>
            <w:tcW w:w="601" w:type="dxa"/>
            <w:vAlign w:val="center"/>
          </w:tcPr>
          <w:p w14:paraId="418FC371" w14:textId="77777777" w:rsidR="008779B3" w:rsidRPr="003007FA" w:rsidRDefault="008779B3" w:rsidP="0031789C">
            <w:pPr>
              <w:jc w:val="center"/>
              <w:rPr>
                <w:rFonts w:ascii="宋体" w:hAnsi="宋体"/>
                <w:b/>
                <w:sz w:val="24"/>
              </w:rPr>
            </w:pPr>
            <w:r w:rsidRPr="003007FA">
              <w:rPr>
                <w:rFonts w:hint="eastAsia"/>
                <w:sz w:val="24"/>
              </w:rPr>
              <w:t>得分</w:t>
            </w:r>
          </w:p>
        </w:tc>
        <w:tc>
          <w:tcPr>
            <w:tcW w:w="991" w:type="dxa"/>
            <w:vAlign w:val="center"/>
          </w:tcPr>
          <w:p w14:paraId="43498D15" w14:textId="77777777" w:rsidR="008779B3" w:rsidRPr="003007FA" w:rsidRDefault="008779B3" w:rsidP="0031789C">
            <w:pPr>
              <w:jc w:val="center"/>
              <w:rPr>
                <w:rFonts w:ascii="宋体" w:hAnsi="宋体"/>
                <w:b/>
                <w:sz w:val="24"/>
              </w:rPr>
            </w:pPr>
          </w:p>
        </w:tc>
        <w:tc>
          <w:tcPr>
            <w:tcW w:w="6383" w:type="dxa"/>
            <w:tcBorders>
              <w:top w:val="nil"/>
              <w:bottom w:val="nil"/>
              <w:right w:val="nil"/>
            </w:tcBorders>
            <w:vAlign w:val="center"/>
          </w:tcPr>
          <w:p w14:paraId="77B63FF5" w14:textId="77777777" w:rsidR="008779B3" w:rsidRPr="009C326A" w:rsidRDefault="008779B3" w:rsidP="0031789C">
            <w:pPr>
              <w:jc w:val="left"/>
              <w:rPr>
                <w:rFonts w:ascii="宋体" w:hAnsi="宋体"/>
                <w:b/>
                <w:sz w:val="24"/>
              </w:rPr>
            </w:pPr>
            <w:r>
              <w:rPr>
                <w:rFonts w:ascii="宋体" w:hAnsi="宋体" w:hint="eastAsia"/>
                <w:b/>
                <w:sz w:val="24"/>
              </w:rPr>
              <w:t>五</w:t>
            </w:r>
            <w:r w:rsidRPr="009C326A">
              <w:rPr>
                <w:rFonts w:ascii="宋体" w:hAnsi="宋体" w:hint="eastAsia"/>
                <w:b/>
                <w:sz w:val="24"/>
              </w:rPr>
              <w:t>、</w:t>
            </w:r>
            <w:r>
              <w:rPr>
                <w:rFonts w:hint="eastAsia"/>
                <w:b/>
                <w:sz w:val="24"/>
              </w:rPr>
              <w:t>分析设计</w:t>
            </w:r>
            <w:r w:rsidRPr="009C326A">
              <w:rPr>
                <w:rFonts w:hint="eastAsia"/>
                <w:b/>
                <w:sz w:val="24"/>
              </w:rPr>
              <w:t>题（</w:t>
            </w:r>
            <w:r>
              <w:rPr>
                <w:b/>
                <w:sz w:val="24"/>
              </w:rPr>
              <w:t>4</w:t>
            </w:r>
            <w:r w:rsidRPr="009C326A">
              <w:rPr>
                <w:rFonts w:hint="eastAsia"/>
                <w:b/>
                <w:sz w:val="24"/>
              </w:rPr>
              <w:t>小题，</w:t>
            </w:r>
            <w:r>
              <w:rPr>
                <w:b/>
                <w:sz w:val="24"/>
              </w:rPr>
              <w:t>40</w:t>
            </w:r>
            <w:r w:rsidRPr="009C326A">
              <w:rPr>
                <w:rFonts w:hint="eastAsia"/>
                <w:b/>
                <w:sz w:val="24"/>
              </w:rPr>
              <w:t>分）</w:t>
            </w:r>
          </w:p>
        </w:tc>
      </w:tr>
    </w:tbl>
    <w:p w14:paraId="58FBD16F" w14:textId="18932CF2" w:rsidR="004155B0" w:rsidRPr="00C10C86" w:rsidRDefault="004155B0" w:rsidP="00992E8E">
      <w:pPr>
        <w:numPr>
          <w:ilvl w:val="0"/>
          <w:numId w:val="22"/>
        </w:numPr>
        <w:spacing w:beforeLines="50" w:before="156"/>
        <w:rPr>
          <w:rFonts w:ascii="宋体" w:hAnsi="宋体"/>
          <w:sz w:val="24"/>
          <w:lang w:val="en-CA"/>
        </w:rPr>
      </w:pPr>
      <w:r w:rsidRPr="00C10C86">
        <w:rPr>
          <w:rFonts w:ascii="宋体" w:hAnsi="宋体" w:hint="eastAsia"/>
          <w:sz w:val="24"/>
          <w:lang w:val="en-CA"/>
        </w:rPr>
        <w:t>（本题6分）</w:t>
      </w:r>
      <w:r w:rsidR="005761DD" w:rsidRPr="00C10C86">
        <w:rPr>
          <w:rFonts w:ascii="宋体" w:hAnsi="宋体" w:hint="eastAsia"/>
          <w:sz w:val="24"/>
          <w:lang w:val="en-CA"/>
        </w:rPr>
        <w:t>为保证水箱液位恒定，设计</w:t>
      </w:r>
      <w:r w:rsidR="002230CC" w:rsidRPr="00C10C86">
        <w:rPr>
          <w:rFonts w:ascii="宋体" w:hAnsi="宋体" w:hint="eastAsia"/>
          <w:sz w:val="24"/>
          <w:lang w:val="en-CA"/>
        </w:rPr>
        <w:t>如题所示</w:t>
      </w:r>
      <w:r w:rsidR="008605E4" w:rsidRPr="00C10C86">
        <w:rPr>
          <w:rFonts w:ascii="宋体" w:hAnsi="宋体" w:hint="eastAsia"/>
          <w:sz w:val="24"/>
          <w:lang w:val="en-CA"/>
        </w:rPr>
        <w:t>系统</w:t>
      </w:r>
      <w:r w:rsidR="002230CC" w:rsidRPr="00C10C86">
        <w:rPr>
          <w:rFonts w:ascii="宋体" w:hAnsi="宋体" w:hint="eastAsia"/>
          <w:sz w:val="24"/>
          <w:lang w:val="en-CA"/>
        </w:rPr>
        <w:t>，</w:t>
      </w:r>
      <w:r w:rsidR="008605E4" w:rsidRPr="00C10C86">
        <w:rPr>
          <w:rFonts w:ascii="宋体" w:hAnsi="宋体" w:hint="eastAsia"/>
          <w:sz w:val="24"/>
          <w:lang w:val="en-CA"/>
        </w:rPr>
        <w:t>（1）命名该系统并</w:t>
      </w:r>
      <w:r w:rsidR="002230CC" w:rsidRPr="00C10C86">
        <w:rPr>
          <w:rFonts w:ascii="宋体" w:hAnsi="宋体" w:hint="eastAsia"/>
          <w:sz w:val="24"/>
          <w:lang w:val="en-CA"/>
        </w:rPr>
        <w:t>画出控制系统的结构框图</w:t>
      </w:r>
      <w:r w:rsidR="008605E4" w:rsidRPr="00C10C86">
        <w:rPr>
          <w:rFonts w:ascii="宋体" w:hAnsi="宋体" w:hint="eastAsia"/>
          <w:sz w:val="24"/>
          <w:lang w:val="en-CA"/>
        </w:rPr>
        <w:t>；</w:t>
      </w:r>
      <w:r w:rsidR="002230CC" w:rsidRPr="00C10C86">
        <w:rPr>
          <w:rFonts w:ascii="宋体" w:hAnsi="宋体" w:hint="eastAsia"/>
          <w:sz w:val="24"/>
          <w:lang w:val="en-CA"/>
        </w:rPr>
        <w:t>(</w:t>
      </w:r>
      <w:r w:rsidR="008605E4" w:rsidRPr="00C10C86">
        <w:rPr>
          <w:rFonts w:ascii="宋体" w:hAnsi="宋体"/>
          <w:sz w:val="24"/>
          <w:lang w:val="en-CA"/>
        </w:rPr>
        <w:t>2</w:t>
      </w:r>
      <w:r w:rsidR="002230CC" w:rsidRPr="00C10C86">
        <w:rPr>
          <w:rFonts w:ascii="宋体" w:hAnsi="宋体" w:hint="eastAsia"/>
          <w:sz w:val="24"/>
          <w:lang w:val="en-CA"/>
        </w:rPr>
        <w:t>)</w:t>
      </w:r>
      <w:r w:rsidR="002C10A8">
        <w:rPr>
          <w:rFonts w:ascii="宋体" w:hAnsi="宋体"/>
          <w:sz w:val="24"/>
          <w:lang w:val="en-CA"/>
        </w:rPr>
        <w:t xml:space="preserve"> </w:t>
      </w:r>
      <w:r w:rsidR="002230CC" w:rsidRPr="00C10C86">
        <w:rPr>
          <w:rFonts w:ascii="宋体" w:hAnsi="宋体" w:hint="eastAsia"/>
          <w:sz w:val="24"/>
          <w:lang w:val="en-CA"/>
        </w:rPr>
        <w:t>被控变量</w:t>
      </w:r>
      <w:r w:rsidR="008605E4" w:rsidRPr="00C10C86">
        <w:rPr>
          <w:rFonts w:ascii="宋体" w:hAnsi="宋体" w:hint="eastAsia"/>
          <w:sz w:val="24"/>
          <w:lang w:val="en-CA"/>
        </w:rPr>
        <w:t>；</w:t>
      </w:r>
      <w:r w:rsidR="002230CC" w:rsidRPr="00C10C86">
        <w:rPr>
          <w:rFonts w:ascii="宋体" w:hAnsi="宋体" w:hint="eastAsia"/>
          <w:sz w:val="24"/>
          <w:lang w:val="en-CA"/>
        </w:rPr>
        <w:t>(</w:t>
      </w:r>
      <w:r w:rsidR="008605E4" w:rsidRPr="00C10C86">
        <w:rPr>
          <w:rFonts w:ascii="宋体" w:hAnsi="宋体"/>
          <w:sz w:val="24"/>
          <w:lang w:val="en-CA"/>
        </w:rPr>
        <w:t>3</w:t>
      </w:r>
      <w:r w:rsidR="002230CC" w:rsidRPr="00C10C86">
        <w:rPr>
          <w:rFonts w:ascii="宋体" w:hAnsi="宋体" w:hint="eastAsia"/>
          <w:sz w:val="24"/>
          <w:lang w:val="en-CA"/>
        </w:rPr>
        <w:t>)</w:t>
      </w:r>
      <w:r w:rsidR="008605E4" w:rsidRPr="00C10C86">
        <w:rPr>
          <w:rFonts w:ascii="宋体" w:hAnsi="宋体" w:hint="eastAsia"/>
          <w:sz w:val="24"/>
          <w:lang w:val="en-CA"/>
        </w:rPr>
        <w:t>操纵变量；</w:t>
      </w:r>
      <w:r w:rsidR="002230CC" w:rsidRPr="00C10C86">
        <w:rPr>
          <w:rFonts w:ascii="宋体" w:hAnsi="宋体" w:hint="eastAsia"/>
          <w:sz w:val="24"/>
          <w:lang w:val="en-CA"/>
        </w:rPr>
        <w:t>(</w:t>
      </w:r>
      <w:r w:rsidR="002C10A8">
        <w:rPr>
          <w:rFonts w:ascii="宋体" w:hAnsi="宋体"/>
          <w:sz w:val="24"/>
          <w:lang w:val="en-CA"/>
        </w:rPr>
        <w:t>4</w:t>
      </w:r>
      <w:r w:rsidR="002230CC" w:rsidRPr="00C10C86">
        <w:rPr>
          <w:rFonts w:ascii="宋体" w:hAnsi="宋体" w:hint="eastAsia"/>
          <w:sz w:val="24"/>
          <w:lang w:val="en-CA"/>
        </w:rPr>
        <w:t>)主要扰动</w:t>
      </w:r>
      <w:r w:rsidR="008605E4" w:rsidRPr="00C10C86">
        <w:rPr>
          <w:rFonts w:ascii="宋体" w:hAnsi="宋体" w:hint="eastAsia"/>
          <w:sz w:val="24"/>
          <w:lang w:val="en-CA"/>
        </w:rPr>
        <w:t>。</w:t>
      </w:r>
    </w:p>
    <w:p w14:paraId="4BCBE4F6" w14:textId="501F6289" w:rsidR="004155B0" w:rsidRPr="00A77A53" w:rsidRDefault="004155B0" w:rsidP="004155B0">
      <w:pPr>
        <w:spacing w:beforeLines="50" w:before="156"/>
        <w:rPr>
          <w:sz w:val="24"/>
        </w:rPr>
      </w:pPr>
      <w:r w:rsidRPr="00A77A53">
        <w:rPr>
          <w:sz w:val="24"/>
        </w:rPr>
        <w:object w:dxaOrig="6652" w:dyaOrig="3765" w14:anchorId="2F85F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224.75pt;height:109.55pt;mso-wrap-style:square;mso-position-horizontal-relative:page;mso-position-vertical-relative:page" o:ole="">
            <v:imagedata r:id="rId7" o:title=""/>
          </v:shape>
          <o:OLEObject Type="Embed" ProgID="Visio.Drawing.11" ShapeID="对象 2" DrawAspect="Content" ObjectID="_1651867719" r:id="rId8"/>
        </w:object>
      </w:r>
    </w:p>
    <w:p w14:paraId="39B28C49" w14:textId="77777777" w:rsidR="00716AE2" w:rsidRDefault="008779B3" w:rsidP="00EC7E55">
      <w:pPr>
        <w:numPr>
          <w:ilvl w:val="0"/>
          <w:numId w:val="22"/>
        </w:numPr>
        <w:spacing w:beforeLines="50" w:before="156"/>
        <w:rPr>
          <w:rFonts w:ascii="宋体" w:hAnsi="宋体"/>
          <w:sz w:val="24"/>
          <w:lang w:val="en-CA"/>
        </w:rPr>
      </w:pPr>
      <w:r w:rsidRPr="002C6CFE">
        <w:rPr>
          <w:noProof/>
          <w:sz w:val="24"/>
        </w:rPr>
        <mc:AlternateContent>
          <mc:Choice Requires="wpg">
            <w:drawing>
              <wp:anchor distT="0" distB="0" distL="114300" distR="114300" simplePos="0" relativeHeight="251702272" behindDoc="0" locked="0" layoutInCell="1" allowOverlap="1" wp14:anchorId="12098D95" wp14:editId="0A46D1C1">
                <wp:simplePos x="0" y="0"/>
                <wp:positionH relativeFrom="column">
                  <wp:align>right</wp:align>
                </wp:positionH>
                <wp:positionV relativeFrom="paragraph">
                  <wp:posOffset>258445</wp:posOffset>
                </wp:positionV>
                <wp:extent cx="3279775" cy="1649730"/>
                <wp:effectExtent l="0" t="0" r="15875" b="7620"/>
                <wp:wrapSquare wrapText="bothSides"/>
                <wp:docPr id="103379" name="组合 6164"/>
                <wp:cNvGraphicFramePr/>
                <a:graphic xmlns:a="http://schemas.openxmlformats.org/drawingml/2006/main">
                  <a:graphicData uri="http://schemas.microsoft.com/office/word/2010/wordprocessingGroup">
                    <wpg:wgp>
                      <wpg:cNvGrpSpPr/>
                      <wpg:grpSpPr bwMode="auto">
                        <a:xfrm>
                          <a:off x="0" y="0"/>
                          <a:ext cx="3279775" cy="1649730"/>
                          <a:chOff x="0" y="0"/>
                          <a:chExt cx="4844755" cy="3697288"/>
                        </a:xfrm>
                      </wpg:grpSpPr>
                      <wpg:grpSp>
                        <wpg:cNvPr id="103380" name="Group 10"/>
                        <wpg:cNvGrpSpPr>
                          <a:grpSpLocks noChangeAspect="1"/>
                        </wpg:cNvGrpSpPr>
                        <wpg:grpSpPr bwMode="auto">
                          <a:xfrm>
                            <a:off x="0" y="0"/>
                            <a:ext cx="4689475" cy="3697288"/>
                            <a:chOff x="0" y="0"/>
                            <a:chExt cx="2954" cy="2329"/>
                          </a:xfrm>
                        </wpg:grpSpPr>
                        <wps:wsp>
                          <wps:cNvPr id="103381" name="AutoShape 9"/>
                          <wps:cNvSpPr>
                            <a:spLocks noChangeAspect="1" noChangeArrowheads="1" noTextEdit="1"/>
                          </wps:cNvSpPr>
                          <wps:spPr bwMode="auto">
                            <a:xfrm>
                              <a:off x="0" y="0"/>
                              <a:ext cx="2954" cy="2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103382" name="Freeform 11"/>
                          <wps:cNvSpPr>
                            <a:spLocks noEditPoints="1" noChangeArrowheads="1"/>
                          </wps:cNvSpPr>
                          <wps:spPr bwMode="auto">
                            <a:xfrm>
                              <a:off x="1037" y="667"/>
                              <a:ext cx="449" cy="336"/>
                            </a:xfrm>
                            <a:custGeom>
                              <a:avLst/>
                              <a:gdLst>
                                <a:gd name="T0" fmla="*/ 0 w 898"/>
                                <a:gd name="T1" fmla="*/ 168 h 672"/>
                                <a:gd name="T2" fmla="*/ 0 w 898"/>
                                <a:gd name="T3" fmla="*/ 56 h 672"/>
                                <a:gd name="T4" fmla="*/ 225 w 898"/>
                                <a:gd name="T5" fmla="*/ 168 h 672"/>
                                <a:gd name="T6" fmla="*/ 225 w 898"/>
                                <a:gd name="T7" fmla="*/ 56 h 672"/>
                                <a:gd name="T8" fmla="*/ 0 w 898"/>
                                <a:gd name="T9" fmla="*/ 168 h 672"/>
                                <a:gd name="T10" fmla="*/ 68 w 898"/>
                                <a:gd name="T11" fmla="*/ 29 h 672"/>
                                <a:gd name="T12" fmla="*/ 157 w 898"/>
                                <a:gd name="T13" fmla="*/ 29 h 672"/>
                                <a:gd name="T14" fmla="*/ 156 w 898"/>
                                <a:gd name="T15" fmla="*/ 26 h 672"/>
                                <a:gd name="T16" fmla="*/ 155 w 898"/>
                                <a:gd name="T17" fmla="*/ 24 h 672"/>
                                <a:gd name="T18" fmla="*/ 154 w 898"/>
                                <a:gd name="T19" fmla="*/ 22 h 672"/>
                                <a:gd name="T20" fmla="*/ 152 w 898"/>
                                <a:gd name="T21" fmla="*/ 20 h 672"/>
                                <a:gd name="T22" fmla="*/ 151 w 898"/>
                                <a:gd name="T23" fmla="*/ 18 h 672"/>
                                <a:gd name="T24" fmla="*/ 149 w 898"/>
                                <a:gd name="T25" fmla="*/ 16 h 672"/>
                                <a:gd name="T26" fmla="*/ 147 w 898"/>
                                <a:gd name="T27" fmla="*/ 14 h 672"/>
                                <a:gd name="T28" fmla="*/ 145 w 898"/>
                                <a:gd name="T29" fmla="*/ 13 h 672"/>
                                <a:gd name="T30" fmla="*/ 143 w 898"/>
                                <a:gd name="T31" fmla="*/ 11 h 672"/>
                                <a:gd name="T32" fmla="*/ 142 w 898"/>
                                <a:gd name="T33" fmla="*/ 10 h 672"/>
                                <a:gd name="T34" fmla="*/ 140 w 898"/>
                                <a:gd name="T35" fmla="*/ 8 h 672"/>
                                <a:gd name="T36" fmla="*/ 138 w 898"/>
                                <a:gd name="T37" fmla="*/ 7 h 672"/>
                                <a:gd name="T38" fmla="*/ 135 w 898"/>
                                <a:gd name="T39" fmla="*/ 6 h 672"/>
                                <a:gd name="T40" fmla="*/ 133 w 898"/>
                                <a:gd name="T41" fmla="*/ 5 h 672"/>
                                <a:gd name="T42" fmla="*/ 131 w 898"/>
                                <a:gd name="T43" fmla="*/ 4 h 672"/>
                                <a:gd name="T44" fmla="*/ 129 w 898"/>
                                <a:gd name="T45" fmla="*/ 3 h 672"/>
                                <a:gd name="T46" fmla="*/ 127 w 898"/>
                                <a:gd name="T47" fmla="*/ 2 h 672"/>
                                <a:gd name="T48" fmla="*/ 124 w 898"/>
                                <a:gd name="T49" fmla="*/ 2 h 672"/>
                                <a:gd name="T50" fmla="*/ 122 w 898"/>
                                <a:gd name="T51" fmla="*/ 1 h 672"/>
                                <a:gd name="T52" fmla="*/ 119 w 898"/>
                                <a:gd name="T53" fmla="*/ 1 h 672"/>
                                <a:gd name="T54" fmla="*/ 117 w 898"/>
                                <a:gd name="T55" fmla="*/ 1 h 672"/>
                                <a:gd name="T56" fmla="*/ 115 w 898"/>
                                <a:gd name="T57" fmla="*/ 0 h 672"/>
                                <a:gd name="T58" fmla="*/ 112 w 898"/>
                                <a:gd name="T59" fmla="*/ 0 h 672"/>
                                <a:gd name="T60" fmla="*/ 110 w 898"/>
                                <a:gd name="T61" fmla="*/ 1 h 672"/>
                                <a:gd name="T62" fmla="*/ 108 w 898"/>
                                <a:gd name="T63" fmla="*/ 1 h 672"/>
                                <a:gd name="T64" fmla="*/ 105 w 898"/>
                                <a:gd name="T65" fmla="*/ 1 h 672"/>
                                <a:gd name="T66" fmla="*/ 102 w 898"/>
                                <a:gd name="T67" fmla="*/ 2 h 672"/>
                                <a:gd name="T68" fmla="*/ 100 w 898"/>
                                <a:gd name="T69" fmla="*/ 2 h 672"/>
                                <a:gd name="T70" fmla="*/ 98 w 898"/>
                                <a:gd name="T71" fmla="*/ 3 h 672"/>
                                <a:gd name="T72" fmla="*/ 95 w 898"/>
                                <a:gd name="T73" fmla="*/ 4 h 672"/>
                                <a:gd name="T74" fmla="*/ 93 w 898"/>
                                <a:gd name="T75" fmla="*/ 5 h 672"/>
                                <a:gd name="T76" fmla="*/ 91 w 898"/>
                                <a:gd name="T77" fmla="*/ 5 h 672"/>
                                <a:gd name="T78" fmla="*/ 89 w 898"/>
                                <a:gd name="T79" fmla="*/ 7 h 672"/>
                                <a:gd name="T80" fmla="*/ 87 w 898"/>
                                <a:gd name="T81" fmla="*/ 7 h 672"/>
                                <a:gd name="T82" fmla="*/ 83 w 898"/>
                                <a:gd name="T83" fmla="*/ 10 h 672"/>
                                <a:gd name="T84" fmla="*/ 80 w 898"/>
                                <a:gd name="T85" fmla="*/ 12 h 672"/>
                                <a:gd name="T86" fmla="*/ 77 w 898"/>
                                <a:gd name="T87" fmla="*/ 15 h 672"/>
                                <a:gd name="T88" fmla="*/ 74 w 898"/>
                                <a:gd name="T89" fmla="*/ 18 h 672"/>
                                <a:gd name="T90" fmla="*/ 72 w 898"/>
                                <a:gd name="T91" fmla="*/ 21 h 672"/>
                                <a:gd name="T92" fmla="*/ 70 w 898"/>
                                <a:gd name="T93" fmla="*/ 25 h 672"/>
                                <a:gd name="T94" fmla="*/ 69 w 898"/>
                                <a:gd name="T95" fmla="*/ 27 h 672"/>
                                <a:gd name="T96" fmla="*/ 68 w 898"/>
                                <a:gd name="T97" fmla="*/ 29 h 67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898" h="672">
                                  <a:moveTo>
                                    <a:pt x="0" y="672"/>
                                  </a:moveTo>
                                  <a:lnTo>
                                    <a:pt x="0" y="224"/>
                                  </a:lnTo>
                                  <a:lnTo>
                                    <a:pt x="898" y="672"/>
                                  </a:lnTo>
                                  <a:lnTo>
                                    <a:pt x="898" y="224"/>
                                  </a:lnTo>
                                  <a:lnTo>
                                    <a:pt x="0" y="672"/>
                                  </a:lnTo>
                                  <a:close/>
                                  <a:moveTo>
                                    <a:pt x="269" y="113"/>
                                  </a:moveTo>
                                  <a:lnTo>
                                    <a:pt x="628" y="113"/>
                                  </a:lnTo>
                                  <a:lnTo>
                                    <a:pt x="623" y="103"/>
                                  </a:lnTo>
                                  <a:lnTo>
                                    <a:pt x="619" y="95"/>
                                  </a:lnTo>
                                  <a:lnTo>
                                    <a:pt x="613" y="87"/>
                                  </a:lnTo>
                                  <a:lnTo>
                                    <a:pt x="607" y="78"/>
                                  </a:lnTo>
                                  <a:lnTo>
                                    <a:pt x="601" y="70"/>
                                  </a:lnTo>
                                  <a:lnTo>
                                    <a:pt x="594" y="63"/>
                                  </a:lnTo>
                                  <a:lnTo>
                                    <a:pt x="587" y="56"/>
                                  </a:lnTo>
                                  <a:lnTo>
                                    <a:pt x="579" y="50"/>
                                  </a:lnTo>
                                  <a:lnTo>
                                    <a:pt x="572" y="44"/>
                                  </a:lnTo>
                                  <a:lnTo>
                                    <a:pt x="565" y="38"/>
                                  </a:lnTo>
                                  <a:lnTo>
                                    <a:pt x="557" y="32"/>
                                  </a:lnTo>
                                  <a:lnTo>
                                    <a:pt x="549" y="27"/>
                                  </a:lnTo>
                                  <a:lnTo>
                                    <a:pt x="540" y="23"/>
                                  </a:lnTo>
                                  <a:lnTo>
                                    <a:pt x="532" y="19"/>
                                  </a:lnTo>
                                  <a:lnTo>
                                    <a:pt x="522" y="14"/>
                                  </a:lnTo>
                                  <a:lnTo>
                                    <a:pt x="514" y="12"/>
                                  </a:lnTo>
                                  <a:lnTo>
                                    <a:pt x="505" y="8"/>
                                  </a:lnTo>
                                  <a:lnTo>
                                    <a:pt x="495" y="6"/>
                                  </a:lnTo>
                                  <a:lnTo>
                                    <a:pt x="486" y="4"/>
                                  </a:lnTo>
                                  <a:lnTo>
                                    <a:pt x="476" y="2"/>
                                  </a:lnTo>
                                  <a:lnTo>
                                    <a:pt x="467" y="1"/>
                                  </a:lnTo>
                                  <a:lnTo>
                                    <a:pt x="457" y="0"/>
                                  </a:lnTo>
                                  <a:lnTo>
                                    <a:pt x="448" y="0"/>
                                  </a:lnTo>
                                  <a:lnTo>
                                    <a:pt x="438" y="1"/>
                                  </a:lnTo>
                                  <a:lnTo>
                                    <a:pt x="429" y="1"/>
                                  </a:lnTo>
                                  <a:lnTo>
                                    <a:pt x="418" y="2"/>
                                  </a:lnTo>
                                  <a:lnTo>
                                    <a:pt x="408" y="5"/>
                                  </a:lnTo>
                                  <a:lnTo>
                                    <a:pt x="399" y="7"/>
                                  </a:lnTo>
                                  <a:lnTo>
                                    <a:pt x="389" y="9"/>
                                  </a:lnTo>
                                  <a:lnTo>
                                    <a:pt x="380" y="13"/>
                                  </a:lnTo>
                                  <a:lnTo>
                                    <a:pt x="370" y="17"/>
                                  </a:lnTo>
                                  <a:lnTo>
                                    <a:pt x="361" y="20"/>
                                  </a:lnTo>
                                  <a:lnTo>
                                    <a:pt x="354" y="25"/>
                                  </a:lnTo>
                                  <a:lnTo>
                                    <a:pt x="347" y="28"/>
                                  </a:lnTo>
                                  <a:lnTo>
                                    <a:pt x="332" y="38"/>
                                  </a:lnTo>
                                  <a:lnTo>
                                    <a:pt x="319" y="47"/>
                                  </a:lnTo>
                                  <a:lnTo>
                                    <a:pt x="307" y="59"/>
                                  </a:lnTo>
                                  <a:lnTo>
                                    <a:pt x="296" y="71"/>
                                  </a:lnTo>
                                  <a:lnTo>
                                    <a:pt x="286" y="84"/>
                                  </a:lnTo>
                                  <a:lnTo>
                                    <a:pt x="277" y="97"/>
                                  </a:lnTo>
                                  <a:lnTo>
                                    <a:pt x="273" y="106"/>
                                  </a:lnTo>
                                  <a:lnTo>
                                    <a:pt x="269" y="1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383" name="Freeform 12"/>
                          <wps:cNvSpPr>
                            <a:spLocks noChangeArrowheads="1"/>
                          </wps:cNvSpPr>
                          <wps:spPr bwMode="auto">
                            <a:xfrm>
                              <a:off x="1037" y="779"/>
                              <a:ext cx="449" cy="224"/>
                            </a:xfrm>
                            <a:custGeom>
                              <a:avLst/>
                              <a:gdLst>
                                <a:gd name="T0" fmla="*/ 0 w 898"/>
                                <a:gd name="T1" fmla="*/ 112 h 448"/>
                                <a:gd name="T2" fmla="*/ 0 w 898"/>
                                <a:gd name="T3" fmla="*/ 0 h 448"/>
                                <a:gd name="T4" fmla="*/ 225 w 898"/>
                                <a:gd name="T5" fmla="*/ 112 h 448"/>
                                <a:gd name="T6" fmla="*/ 225 w 898"/>
                                <a:gd name="T7" fmla="*/ 0 h 448"/>
                                <a:gd name="T8" fmla="*/ 0 w 898"/>
                                <a:gd name="T9" fmla="*/ 112 h 44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98" h="448">
                                  <a:moveTo>
                                    <a:pt x="0" y="448"/>
                                  </a:moveTo>
                                  <a:lnTo>
                                    <a:pt x="0" y="0"/>
                                  </a:lnTo>
                                  <a:lnTo>
                                    <a:pt x="898" y="448"/>
                                  </a:lnTo>
                                  <a:lnTo>
                                    <a:pt x="898" y="0"/>
                                  </a:lnTo>
                                  <a:lnTo>
                                    <a:pt x="0" y="448"/>
                                  </a:lnTo>
                                </a:path>
                              </a:pathLst>
                            </a:custGeom>
                            <a:noFill/>
                            <a:ln w="2">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103384" name="Freeform 13"/>
                          <wps:cNvSpPr>
                            <a:spLocks noChangeArrowheads="1"/>
                          </wps:cNvSpPr>
                          <wps:spPr bwMode="auto">
                            <a:xfrm>
                              <a:off x="1172" y="667"/>
                              <a:ext cx="179" cy="56"/>
                            </a:xfrm>
                            <a:custGeom>
                              <a:avLst/>
                              <a:gdLst>
                                <a:gd name="T0" fmla="*/ 0 w 359"/>
                                <a:gd name="T1" fmla="*/ 28 h 113"/>
                                <a:gd name="T2" fmla="*/ 89 w 359"/>
                                <a:gd name="T3" fmla="*/ 28 h 113"/>
                                <a:gd name="T4" fmla="*/ 88 w 359"/>
                                <a:gd name="T5" fmla="*/ 25 h 113"/>
                                <a:gd name="T6" fmla="*/ 87 w 359"/>
                                <a:gd name="T7" fmla="*/ 23 h 113"/>
                                <a:gd name="T8" fmla="*/ 86 w 359"/>
                                <a:gd name="T9" fmla="*/ 21 h 113"/>
                                <a:gd name="T10" fmla="*/ 84 w 359"/>
                                <a:gd name="T11" fmla="*/ 19 h 113"/>
                                <a:gd name="T12" fmla="*/ 83 w 359"/>
                                <a:gd name="T13" fmla="*/ 17 h 113"/>
                                <a:gd name="T14" fmla="*/ 81 w 359"/>
                                <a:gd name="T15" fmla="*/ 15 h 113"/>
                                <a:gd name="T16" fmla="*/ 79 w 359"/>
                                <a:gd name="T17" fmla="*/ 14 h 113"/>
                                <a:gd name="T18" fmla="*/ 77 w 359"/>
                                <a:gd name="T19" fmla="*/ 12 h 113"/>
                                <a:gd name="T20" fmla="*/ 75 w 359"/>
                                <a:gd name="T21" fmla="*/ 11 h 113"/>
                                <a:gd name="T22" fmla="*/ 74 w 359"/>
                                <a:gd name="T23" fmla="*/ 9 h 113"/>
                                <a:gd name="T24" fmla="*/ 72 w 359"/>
                                <a:gd name="T25" fmla="*/ 8 h 113"/>
                                <a:gd name="T26" fmla="*/ 70 w 359"/>
                                <a:gd name="T27" fmla="*/ 6 h 113"/>
                                <a:gd name="T28" fmla="*/ 67 w 359"/>
                                <a:gd name="T29" fmla="*/ 5 h 113"/>
                                <a:gd name="T30" fmla="*/ 65 w 359"/>
                                <a:gd name="T31" fmla="*/ 4 h 113"/>
                                <a:gd name="T32" fmla="*/ 63 w 359"/>
                                <a:gd name="T33" fmla="*/ 3 h 113"/>
                                <a:gd name="T34" fmla="*/ 61 w 359"/>
                                <a:gd name="T35" fmla="*/ 3 h 113"/>
                                <a:gd name="T36" fmla="*/ 59 w 359"/>
                                <a:gd name="T37" fmla="*/ 2 h 113"/>
                                <a:gd name="T38" fmla="*/ 56 w 359"/>
                                <a:gd name="T39" fmla="*/ 1 h 113"/>
                                <a:gd name="T40" fmla="*/ 54 w 359"/>
                                <a:gd name="T41" fmla="*/ 1 h 113"/>
                                <a:gd name="T42" fmla="*/ 51 w 359"/>
                                <a:gd name="T43" fmla="*/ 0 h 113"/>
                                <a:gd name="T44" fmla="*/ 49 w 359"/>
                                <a:gd name="T45" fmla="*/ 0 h 113"/>
                                <a:gd name="T46" fmla="*/ 47 w 359"/>
                                <a:gd name="T47" fmla="*/ 0 h 113"/>
                                <a:gd name="T48" fmla="*/ 44 w 359"/>
                                <a:gd name="T49" fmla="*/ 0 h 113"/>
                                <a:gd name="T50" fmla="*/ 42 w 359"/>
                                <a:gd name="T51" fmla="*/ 0 h 113"/>
                                <a:gd name="T52" fmla="*/ 40 w 359"/>
                                <a:gd name="T53" fmla="*/ 0 h 113"/>
                                <a:gd name="T54" fmla="*/ 37 w 359"/>
                                <a:gd name="T55" fmla="*/ 0 h 113"/>
                                <a:gd name="T56" fmla="*/ 34 w 359"/>
                                <a:gd name="T57" fmla="*/ 1 h 113"/>
                                <a:gd name="T58" fmla="*/ 32 w 359"/>
                                <a:gd name="T59" fmla="*/ 1 h 113"/>
                                <a:gd name="T60" fmla="*/ 30 w 359"/>
                                <a:gd name="T61" fmla="*/ 2 h 113"/>
                                <a:gd name="T62" fmla="*/ 27 w 359"/>
                                <a:gd name="T63" fmla="*/ 3 h 113"/>
                                <a:gd name="T64" fmla="*/ 25 w 359"/>
                                <a:gd name="T65" fmla="*/ 4 h 113"/>
                                <a:gd name="T66" fmla="*/ 23 w 359"/>
                                <a:gd name="T67" fmla="*/ 5 h 113"/>
                                <a:gd name="T68" fmla="*/ 21 w 359"/>
                                <a:gd name="T69" fmla="*/ 6 h 113"/>
                                <a:gd name="T70" fmla="*/ 19 w 359"/>
                                <a:gd name="T71" fmla="*/ 7 h 113"/>
                                <a:gd name="T72" fmla="*/ 15 w 359"/>
                                <a:gd name="T73" fmla="*/ 9 h 113"/>
                                <a:gd name="T74" fmla="*/ 12 w 359"/>
                                <a:gd name="T75" fmla="*/ 11 h 113"/>
                                <a:gd name="T76" fmla="*/ 9 w 359"/>
                                <a:gd name="T77" fmla="*/ 14 h 113"/>
                                <a:gd name="T78" fmla="*/ 6 w 359"/>
                                <a:gd name="T79" fmla="*/ 17 h 113"/>
                                <a:gd name="T80" fmla="*/ 4 w 359"/>
                                <a:gd name="T81" fmla="*/ 21 h 113"/>
                                <a:gd name="T82" fmla="*/ 2 w 359"/>
                                <a:gd name="T83" fmla="*/ 24 h 113"/>
                                <a:gd name="T84" fmla="*/ 1 w 359"/>
                                <a:gd name="T85" fmla="*/ 26 h 113"/>
                                <a:gd name="T86" fmla="*/ 0 w 359"/>
                                <a:gd name="T87" fmla="*/ 28 h 11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359" h="113">
                                  <a:moveTo>
                                    <a:pt x="0" y="113"/>
                                  </a:moveTo>
                                  <a:lnTo>
                                    <a:pt x="359" y="113"/>
                                  </a:lnTo>
                                  <a:lnTo>
                                    <a:pt x="354" y="103"/>
                                  </a:lnTo>
                                  <a:lnTo>
                                    <a:pt x="350" y="95"/>
                                  </a:lnTo>
                                  <a:lnTo>
                                    <a:pt x="344" y="87"/>
                                  </a:lnTo>
                                  <a:lnTo>
                                    <a:pt x="338" y="78"/>
                                  </a:lnTo>
                                  <a:lnTo>
                                    <a:pt x="332" y="70"/>
                                  </a:lnTo>
                                  <a:lnTo>
                                    <a:pt x="325" y="63"/>
                                  </a:lnTo>
                                  <a:lnTo>
                                    <a:pt x="318" y="56"/>
                                  </a:lnTo>
                                  <a:lnTo>
                                    <a:pt x="310" y="50"/>
                                  </a:lnTo>
                                  <a:lnTo>
                                    <a:pt x="303" y="44"/>
                                  </a:lnTo>
                                  <a:lnTo>
                                    <a:pt x="296" y="38"/>
                                  </a:lnTo>
                                  <a:lnTo>
                                    <a:pt x="288" y="32"/>
                                  </a:lnTo>
                                  <a:lnTo>
                                    <a:pt x="280" y="27"/>
                                  </a:lnTo>
                                  <a:lnTo>
                                    <a:pt x="271" y="23"/>
                                  </a:lnTo>
                                  <a:lnTo>
                                    <a:pt x="263" y="19"/>
                                  </a:lnTo>
                                  <a:lnTo>
                                    <a:pt x="253" y="14"/>
                                  </a:lnTo>
                                  <a:lnTo>
                                    <a:pt x="245" y="12"/>
                                  </a:lnTo>
                                  <a:lnTo>
                                    <a:pt x="236" y="8"/>
                                  </a:lnTo>
                                  <a:lnTo>
                                    <a:pt x="226" y="6"/>
                                  </a:lnTo>
                                  <a:lnTo>
                                    <a:pt x="217" y="4"/>
                                  </a:lnTo>
                                  <a:lnTo>
                                    <a:pt x="207" y="2"/>
                                  </a:lnTo>
                                  <a:lnTo>
                                    <a:pt x="198" y="1"/>
                                  </a:lnTo>
                                  <a:lnTo>
                                    <a:pt x="188" y="0"/>
                                  </a:lnTo>
                                  <a:lnTo>
                                    <a:pt x="179" y="0"/>
                                  </a:lnTo>
                                  <a:lnTo>
                                    <a:pt x="169" y="1"/>
                                  </a:lnTo>
                                  <a:lnTo>
                                    <a:pt x="160" y="1"/>
                                  </a:lnTo>
                                  <a:lnTo>
                                    <a:pt x="149" y="2"/>
                                  </a:lnTo>
                                  <a:lnTo>
                                    <a:pt x="139" y="5"/>
                                  </a:lnTo>
                                  <a:lnTo>
                                    <a:pt x="130" y="7"/>
                                  </a:lnTo>
                                  <a:lnTo>
                                    <a:pt x="120" y="9"/>
                                  </a:lnTo>
                                  <a:lnTo>
                                    <a:pt x="111" y="13"/>
                                  </a:lnTo>
                                  <a:lnTo>
                                    <a:pt x="101" y="17"/>
                                  </a:lnTo>
                                  <a:lnTo>
                                    <a:pt x="92" y="20"/>
                                  </a:lnTo>
                                  <a:lnTo>
                                    <a:pt x="85" y="25"/>
                                  </a:lnTo>
                                  <a:lnTo>
                                    <a:pt x="78" y="28"/>
                                  </a:lnTo>
                                  <a:lnTo>
                                    <a:pt x="63" y="38"/>
                                  </a:lnTo>
                                  <a:lnTo>
                                    <a:pt x="50" y="47"/>
                                  </a:lnTo>
                                  <a:lnTo>
                                    <a:pt x="38" y="59"/>
                                  </a:lnTo>
                                  <a:lnTo>
                                    <a:pt x="27" y="71"/>
                                  </a:lnTo>
                                  <a:lnTo>
                                    <a:pt x="17" y="84"/>
                                  </a:lnTo>
                                  <a:lnTo>
                                    <a:pt x="8" y="97"/>
                                  </a:lnTo>
                                  <a:lnTo>
                                    <a:pt x="4" y="106"/>
                                  </a:lnTo>
                                  <a:lnTo>
                                    <a:pt x="0" y="113"/>
                                  </a:lnTo>
                                </a:path>
                              </a:pathLst>
                            </a:custGeom>
                            <a:noFill/>
                            <a:ln w="2">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103385" name="Line 14"/>
                          <wps:cNvCnPr/>
                          <wps:spPr bwMode="auto">
                            <a:xfrm flipV="1">
                              <a:off x="1261" y="723"/>
                              <a:ext cx="0" cy="168"/>
                            </a:xfrm>
                            <a:prstGeom prst="line">
                              <a:avLst/>
                            </a:prstGeom>
                            <a:noFill/>
                            <a:ln w="2">
                              <a:solidFill>
                                <a:srgbClr val="000000"/>
                              </a:solidFill>
                              <a:round/>
                              <a:headEnd/>
                              <a:tailEnd/>
                            </a:ln>
                            <a:extLst>
                              <a:ext uri="{909E8E84-426E-40DD-AFC4-6F175D3DCCD1}">
                                <a14:hiddenFill xmlns:a14="http://schemas.microsoft.com/office/drawing/2010/main">
                                  <a:noFill/>
                                </a14:hiddenFill>
                              </a:ext>
                            </a:extLst>
                          </wps:spPr>
                          <wps:bodyPr/>
                        </wps:wsp>
                        <wps:wsp>
                          <wps:cNvPr id="103388" name="Line 17"/>
                          <wps:cNvCnPr/>
                          <wps:spPr bwMode="auto">
                            <a:xfrm flipH="1">
                              <a:off x="700" y="891"/>
                              <a:ext cx="337" cy="0"/>
                            </a:xfrm>
                            <a:prstGeom prst="line">
                              <a:avLst/>
                            </a:prstGeom>
                            <a:noFill/>
                            <a:ln w="2">
                              <a:solidFill>
                                <a:srgbClr val="000000"/>
                              </a:solidFill>
                              <a:round/>
                              <a:headEnd/>
                              <a:tailEnd/>
                            </a:ln>
                            <a:extLst>
                              <a:ext uri="{909E8E84-426E-40DD-AFC4-6F175D3DCCD1}">
                                <a14:hiddenFill xmlns:a14="http://schemas.microsoft.com/office/drawing/2010/main">
                                  <a:noFill/>
                                </a14:hiddenFill>
                              </a:ext>
                            </a:extLst>
                          </wps:spPr>
                          <wps:bodyPr/>
                        </wps:wsp>
                        <wps:wsp>
                          <wps:cNvPr id="103400" name="Line 29"/>
                          <wps:cNvCnPr/>
                          <wps:spPr bwMode="auto">
                            <a:xfrm flipH="1">
                              <a:off x="455" y="1597"/>
                              <a:ext cx="537" cy="0"/>
                            </a:xfrm>
                            <a:prstGeom prst="line">
                              <a:avLst/>
                            </a:prstGeom>
                            <a:noFill/>
                            <a:ln w="2">
                              <a:solidFill>
                                <a:srgbClr val="000000"/>
                              </a:solidFill>
                              <a:round/>
                              <a:headEnd/>
                              <a:tailEnd/>
                            </a:ln>
                            <a:extLst>
                              <a:ext uri="{909E8E84-426E-40DD-AFC4-6F175D3DCCD1}">
                                <a14:hiddenFill xmlns:a14="http://schemas.microsoft.com/office/drawing/2010/main">
                                  <a:noFill/>
                                </a14:hiddenFill>
                              </a:ext>
                            </a:extLst>
                          </wps:spPr>
                          <wps:bodyPr/>
                        </wps:wsp>
                        <wps:wsp>
                          <wps:cNvPr id="103401" name="Freeform 30"/>
                          <wps:cNvSpPr>
                            <a:spLocks noChangeArrowheads="1"/>
                          </wps:cNvSpPr>
                          <wps:spPr bwMode="auto">
                            <a:xfrm>
                              <a:off x="988" y="1581"/>
                              <a:ext cx="49" cy="32"/>
                            </a:xfrm>
                            <a:custGeom>
                              <a:avLst/>
                              <a:gdLst>
                                <a:gd name="T0" fmla="*/ 0 w 98"/>
                                <a:gd name="T1" fmla="*/ 0 h 64"/>
                                <a:gd name="T2" fmla="*/ 25 w 98"/>
                                <a:gd name="T3" fmla="*/ 8 h 64"/>
                                <a:gd name="T4" fmla="*/ 0 w 98"/>
                                <a:gd name="T5" fmla="*/ 16 h 64"/>
                                <a:gd name="T6" fmla="*/ 0 w 98"/>
                                <a:gd name="T7" fmla="*/ 0 h 6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8" h="64">
                                  <a:moveTo>
                                    <a:pt x="0" y="0"/>
                                  </a:moveTo>
                                  <a:lnTo>
                                    <a:pt x="98" y="32"/>
                                  </a:lnTo>
                                  <a:lnTo>
                                    <a:pt x="0" y="6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402" name="Line 31"/>
                          <wps:cNvCnPr/>
                          <wps:spPr bwMode="auto">
                            <a:xfrm>
                              <a:off x="2608" y="1597"/>
                              <a:ext cx="293" cy="0"/>
                            </a:xfrm>
                            <a:prstGeom prst="line">
                              <a:avLst/>
                            </a:prstGeom>
                            <a:noFill/>
                            <a:ln w="2">
                              <a:solidFill>
                                <a:srgbClr val="000000"/>
                              </a:solidFill>
                              <a:round/>
                              <a:headEnd/>
                              <a:tailEnd/>
                            </a:ln>
                            <a:extLst>
                              <a:ext uri="{909E8E84-426E-40DD-AFC4-6F175D3DCCD1}">
                                <a14:hiddenFill xmlns:a14="http://schemas.microsoft.com/office/drawing/2010/main">
                                  <a:noFill/>
                                </a14:hiddenFill>
                              </a:ext>
                            </a:extLst>
                          </wps:spPr>
                          <wps:bodyPr/>
                        </wps:wsp>
                        <wps:wsp>
                          <wps:cNvPr id="103403" name="Freeform 32"/>
                          <wps:cNvSpPr>
                            <a:spLocks noChangeArrowheads="1"/>
                          </wps:cNvSpPr>
                          <wps:spPr bwMode="auto">
                            <a:xfrm>
                              <a:off x="2896" y="1581"/>
                              <a:ext cx="49" cy="32"/>
                            </a:xfrm>
                            <a:custGeom>
                              <a:avLst/>
                              <a:gdLst>
                                <a:gd name="T0" fmla="*/ 0 w 97"/>
                                <a:gd name="T1" fmla="*/ 0 h 64"/>
                                <a:gd name="T2" fmla="*/ 25 w 97"/>
                                <a:gd name="T3" fmla="*/ 8 h 64"/>
                                <a:gd name="T4" fmla="*/ 0 w 97"/>
                                <a:gd name="T5" fmla="*/ 16 h 64"/>
                                <a:gd name="T6" fmla="*/ 0 w 97"/>
                                <a:gd name="T7" fmla="*/ 0 h 6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7" h="64">
                                  <a:moveTo>
                                    <a:pt x="0" y="0"/>
                                  </a:moveTo>
                                  <a:lnTo>
                                    <a:pt x="97" y="32"/>
                                  </a:lnTo>
                                  <a:lnTo>
                                    <a:pt x="0" y="6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404" name="Freeform 33"/>
                          <wps:cNvSpPr>
                            <a:spLocks noChangeArrowheads="1"/>
                          </wps:cNvSpPr>
                          <wps:spPr bwMode="auto">
                            <a:xfrm>
                              <a:off x="1486" y="891"/>
                              <a:ext cx="337" cy="337"/>
                            </a:xfrm>
                            <a:custGeom>
                              <a:avLst/>
                              <a:gdLst>
                                <a:gd name="T0" fmla="*/ 0 w 673"/>
                                <a:gd name="T1" fmla="*/ 0 h 674"/>
                                <a:gd name="T2" fmla="*/ 169 w 673"/>
                                <a:gd name="T3" fmla="*/ 0 h 674"/>
                                <a:gd name="T4" fmla="*/ 169 w 673"/>
                                <a:gd name="T5" fmla="*/ 169 h 674"/>
                                <a:gd name="T6" fmla="*/ 0 60000 65536"/>
                                <a:gd name="T7" fmla="*/ 0 60000 65536"/>
                                <a:gd name="T8" fmla="*/ 0 60000 65536"/>
                              </a:gdLst>
                              <a:ahLst/>
                              <a:cxnLst>
                                <a:cxn ang="T6">
                                  <a:pos x="T0" y="T1"/>
                                </a:cxn>
                                <a:cxn ang="T7">
                                  <a:pos x="T2" y="T3"/>
                                </a:cxn>
                                <a:cxn ang="T8">
                                  <a:pos x="T4" y="T5"/>
                                </a:cxn>
                              </a:cxnLst>
                              <a:rect l="0" t="0" r="r" b="b"/>
                              <a:pathLst>
                                <a:path w="673" h="674">
                                  <a:moveTo>
                                    <a:pt x="0" y="0"/>
                                  </a:moveTo>
                                  <a:lnTo>
                                    <a:pt x="673" y="0"/>
                                  </a:lnTo>
                                  <a:lnTo>
                                    <a:pt x="673" y="674"/>
                                  </a:lnTo>
                                </a:path>
                              </a:pathLst>
                            </a:custGeom>
                            <a:noFill/>
                            <a:ln w="2">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103405" name="Freeform 34"/>
                          <wps:cNvSpPr>
                            <a:spLocks noChangeArrowheads="1"/>
                          </wps:cNvSpPr>
                          <wps:spPr bwMode="auto">
                            <a:xfrm>
                              <a:off x="1807" y="1224"/>
                              <a:ext cx="32" cy="48"/>
                            </a:xfrm>
                            <a:custGeom>
                              <a:avLst/>
                              <a:gdLst>
                                <a:gd name="T0" fmla="*/ 16 w 64"/>
                                <a:gd name="T1" fmla="*/ 0 h 98"/>
                                <a:gd name="T2" fmla="*/ 8 w 64"/>
                                <a:gd name="T3" fmla="*/ 24 h 98"/>
                                <a:gd name="T4" fmla="*/ 0 w 64"/>
                                <a:gd name="T5" fmla="*/ 0 h 98"/>
                                <a:gd name="T6" fmla="*/ 16 w 64"/>
                                <a:gd name="T7" fmla="*/ 0 h 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 h="98">
                                  <a:moveTo>
                                    <a:pt x="64" y="0"/>
                                  </a:moveTo>
                                  <a:lnTo>
                                    <a:pt x="32" y="98"/>
                                  </a:lnTo>
                                  <a:lnTo>
                                    <a:pt x="0" y="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406" name="Line 35"/>
                          <wps:cNvCnPr/>
                          <wps:spPr bwMode="auto">
                            <a:xfrm>
                              <a:off x="1823" y="1900"/>
                              <a:ext cx="0" cy="224"/>
                            </a:xfrm>
                            <a:prstGeom prst="line">
                              <a:avLst/>
                            </a:prstGeom>
                            <a:noFill/>
                            <a:ln w="2">
                              <a:solidFill>
                                <a:srgbClr val="000000"/>
                              </a:solidFill>
                              <a:round/>
                              <a:headEnd/>
                              <a:tailEnd/>
                            </a:ln>
                            <a:extLst>
                              <a:ext uri="{909E8E84-426E-40DD-AFC4-6F175D3DCCD1}">
                                <a14:hiddenFill xmlns:a14="http://schemas.microsoft.com/office/drawing/2010/main">
                                  <a:noFill/>
                                </a14:hiddenFill>
                              </a:ext>
                            </a:extLst>
                          </wps:spPr>
                          <wps:bodyPr/>
                        </wps:wsp>
                        <wps:wsp>
                          <wps:cNvPr id="103407" name="Freeform 36"/>
                          <wps:cNvSpPr>
                            <a:spLocks noChangeArrowheads="1"/>
                          </wps:cNvSpPr>
                          <wps:spPr bwMode="auto">
                            <a:xfrm>
                              <a:off x="1807" y="2120"/>
                              <a:ext cx="32" cy="49"/>
                            </a:xfrm>
                            <a:custGeom>
                              <a:avLst/>
                              <a:gdLst>
                                <a:gd name="T0" fmla="*/ 16 w 64"/>
                                <a:gd name="T1" fmla="*/ 0 h 98"/>
                                <a:gd name="T2" fmla="*/ 8 w 64"/>
                                <a:gd name="T3" fmla="*/ 25 h 98"/>
                                <a:gd name="T4" fmla="*/ 0 w 64"/>
                                <a:gd name="T5" fmla="*/ 0 h 98"/>
                                <a:gd name="T6" fmla="*/ 16 w 64"/>
                                <a:gd name="T7" fmla="*/ 0 h 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 h="98">
                                  <a:moveTo>
                                    <a:pt x="64" y="0"/>
                                  </a:moveTo>
                                  <a:lnTo>
                                    <a:pt x="32" y="98"/>
                                  </a:lnTo>
                                  <a:lnTo>
                                    <a:pt x="0" y="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418" name="Freeform 47"/>
                          <wps:cNvSpPr>
                            <a:spLocks noChangeArrowheads="1"/>
                          </wps:cNvSpPr>
                          <wps:spPr bwMode="auto">
                            <a:xfrm>
                              <a:off x="1037" y="1295"/>
                              <a:ext cx="1571" cy="605"/>
                            </a:xfrm>
                            <a:custGeom>
                              <a:avLst/>
                              <a:gdLst>
                                <a:gd name="T0" fmla="*/ 752 w 3143"/>
                                <a:gd name="T1" fmla="*/ 295 h 1209"/>
                                <a:gd name="T2" fmla="*/ 760 w 3143"/>
                                <a:gd name="T3" fmla="*/ 278 h 1209"/>
                                <a:gd name="T4" fmla="*/ 767 w 3143"/>
                                <a:gd name="T5" fmla="*/ 261 h 1209"/>
                                <a:gd name="T6" fmla="*/ 773 w 3143"/>
                                <a:gd name="T7" fmla="*/ 242 h 1209"/>
                                <a:gd name="T8" fmla="*/ 778 w 3143"/>
                                <a:gd name="T9" fmla="*/ 223 h 1209"/>
                                <a:gd name="T10" fmla="*/ 781 w 3143"/>
                                <a:gd name="T11" fmla="*/ 203 h 1209"/>
                                <a:gd name="T12" fmla="*/ 784 w 3143"/>
                                <a:gd name="T13" fmla="*/ 183 h 1209"/>
                                <a:gd name="T14" fmla="*/ 785 w 3143"/>
                                <a:gd name="T15" fmla="*/ 163 h 1209"/>
                                <a:gd name="T16" fmla="*/ 785 w 3143"/>
                                <a:gd name="T17" fmla="*/ 142 h 1209"/>
                                <a:gd name="T18" fmla="*/ 784 w 3143"/>
                                <a:gd name="T19" fmla="*/ 122 h 1209"/>
                                <a:gd name="T20" fmla="*/ 782 w 3143"/>
                                <a:gd name="T21" fmla="*/ 102 h 1209"/>
                                <a:gd name="T22" fmla="*/ 778 w 3143"/>
                                <a:gd name="T23" fmla="*/ 82 h 1209"/>
                                <a:gd name="T24" fmla="*/ 774 w 3143"/>
                                <a:gd name="T25" fmla="*/ 63 h 1209"/>
                                <a:gd name="T26" fmla="*/ 768 w 3143"/>
                                <a:gd name="T27" fmla="*/ 44 h 1209"/>
                                <a:gd name="T28" fmla="*/ 761 w 3143"/>
                                <a:gd name="T29" fmla="*/ 26 h 1209"/>
                                <a:gd name="T30" fmla="*/ 753 w 3143"/>
                                <a:gd name="T31" fmla="*/ 10 h 1209"/>
                                <a:gd name="T32" fmla="*/ 748 w 3143"/>
                                <a:gd name="T33" fmla="*/ 1 h 1209"/>
                                <a:gd name="T34" fmla="*/ 38 w 3143"/>
                                <a:gd name="T35" fmla="*/ 0 h 1209"/>
                                <a:gd name="T36" fmla="*/ 29 w 3143"/>
                                <a:gd name="T37" fmla="*/ 16 h 1209"/>
                                <a:gd name="T38" fmla="*/ 21 w 3143"/>
                                <a:gd name="T39" fmla="*/ 34 h 1209"/>
                                <a:gd name="T40" fmla="*/ 14 w 3143"/>
                                <a:gd name="T41" fmla="*/ 52 h 1209"/>
                                <a:gd name="T42" fmla="*/ 9 w 3143"/>
                                <a:gd name="T43" fmla="*/ 70 h 1209"/>
                                <a:gd name="T44" fmla="*/ 5 w 3143"/>
                                <a:gd name="T45" fmla="*/ 90 h 1209"/>
                                <a:gd name="T46" fmla="*/ 2 w 3143"/>
                                <a:gd name="T47" fmla="*/ 110 h 1209"/>
                                <a:gd name="T48" fmla="*/ 0 w 3143"/>
                                <a:gd name="T49" fmla="*/ 130 h 1209"/>
                                <a:gd name="T50" fmla="*/ 0 w 3143"/>
                                <a:gd name="T51" fmla="*/ 150 h 1209"/>
                                <a:gd name="T52" fmla="*/ 0 w 3143"/>
                                <a:gd name="T53" fmla="*/ 171 h 1209"/>
                                <a:gd name="T54" fmla="*/ 2 w 3143"/>
                                <a:gd name="T55" fmla="*/ 191 h 1209"/>
                                <a:gd name="T56" fmla="*/ 5 w 3143"/>
                                <a:gd name="T57" fmla="*/ 211 h 1209"/>
                                <a:gd name="T58" fmla="*/ 9 w 3143"/>
                                <a:gd name="T59" fmla="*/ 231 h 1209"/>
                                <a:gd name="T60" fmla="*/ 14 w 3143"/>
                                <a:gd name="T61" fmla="*/ 250 h 1209"/>
                                <a:gd name="T62" fmla="*/ 20 w 3143"/>
                                <a:gd name="T63" fmla="*/ 268 h 1209"/>
                                <a:gd name="T64" fmla="*/ 28 w 3143"/>
                                <a:gd name="T65" fmla="*/ 285 h 1209"/>
                                <a:gd name="T66" fmla="*/ 37 w 3143"/>
                                <a:gd name="T67" fmla="*/ 301 h 1209"/>
                                <a:gd name="T68" fmla="*/ 38 w 3143"/>
                                <a:gd name="T69" fmla="*/ 303 h 1209"/>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43" h="1209">
                                  <a:moveTo>
                                    <a:pt x="2991" y="1209"/>
                                  </a:moveTo>
                                  <a:lnTo>
                                    <a:pt x="3008" y="1177"/>
                                  </a:lnTo>
                                  <a:lnTo>
                                    <a:pt x="3026" y="1145"/>
                                  </a:lnTo>
                                  <a:lnTo>
                                    <a:pt x="3042" y="1111"/>
                                  </a:lnTo>
                                  <a:lnTo>
                                    <a:pt x="3056" y="1076"/>
                                  </a:lnTo>
                                  <a:lnTo>
                                    <a:pt x="3070" y="1041"/>
                                  </a:lnTo>
                                  <a:lnTo>
                                    <a:pt x="3082" y="1004"/>
                                  </a:lnTo>
                                  <a:lnTo>
                                    <a:pt x="3094" y="966"/>
                                  </a:lnTo>
                                  <a:lnTo>
                                    <a:pt x="3104" y="928"/>
                                  </a:lnTo>
                                  <a:lnTo>
                                    <a:pt x="3113" y="890"/>
                                  </a:lnTo>
                                  <a:lnTo>
                                    <a:pt x="3120" y="851"/>
                                  </a:lnTo>
                                  <a:lnTo>
                                    <a:pt x="3127" y="811"/>
                                  </a:lnTo>
                                  <a:lnTo>
                                    <a:pt x="3132" y="772"/>
                                  </a:lnTo>
                                  <a:lnTo>
                                    <a:pt x="3137" y="731"/>
                                  </a:lnTo>
                                  <a:lnTo>
                                    <a:pt x="3139" y="690"/>
                                  </a:lnTo>
                                  <a:lnTo>
                                    <a:pt x="3142" y="650"/>
                                  </a:lnTo>
                                  <a:lnTo>
                                    <a:pt x="3143" y="609"/>
                                  </a:lnTo>
                                  <a:lnTo>
                                    <a:pt x="3142" y="568"/>
                                  </a:lnTo>
                                  <a:lnTo>
                                    <a:pt x="3140" y="527"/>
                                  </a:lnTo>
                                  <a:lnTo>
                                    <a:pt x="3137" y="486"/>
                                  </a:lnTo>
                                  <a:lnTo>
                                    <a:pt x="3133" y="446"/>
                                  </a:lnTo>
                                  <a:lnTo>
                                    <a:pt x="3128" y="405"/>
                                  </a:lnTo>
                                  <a:lnTo>
                                    <a:pt x="3121" y="366"/>
                                  </a:lnTo>
                                  <a:lnTo>
                                    <a:pt x="3114" y="327"/>
                                  </a:lnTo>
                                  <a:lnTo>
                                    <a:pt x="3106" y="288"/>
                                  </a:lnTo>
                                  <a:lnTo>
                                    <a:pt x="3096" y="250"/>
                                  </a:lnTo>
                                  <a:lnTo>
                                    <a:pt x="3085" y="212"/>
                                  </a:lnTo>
                                  <a:lnTo>
                                    <a:pt x="3073" y="175"/>
                                  </a:lnTo>
                                  <a:lnTo>
                                    <a:pt x="3060" y="140"/>
                                  </a:lnTo>
                                  <a:lnTo>
                                    <a:pt x="3045" y="104"/>
                                  </a:lnTo>
                                  <a:lnTo>
                                    <a:pt x="3029" y="71"/>
                                  </a:lnTo>
                                  <a:lnTo>
                                    <a:pt x="3012" y="38"/>
                                  </a:lnTo>
                                  <a:lnTo>
                                    <a:pt x="2994" y="6"/>
                                  </a:lnTo>
                                  <a:lnTo>
                                    <a:pt x="2993" y="2"/>
                                  </a:lnTo>
                                  <a:lnTo>
                                    <a:pt x="2991" y="0"/>
                                  </a:lnTo>
                                  <a:lnTo>
                                    <a:pt x="152" y="0"/>
                                  </a:lnTo>
                                  <a:lnTo>
                                    <a:pt x="133" y="31"/>
                                  </a:lnTo>
                                  <a:lnTo>
                                    <a:pt x="116" y="64"/>
                                  </a:lnTo>
                                  <a:lnTo>
                                    <a:pt x="100" y="98"/>
                                  </a:lnTo>
                                  <a:lnTo>
                                    <a:pt x="85" y="133"/>
                                  </a:lnTo>
                                  <a:lnTo>
                                    <a:pt x="72" y="168"/>
                                  </a:lnTo>
                                  <a:lnTo>
                                    <a:pt x="59" y="205"/>
                                  </a:lnTo>
                                  <a:lnTo>
                                    <a:pt x="49" y="242"/>
                                  </a:lnTo>
                                  <a:lnTo>
                                    <a:pt x="38" y="280"/>
                                  </a:lnTo>
                                  <a:lnTo>
                                    <a:pt x="30" y="319"/>
                                  </a:lnTo>
                                  <a:lnTo>
                                    <a:pt x="21" y="358"/>
                                  </a:lnTo>
                                  <a:lnTo>
                                    <a:pt x="15" y="398"/>
                                  </a:lnTo>
                                  <a:lnTo>
                                    <a:pt x="9" y="437"/>
                                  </a:lnTo>
                                  <a:lnTo>
                                    <a:pt x="6" y="478"/>
                                  </a:lnTo>
                                  <a:lnTo>
                                    <a:pt x="2" y="519"/>
                                  </a:lnTo>
                                  <a:lnTo>
                                    <a:pt x="1" y="559"/>
                                  </a:lnTo>
                                  <a:lnTo>
                                    <a:pt x="0" y="600"/>
                                  </a:lnTo>
                                  <a:lnTo>
                                    <a:pt x="0" y="641"/>
                                  </a:lnTo>
                                  <a:lnTo>
                                    <a:pt x="2" y="682"/>
                                  </a:lnTo>
                                  <a:lnTo>
                                    <a:pt x="5" y="722"/>
                                  </a:lnTo>
                                  <a:lnTo>
                                    <a:pt x="8" y="763"/>
                                  </a:lnTo>
                                  <a:lnTo>
                                    <a:pt x="14" y="802"/>
                                  </a:lnTo>
                                  <a:lnTo>
                                    <a:pt x="20" y="843"/>
                                  </a:lnTo>
                                  <a:lnTo>
                                    <a:pt x="27" y="882"/>
                                  </a:lnTo>
                                  <a:lnTo>
                                    <a:pt x="37" y="921"/>
                                  </a:lnTo>
                                  <a:lnTo>
                                    <a:pt x="46" y="959"/>
                                  </a:lnTo>
                                  <a:lnTo>
                                    <a:pt x="57" y="997"/>
                                  </a:lnTo>
                                  <a:lnTo>
                                    <a:pt x="69" y="1034"/>
                                  </a:lnTo>
                                  <a:lnTo>
                                    <a:pt x="83" y="1069"/>
                                  </a:lnTo>
                                  <a:lnTo>
                                    <a:pt x="97" y="1105"/>
                                  </a:lnTo>
                                  <a:lnTo>
                                    <a:pt x="113" y="1138"/>
                                  </a:lnTo>
                                  <a:lnTo>
                                    <a:pt x="129" y="1171"/>
                                  </a:lnTo>
                                  <a:lnTo>
                                    <a:pt x="148" y="1203"/>
                                  </a:lnTo>
                                  <a:lnTo>
                                    <a:pt x="150" y="1207"/>
                                  </a:lnTo>
                                  <a:lnTo>
                                    <a:pt x="152" y="1209"/>
                                  </a:lnTo>
                                  <a:lnTo>
                                    <a:pt x="2991" y="12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3419" name="Freeform 48"/>
                          <wps:cNvSpPr>
                            <a:spLocks noChangeArrowheads="1"/>
                          </wps:cNvSpPr>
                          <wps:spPr bwMode="auto">
                            <a:xfrm>
                              <a:off x="1037" y="1295"/>
                              <a:ext cx="1571" cy="605"/>
                            </a:xfrm>
                            <a:custGeom>
                              <a:avLst/>
                              <a:gdLst>
                                <a:gd name="T0" fmla="*/ 0 w 3143"/>
                                <a:gd name="T1" fmla="*/ 1 h 1209"/>
                                <a:gd name="T2" fmla="*/ 0 w 3143"/>
                                <a:gd name="T3" fmla="*/ 1 h 1209"/>
                                <a:gd name="T4" fmla="*/ 0 w 3143"/>
                                <a:gd name="T5" fmla="*/ 1 h 1209"/>
                                <a:gd name="T6" fmla="*/ 0 w 3143"/>
                                <a:gd name="T7" fmla="*/ 1 h 1209"/>
                                <a:gd name="T8" fmla="*/ 0 w 3143"/>
                                <a:gd name="T9" fmla="*/ 1 h 1209"/>
                                <a:gd name="T10" fmla="*/ 0 w 3143"/>
                                <a:gd name="T11" fmla="*/ 1 h 1209"/>
                                <a:gd name="T12" fmla="*/ 0 w 3143"/>
                                <a:gd name="T13" fmla="*/ 1 h 1209"/>
                                <a:gd name="T14" fmla="*/ 0 w 3143"/>
                                <a:gd name="T15" fmla="*/ 1 h 1209"/>
                                <a:gd name="T16" fmla="*/ 0 w 3143"/>
                                <a:gd name="T17" fmla="*/ 1 h 1209"/>
                                <a:gd name="T18" fmla="*/ 0 w 3143"/>
                                <a:gd name="T19" fmla="*/ 1 h 1209"/>
                                <a:gd name="T20" fmla="*/ 0 w 3143"/>
                                <a:gd name="T21" fmla="*/ 1 h 1209"/>
                                <a:gd name="T22" fmla="*/ 0 w 3143"/>
                                <a:gd name="T23" fmla="*/ 1 h 1209"/>
                                <a:gd name="T24" fmla="*/ 0 w 3143"/>
                                <a:gd name="T25" fmla="*/ 1 h 1209"/>
                                <a:gd name="T26" fmla="*/ 0 w 3143"/>
                                <a:gd name="T27" fmla="*/ 1 h 1209"/>
                                <a:gd name="T28" fmla="*/ 0 w 3143"/>
                                <a:gd name="T29" fmla="*/ 1 h 1209"/>
                                <a:gd name="T30" fmla="*/ 0 w 3143"/>
                                <a:gd name="T31" fmla="*/ 1 h 1209"/>
                                <a:gd name="T32" fmla="*/ 0 w 3143"/>
                                <a:gd name="T33" fmla="*/ 1 h 1209"/>
                                <a:gd name="T34" fmla="*/ 0 w 3143"/>
                                <a:gd name="T35" fmla="*/ 0 h 1209"/>
                                <a:gd name="T36" fmla="*/ 0 w 3143"/>
                                <a:gd name="T37" fmla="*/ 1 h 1209"/>
                                <a:gd name="T38" fmla="*/ 0 w 3143"/>
                                <a:gd name="T39" fmla="*/ 1 h 1209"/>
                                <a:gd name="T40" fmla="*/ 0 w 3143"/>
                                <a:gd name="T41" fmla="*/ 1 h 1209"/>
                                <a:gd name="T42" fmla="*/ 0 w 3143"/>
                                <a:gd name="T43" fmla="*/ 1 h 1209"/>
                                <a:gd name="T44" fmla="*/ 0 w 3143"/>
                                <a:gd name="T45" fmla="*/ 1 h 1209"/>
                                <a:gd name="T46" fmla="*/ 0 w 3143"/>
                                <a:gd name="T47" fmla="*/ 1 h 1209"/>
                                <a:gd name="T48" fmla="*/ 0 w 3143"/>
                                <a:gd name="T49" fmla="*/ 1 h 1209"/>
                                <a:gd name="T50" fmla="*/ 0 w 3143"/>
                                <a:gd name="T51" fmla="*/ 1 h 1209"/>
                                <a:gd name="T52" fmla="*/ 0 w 3143"/>
                                <a:gd name="T53" fmla="*/ 1 h 1209"/>
                                <a:gd name="T54" fmla="*/ 0 w 3143"/>
                                <a:gd name="T55" fmla="*/ 1 h 1209"/>
                                <a:gd name="T56" fmla="*/ 0 w 3143"/>
                                <a:gd name="T57" fmla="*/ 1 h 1209"/>
                                <a:gd name="T58" fmla="*/ 0 w 3143"/>
                                <a:gd name="T59" fmla="*/ 1 h 1209"/>
                                <a:gd name="T60" fmla="*/ 0 w 3143"/>
                                <a:gd name="T61" fmla="*/ 1 h 1209"/>
                                <a:gd name="T62" fmla="*/ 0 w 3143"/>
                                <a:gd name="T63" fmla="*/ 1 h 1209"/>
                                <a:gd name="T64" fmla="*/ 0 w 3143"/>
                                <a:gd name="T65" fmla="*/ 1 h 1209"/>
                                <a:gd name="T66" fmla="*/ 0 w 3143"/>
                                <a:gd name="T67" fmla="*/ 1 h 1209"/>
                                <a:gd name="T68" fmla="*/ 0 w 3143"/>
                                <a:gd name="T69" fmla="*/ 1 h 1209"/>
                                <a:gd name="T70" fmla="*/ 0 w 3143"/>
                                <a:gd name="T71" fmla="*/ 1 h 1209"/>
                                <a:gd name="T72" fmla="*/ 0 w 3143"/>
                                <a:gd name="T73" fmla="*/ 1 h 120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3143"/>
                                <a:gd name="T112" fmla="*/ 0 h 1209"/>
                                <a:gd name="T113" fmla="*/ 3143 w 3143"/>
                                <a:gd name="T114" fmla="*/ 1209 h 120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3143" h="1209">
                                  <a:moveTo>
                                    <a:pt x="2991" y="1209"/>
                                  </a:moveTo>
                                  <a:lnTo>
                                    <a:pt x="3008" y="1177"/>
                                  </a:lnTo>
                                  <a:lnTo>
                                    <a:pt x="3026" y="1145"/>
                                  </a:lnTo>
                                  <a:lnTo>
                                    <a:pt x="3042" y="1111"/>
                                  </a:lnTo>
                                  <a:lnTo>
                                    <a:pt x="3056" y="1076"/>
                                  </a:lnTo>
                                  <a:lnTo>
                                    <a:pt x="3070" y="1041"/>
                                  </a:lnTo>
                                  <a:lnTo>
                                    <a:pt x="3082" y="1004"/>
                                  </a:lnTo>
                                  <a:lnTo>
                                    <a:pt x="3094" y="966"/>
                                  </a:lnTo>
                                  <a:lnTo>
                                    <a:pt x="3104" y="928"/>
                                  </a:lnTo>
                                  <a:lnTo>
                                    <a:pt x="3113" y="890"/>
                                  </a:lnTo>
                                  <a:lnTo>
                                    <a:pt x="3120" y="851"/>
                                  </a:lnTo>
                                  <a:lnTo>
                                    <a:pt x="3127" y="811"/>
                                  </a:lnTo>
                                  <a:lnTo>
                                    <a:pt x="3132" y="772"/>
                                  </a:lnTo>
                                  <a:lnTo>
                                    <a:pt x="3137" y="731"/>
                                  </a:lnTo>
                                  <a:lnTo>
                                    <a:pt x="3139" y="690"/>
                                  </a:lnTo>
                                  <a:lnTo>
                                    <a:pt x="3142" y="650"/>
                                  </a:lnTo>
                                  <a:lnTo>
                                    <a:pt x="3143" y="609"/>
                                  </a:lnTo>
                                  <a:lnTo>
                                    <a:pt x="3142" y="568"/>
                                  </a:lnTo>
                                  <a:lnTo>
                                    <a:pt x="3140" y="527"/>
                                  </a:lnTo>
                                  <a:lnTo>
                                    <a:pt x="3137" y="486"/>
                                  </a:lnTo>
                                  <a:lnTo>
                                    <a:pt x="3133" y="446"/>
                                  </a:lnTo>
                                  <a:lnTo>
                                    <a:pt x="3128" y="405"/>
                                  </a:lnTo>
                                  <a:lnTo>
                                    <a:pt x="3121" y="366"/>
                                  </a:lnTo>
                                  <a:lnTo>
                                    <a:pt x="3114" y="327"/>
                                  </a:lnTo>
                                  <a:lnTo>
                                    <a:pt x="3106" y="288"/>
                                  </a:lnTo>
                                  <a:lnTo>
                                    <a:pt x="3096" y="250"/>
                                  </a:lnTo>
                                  <a:lnTo>
                                    <a:pt x="3085" y="212"/>
                                  </a:lnTo>
                                  <a:lnTo>
                                    <a:pt x="3073" y="175"/>
                                  </a:lnTo>
                                  <a:lnTo>
                                    <a:pt x="3060" y="140"/>
                                  </a:lnTo>
                                  <a:lnTo>
                                    <a:pt x="3045" y="104"/>
                                  </a:lnTo>
                                  <a:lnTo>
                                    <a:pt x="3029" y="71"/>
                                  </a:lnTo>
                                  <a:lnTo>
                                    <a:pt x="3012" y="38"/>
                                  </a:lnTo>
                                  <a:lnTo>
                                    <a:pt x="2994" y="6"/>
                                  </a:lnTo>
                                  <a:lnTo>
                                    <a:pt x="2993" y="2"/>
                                  </a:lnTo>
                                  <a:lnTo>
                                    <a:pt x="2991" y="0"/>
                                  </a:lnTo>
                                  <a:lnTo>
                                    <a:pt x="152" y="0"/>
                                  </a:lnTo>
                                  <a:lnTo>
                                    <a:pt x="133" y="31"/>
                                  </a:lnTo>
                                  <a:lnTo>
                                    <a:pt x="116" y="64"/>
                                  </a:lnTo>
                                  <a:lnTo>
                                    <a:pt x="100" y="98"/>
                                  </a:lnTo>
                                  <a:lnTo>
                                    <a:pt x="85" y="133"/>
                                  </a:lnTo>
                                  <a:lnTo>
                                    <a:pt x="72" y="168"/>
                                  </a:lnTo>
                                  <a:lnTo>
                                    <a:pt x="59" y="205"/>
                                  </a:lnTo>
                                  <a:lnTo>
                                    <a:pt x="49" y="242"/>
                                  </a:lnTo>
                                  <a:lnTo>
                                    <a:pt x="38" y="280"/>
                                  </a:lnTo>
                                  <a:lnTo>
                                    <a:pt x="30" y="319"/>
                                  </a:lnTo>
                                  <a:lnTo>
                                    <a:pt x="21" y="358"/>
                                  </a:lnTo>
                                  <a:lnTo>
                                    <a:pt x="15" y="398"/>
                                  </a:lnTo>
                                  <a:lnTo>
                                    <a:pt x="9" y="437"/>
                                  </a:lnTo>
                                  <a:lnTo>
                                    <a:pt x="6" y="478"/>
                                  </a:lnTo>
                                  <a:lnTo>
                                    <a:pt x="2" y="519"/>
                                  </a:lnTo>
                                  <a:lnTo>
                                    <a:pt x="1" y="559"/>
                                  </a:lnTo>
                                  <a:lnTo>
                                    <a:pt x="0" y="600"/>
                                  </a:lnTo>
                                  <a:lnTo>
                                    <a:pt x="0" y="641"/>
                                  </a:lnTo>
                                  <a:lnTo>
                                    <a:pt x="2" y="682"/>
                                  </a:lnTo>
                                  <a:lnTo>
                                    <a:pt x="5" y="722"/>
                                  </a:lnTo>
                                  <a:lnTo>
                                    <a:pt x="8" y="763"/>
                                  </a:lnTo>
                                  <a:lnTo>
                                    <a:pt x="14" y="802"/>
                                  </a:lnTo>
                                  <a:lnTo>
                                    <a:pt x="20" y="843"/>
                                  </a:lnTo>
                                  <a:lnTo>
                                    <a:pt x="27" y="882"/>
                                  </a:lnTo>
                                  <a:lnTo>
                                    <a:pt x="37" y="921"/>
                                  </a:lnTo>
                                  <a:lnTo>
                                    <a:pt x="46" y="959"/>
                                  </a:lnTo>
                                  <a:lnTo>
                                    <a:pt x="57" y="997"/>
                                  </a:lnTo>
                                  <a:lnTo>
                                    <a:pt x="69" y="1034"/>
                                  </a:lnTo>
                                  <a:lnTo>
                                    <a:pt x="83" y="1069"/>
                                  </a:lnTo>
                                  <a:lnTo>
                                    <a:pt x="97" y="1105"/>
                                  </a:lnTo>
                                  <a:lnTo>
                                    <a:pt x="113" y="1138"/>
                                  </a:lnTo>
                                  <a:lnTo>
                                    <a:pt x="129" y="1171"/>
                                  </a:lnTo>
                                  <a:lnTo>
                                    <a:pt x="148" y="1203"/>
                                  </a:lnTo>
                                  <a:lnTo>
                                    <a:pt x="150" y="1207"/>
                                  </a:lnTo>
                                  <a:lnTo>
                                    <a:pt x="152" y="1209"/>
                                  </a:lnTo>
                                  <a:lnTo>
                                    <a:pt x="2991" y="1209"/>
                                  </a:lnTo>
                                </a:path>
                              </a:pathLst>
                            </a:custGeom>
                            <a:noFill/>
                            <a:ln w="6">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882C735" w14:textId="77777777" w:rsidR="008779B3" w:rsidRPr="00DE5185" w:rsidRDefault="008779B3" w:rsidP="008779B3">
                                <w:pPr>
                                  <w:textAlignment w:val="baseline"/>
                                  <w:rPr>
                                    <w:rFonts w:ascii="宋体" w:hAnsi="宋体"/>
                                    <w:sz w:val="24"/>
                                  </w:rPr>
                                </w:pPr>
                                <w:r w:rsidRPr="00DE5185">
                                  <w:rPr>
                                    <w:rFonts w:ascii="宋体" w:hAnsi="宋体" w:cstheme="minorBidi"/>
                                    <w:b/>
                                    <w:bCs/>
                                    <w:color w:val="000000" w:themeColor="text1"/>
                                    <w:kern w:val="24"/>
                                    <w:sz w:val="24"/>
                                  </w:rPr>
                                  <w:t xml:space="preserve">   </w:t>
                                </w:r>
                                <w:r w:rsidRPr="00DE5185">
                                  <w:rPr>
                                    <w:rFonts w:ascii="宋体" w:hAnsi="宋体" w:cstheme="minorBidi" w:hint="eastAsia"/>
                                    <w:b/>
                                    <w:bCs/>
                                    <w:color w:val="000000" w:themeColor="text1"/>
                                    <w:kern w:val="24"/>
                                    <w:sz w:val="24"/>
                                  </w:rPr>
                                  <w:t>玻璃炉窑</w:t>
                                </w:r>
                              </w:p>
                            </w:txbxContent>
                          </wps:txbx>
                          <wps:bodyPr/>
                        </wps:wsp>
                        <wps:wsp>
                          <wps:cNvPr id="103420" name="Rectangle 49"/>
                          <wps:cNvSpPr>
                            <a:spLocks noChangeArrowheads="1"/>
                          </wps:cNvSpPr>
                          <wps:spPr bwMode="auto">
                            <a:xfrm>
                              <a:off x="578" y="1389"/>
                              <a:ext cx="28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14226"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原料</w:t>
                                </w:r>
                              </w:p>
                            </w:txbxContent>
                          </wps:txbx>
                          <wps:bodyPr wrap="square" lIns="0" tIns="0" rIns="0" bIns="0">
                            <a:noAutofit/>
                          </wps:bodyPr>
                        </wps:wsp>
                        <wps:wsp>
                          <wps:cNvPr id="103423" name="Rectangle 52"/>
                          <wps:cNvSpPr>
                            <a:spLocks noChangeArrowheads="1"/>
                          </wps:cNvSpPr>
                          <wps:spPr bwMode="auto">
                            <a:xfrm>
                              <a:off x="1922" y="2079"/>
                              <a:ext cx="28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39C6C"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废气</w:t>
                                </w:r>
                              </w:p>
                            </w:txbxContent>
                          </wps:txbx>
                          <wps:bodyPr wrap="square" lIns="0" tIns="0" rIns="0" bIns="0">
                            <a:noAutofit/>
                          </wps:bodyPr>
                        </wps:wsp>
                        <wps:wsp>
                          <wps:cNvPr id="103424" name="Rectangle 53"/>
                          <wps:cNvSpPr>
                            <a:spLocks noChangeArrowheads="1"/>
                          </wps:cNvSpPr>
                          <wps:spPr bwMode="auto">
                            <a:xfrm>
                              <a:off x="508" y="631"/>
                              <a:ext cx="43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4B54C"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燃料油</w:t>
                                </w:r>
                              </w:p>
                            </w:txbxContent>
                          </wps:txbx>
                          <wps:bodyPr wrap="square" lIns="0" tIns="0" rIns="0" bIns="0">
                            <a:noAutofit/>
                          </wps:bodyPr>
                        </wps:wsp>
                      </wpg:grpSp>
                      <wps:wsp>
                        <wps:cNvPr id="103425" name="Rectangle 49"/>
                        <wps:cNvSpPr>
                          <a:spLocks noChangeArrowheads="1"/>
                        </wps:cNvSpPr>
                        <wps:spPr bwMode="auto">
                          <a:xfrm>
                            <a:off x="4150122" y="2164777"/>
                            <a:ext cx="694633"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0B31" w14:textId="77777777" w:rsidR="008779B3" w:rsidRPr="00DE5185" w:rsidRDefault="008779B3" w:rsidP="008779B3">
                              <w:pPr>
                                <w:textAlignment w:val="baseline"/>
                                <w:rPr>
                                  <w:sz w:val="24"/>
                                </w:rPr>
                              </w:pPr>
                              <w:r w:rsidRPr="00DE5185">
                                <w:rPr>
                                  <w:rFonts w:ascii="Arial" w:hAnsi="宋体" w:cstheme="minorBidi" w:hint="eastAsia"/>
                                  <w:b/>
                                  <w:bCs/>
                                  <w:color w:val="000000" w:themeColor="text1"/>
                                  <w:kern w:val="24"/>
                                  <w:sz w:val="24"/>
                                </w:rPr>
                                <w:t>玻璃液</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12098D95" id="组合 6164" o:spid="_x0000_s1051" style="position:absolute;left:0;text-align:left;margin-left:207.05pt;margin-top:20.35pt;width:258.25pt;height:129.9pt;z-index:251702272;mso-position-horizontal:right;mso-width-relative:margin;mso-height-relative:margin" coordsize="48447,3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">
                <v:group id="Group 10" o:spid="_x0000_s1052" style="position:absolute;width:46894;height:36972" coordsize="2954,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">
                  <o:lock v:ext="edit" aspectratio="t"/>
                  <v:rect id="AutoShape 9" o:spid="_x0000_s1053" style="position:absolute;width:2954;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" filled="f" stroked="f">
                    <o:lock v:ext="edit" aspectratio="t" text="t"/>
                  </v:rect>
                  <v:shape id="Freeform 11" o:spid="_x0000_s1054" style="position:absolute;left:1037;top:667;width:449;height:336;visibility:visible;mso-wrap-style:square;v-text-anchor:top" coordsize="89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" path="m,672l,224,898,672r,-448l,672xm269,113r359,l623,103r-4,-8l613,87r-6,-9l601,70r-7,-7l587,56r-8,-6l572,44r-7,-6l557,32r-8,-5l540,23r-8,-4l522,14r-8,-2l505,8,495,6,486,4,476,2,467,1,457,r-9,l438,1r-9,l418,2,408,5r-9,2l389,9r-9,4l370,17r-9,3l354,25r-7,3l332,38r-13,9l307,59,296,71,286,84r-9,13l273,106r-4,7xe" stroked="f">
                    <v:path o:connecttype="custom" o:connectlocs="0,84;0,28;113,84;113,28;0,84;34,15;79,15;78,13;78,12;77,11;76,10;76,9;75,8;74,7;73,7;72,6;71,5;70,4;69,4;68,3;67,3;66,2;65,2;64,1;62,1;61,1;60,1;59,1;58,0;56,0;55,1;54,1;53,1;51,1;50,1;49,2;48,2;47,3;46,3;45,4;44,4;42,5;40,6;39,8;37,9;36,11;35,13;35,14;34,15" o:connectangles="0,0,0,0,0,0,0,0,0,0,0,0,0,0,0,0,0,0,0,0,0,0,0,0,0,0,0,0,0,0,0,0,0,0,0,0,0,0,0,0,0,0,0,0,0,0,0,0,0"/>
                    <o:lock v:ext="edit" verticies="t"/>
                  </v:shape>
                  <v:shape id="Freeform 12" o:spid="_x0000_s1055" style="position:absolute;left:1037;top:779;width:449;height:224;visibility:visible;mso-wrap-style:square;v-text-anchor:top" coordsize="89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" path="m,448l,,898,448,898,,,448e" filled="f" strokeweight="6e-5mm">
                    <v:path o:connecttype="custom" o:connectlocs="0,56;0,0;113,56;113,0;0,56" o:connectangles="0,0,0,0,0"/>
                  </v:shape>
                  <v:shape id="Freeform 13" o:spid="_x0000_s1056" style="position:absolute;left:1172;top:667;width:179;height:56;visibility:visible;mso-wrap-style:square;v-text-anchor:top" coordsize="3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" path="m,113r359,l354,103r-4,-8l344,87r-6,-9l332,70r-7,-7l318,56r-8,-6l303,44r-7,-6l288,32r-8,-5l271,23r-8,-4l253,14r-8,-2l236,8,226,6,217,4,207,2,198,1,188,r-9,l169,1r-9,l149,2,139,5r-9,2l120,9r-9,4l101,17r-9,3l85,25r-7,3l63,38,50,47,38,59,27,71,17,84,8,97r-4,9l,113e" filled="f" strokeweight="6e-5mm">
                    <v:path o:connecttype="custom" o:connectlocs="0,14;44,14;44,12;43,11;43,10;42,9;41,8;40,7;39,7;38,6;37,5;37,4;36,4;35,3;33,2;32,2;31,1;30,1;29,1;28,0;27,0;25,0;24,0;23,0;22,0;21,0;20,0;18,0;17,0;16,0;15,1;13,1;12,2;11,2;10,3;9,3;7,4;6,5;4,7;3,8;2,10;1,12;0,13;0,14" o:connectangles="0,0,0,0,0,0,0,0,0,0,0,0,0,0,0,0,0,0,0,0,0,0,0,0,0,0,0,0,0,0,0,0,0,0,0,0,0,0,0,0,0,0,0,0"/>
                  </v:shape>
                  <v:line id="Line 14" o:spid="_x0000_s1057" style="position:absolute;flip:y;visibility:visible;mso-wrap-style:square" from="1261,723" to="126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" strokeweight="6e-5mm"/>
                  <v:line id="Line 17" o:spid="_x0000_s1058" style="position:absolute;flip:x;visibility:visible;mso-wrap-style:square" from="700,891" to="103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" strokeweight="6e-5mm"/>
                  <v:line id="Line 29" o:spid="_x0000_s1059" style="position:absolute;flip:x;visibility:visible;mso-wrap-style:square" from="455,1597" to="99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" strokeweight="6e-5mm"/>
                  <v:shape id="Freeform 30" o:spid="_x0000_s1060" style="position:absolute;left:988;top:1581;width:49;height:32;visibility:visible;mso-wrap-style:square;v-text-anchor:top" coordsize="9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" path="m,l98,32,,64,,xe" fillcolor="black" stroked="f">
                    <v:path o:connecttype="custom" o:connectlocs="0,0;13,4;0,8;0,0" o:connectangles="0,0,0,0"/>
                  </v:shape>
                  <v:line id="Line 31" o:spid="_x0000_s1061" style="position:absolute;visibility:visible;mso-wrap-style:square" from="2608,1597" to="2901,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" strokeweight="6e-5mm"/>
                  <v:shape id="Freeform 32" o:spid="_x0000_s1062" style="position:absolute;left:2896;top:1581;width:49;height:32;visibility:visible;mso-wrap-style:square;v-text-anchor:top" coordsize="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" path="m,l97,32,,64,,xe" fillcolor="black" stroked="f">
                    <v:path o:connecttype="custom" o:connectlocs="0,0;13,4;0,8;0,0" o:connectangles="0,0,0,0"/>
                  </v:shape>
                  <v:shape id="Freeform 33" o:spid="_x0000_s1063" style="position:absolute;left:1486;top:891;width:337;height:337;visibility:visible;mso-wrap-style:square;v-text-anchor:top" coordsize="67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" path="m,l673,r,674e" filled="f" strokeweight="6e-5mm">
                    <v:path o:connecttype="custom" o:connectlocs="0,0;85,0;85,85" o:connectangles="0,0,0"/>
                  </v:shape>
                  <v:shape id="Freeform 34" o:spid="_x0000_s1064" style="position:absolute;left:1807;top:1224;width:32;height:48;visibility:visible;mso-wrap-style:square;v-text-anchor:top" coordsize="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" path="m64,l32,98,,,64,xe" fillcolor="black" stroked="f">
                    <v:path o:connecttype="custom" o:connectlocs="8,0;4,12;0,0;8,0" o:connectangles="0,0,0,0"/>
                  </v:shape>
                  <v:line id="Line 35" o:spid="_x0000_s1065" style="position:absolute;visibility:visible;mso-wrap-style:square" from="1823,1900" to="1823,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" strokeweight="6e-5mm"/>
                  <v:shape id="Freeform 36" o:spid="_x0000_s1066" style="position:absolute;left:1807;top:2120;width:32;height:49;visibility:visible;mso-wrap-style:square;v-text-anchor:top" coordsize="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" path="m64,l32,98,,,64,xe" fillcolor="black" stroked="f">
                    <v:path o:connecttype="custom" o:connectlocs="8,0;4,13;0,0;8,0" o:connectangles="0,0,0,0"/>
                  </v:shape>
                  <v:shape id="Freeform 47" o:spid="_x0000_s1067" style="position:absolute;left:1037;top:1295;width:1571;height:605;visibility:visible;mso-wrap-style:square;v-text-anchor:top" coordsize="3143,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" path="m2991,1209r17,-32l3026,1145r16,-34l3056,1076r14,-35l3082,1004r12,-38l3104,928r9,-38l3120,851r7,-40l3132,772r5,-41l3139,690r3,-40l3143,609r-1,-41l3140,527r-3,-41l3133,446r-5,-41l3121,366r-7,-39l3106,288r-10,-38l3085,212r-12,-37l3060,140r-15,-36l3029,71,3012,38,2994,6r-1,-4l2991,,152,,133,31,116,64,100,98,85,133,72,168,59,205,49,242,38,280r-8,39l21,358r-6,40l9,437,6,478,2,519,1,559,,600r,41l2,682r3,40l8,763r6,39l20,843r7,39l37,921r9,38l57,997r12,37l83,1069r14,36l113,1138r16,33l148,1203r2,4l152,1209r2839,xe" stroked="f">
                    <v:path o:connecttype="custom" o:connectlocs="376,148;380,139;383,131;386,121;389,112;390,102;392,92;392,82;392,71;392,61;391,51;389,41;387,32;384,22;380,13;376,5;374,1;19,0;14,8;10,17;7,26;4,35;2,45;1,55;0,65;0,75;0,86;1,96;2,106;4,116;7,125;10,134;14,143;18,151;19,152" o:connectangles="0,0,0,0,0,0,0,0,0,0,0,0,0,0,0,0,0,0,0,0,0,0,0,0,0,0,0,0,0,0,0,0,0,0,0"/>
                  </v:shape>
                  <v:shape id="Freeform 48" o:spid="_x0000_s1068" style="position:absolute;left:1037;top:1295;width:1571;height:605;visibility:visible;mso-wrap-style:square;v-text-anchor:top" coordsize="3143,1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" adj="-11796480,,5400" path="m2991,1209r17,-32l3026,1145r16,-34l3056,1076r14,-35l3082,1004r12,-38l3104,928r9,-38l3120,851r7,-40l3132,772r5,-41l3139,690r3,-40l3143,609r-1,-41l3140,527r-3,-41l3133,446r-5,-41l3121,366r-7,-39l3106,288r-10,-38l3085,212r-12,-37l3060,140r-15,-36l3029,71,3012,38,2994,6r-1,-4l2991,,152,,133,31,116,64,100,98,85,133,72,168,59,205,49,242,38,280r-8,39l21,358r-6,40l9,437,6,478,2,519,1,559,,600r,41l2,682r3,40l8,763r6,39l20,843r7,39l37,921r9,38l57,997r12,37l83,1069r14,36l113,1138r16,33l148,1203r2,4l152,1209r2839,e" filled="f" strokeweight="17e-5mm">
                    <v:stroke joinstyle="round"/>
                    <v:formulas/>
                    <v:path o:connecttype="custom" o:connectlocs="0,1;0,1;0,1;0,1;0,1;0,1;0,1;0,1;0,1;0,1;0,1;0,1;0,1;0,1;0,1;0,1;0,1;0,0;0,1;0,1;0,1;0,1;0,1;0,1;0,1;0,1;0,1;0,1;0,1;0,1;0,1;0,1;0,1;0,1;0,1;0,1;0,1" o:connectangles="0,0,0,0,0,0,0,0,0,0,0,0,0,0,0,0,0,0,0,0,0,0,0,0,0,0,0,0,0,0,0,0,0,0,0,0,0" textboxrect="0,0,3143,1209"/>
                    <v:textbox>
                      <w:txbxContent>
                        <w:p w14:paraId="7882C735" w14:textId="77777777" w:rsidR="008779B3" w:rsidRPr="00DE5185" w:rsidRDefault="008779B3" w:rsidP="008779B3">
                          <w:pPr>
                            <w:textAlignment w:val="baseline"/>
                            <w:rPr>
                              <w:rFonts w:ascii="宋体" w:hAnsi="宋体"/>
                              <w:sz w:val="24"/>
                            </w:rPr>
                          </w:pPr>
                          <w:r w:rsidRPr="00DE5185">
                            <w:rPr>
                              <w:rFonts w:ascii="宋体" w:hAnsi="宋体" w:cstheme="minorBidi"/>
                              <w:b/>
                              <w:bCs/>
                              <w:color w:val="000000" w:themeColor="text1"/>
                              <w:kern w:val="24"/>
                              <w:sz w:val="24"/>
                            </w:rPr>
                            <w:t xml:space="preserve">   </w:t>
                          </w:r>
                          <w:r w:rsidRPr="00DE5185">
                            <w:rPr>
                              <w:rFonts w:ascii="宋体" w:hAnsi="宋体" w:cstheme="minorBidi" w:hint="eastAsia"/>
                              <w:b/>
                              <w:bCs/>
                              <w:color w:val="000000" w:themeColor="text1"/>
                              <w:kern w:val="24"/>
                              <w:sz w:val="24"/>
                            </w:rPr>
                            <w:t>玻璃炉窑</w:t>
                          </w:r>
                        </w:p>
                      </w:txbxContent>
                    </v:textbox>
                  </v:shape>
                  <v:rect id="Rectangle 49" o:spid="_x0000_s1069" style="position:absolute;left:578;top:1389;width:28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" filled="f" stroked="f">
                    <v:textbox inset="0,0,0,0">
                      <w:txbxContent>
                        <w:p w14:paraId="4C214226"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原料</w:t>
                          </w:r>
                        </w:p>
                      </w:txbxContent>
                    </v:textbox>
                  </v:rect>
                  <v:rect id="Rectangle 52" o:spid="_x0000_s1070" style="position:absolute;left:1922;top:2079;width:28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" filled="f" stroked="f">
                    <v:textbox inset="0,0,0,0">
                      <w:txbxContent>
                        <w:p w14:paraId="32F39C6C"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废气</w:t>
                          </w:r>
                        </w:p>
                      </w:txbxContent>
                    </v:textbox>
                  </v:rect>
                  <v:rect id="Rectangle 53" o:spid="_x0000_s1071" style="position:absolute;left:508;top:631;width:43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" filled="f" stroked="f">
                    <v:textbox inset="0,0,0,0">
                      <w:txbxContent>
                        <w:p w14:paraId="46C4B54C" w14:textId="77777777" w:rsidR="008779B3" w:rsidRPr="00DE5185" w:rsidRDefault="008779B3" w:rsidP="008779B3">
                          <w:pPr>
                            <w:textAlignment w:val="baseline"/>
                            <w:rPr>
                              <w:sz w:val="24"/>
                            </w:rPr>
                          </w:pPr>
                          <w:r w:rsidRPr="00DE5185">
                            <w:rPr>
                              <w:rFonts w:ascii="宋体" w:hAnsi="宋体" w:cstheme="minorBidi" w:hint="eastAsia"/>
                              <w:b/>
                              <w:bCs/>
                              <w:color w:val="000000"/>
                              <w:kern w:val="24"/>
                              <w:sz w:val="24"/>
                            </w:rPr>
                            <w:t>燃料油</w:t>
                          </w:r>
                        </w:p>
                      </w:txbxContent>
                    </v:textbox>
                  </v:rect>
                </v:group>
                <v:rect id="Rectangle 49" o:spid="_x0000_s1072" style="position:absolute;left:41501;top:21647;width:69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" filled="f" stroked="f">
                  <v:textbox inset="0,0,0,0">
                    <w:txbxContent>
                      <w:p w14:paraId="036C0B31" w14:textId="77777777" w:rsidR="008779B3" w:rsidRPr="00DE5185" w:rsidRDefault="008779B3" w:rsidP="008779B3">
                        <w:pPr>
                          <w:textAlignment w:val="baseline"/>
                          <w:rPr>
                            <w:sz w:val="24"/>
                          </w:rPr>
                        </w:pPr>
                        <w:r w:rsidRPr="00DE5185">
                          <w:rPr>
                            <w:rFonts w:ascii="Arial" w:hAnsi="宋体" w:cstheme="minorBidi" w:hint="eastAsia"/>
                            <w:b/>
                            <w:bCs/>
                            <w:color w:val="000000" w:themeColor="text1"/>
                            <w:kern w:val="24"/>
                            <w:sz w:val="24"/>
                          </w:rPr>
                          <w:t>玻璃液</w:t>
                        </w:r>
                      </w:p>
                    </w:txbxContent>
                  </v:textbox>
                </v:rect>
                <w10:wrap type="square"/>
              </v:group>
            </w:pict>
          </mc:Fallback>
        </mc:AlternateContent>
      </w:r>
      <w:r w:rsidR="00244572" w:rsidRPr="008779B3">
        <w:rPr>
          <w:rFonts w:ascii="宋体" w:hAnsi="宋体" w:hint="eastAsia"/>
          <w:sz w:val="24"/>
          <w:lang w:val="en-CA"/>
        </w:rPr>
        <w:t>(本题</w:t>
      </w:r>
      <w:r w:rsidR="00244572" w:rsidRPr="008779B3">
        <w:rPr>
          <w:rFonts w:ascii="宋体" w:hAnsi="宋体"/>
          <w:sz w:val="24"/>
          <w:lang w:val="en-CA"/>
        </w:rPr>
        <w:t>10</w:t>
      </w:r>
      <w:r w:rsidR="00244572" w:rsidRPr="008779B3">
        <w:rPr>
          <w:rFonts w:ascii="宋体" w:hAnsi="宋体" w:hint="eastAsia"/>
          <w:sz w:val="24"/>
          <w:lang w:val="en-CA"/>
        </w:rPr>
        <w:t>分</w:t>
      </w:r>
      <w:r w:rsidR="00244572" w:rsidRPr="008779B3">
        <w:rPr>
          <w:rFonts w:ascii="宋体" w:hAnsi="宋体"/>
          <w:sz w:val="24"/>
          <w:lang w:val="en-CA"/>
        </w:rPr>
        <w:t>)</w:t>
      </w:r>
      <w:r w:rsidR="00950941" w:rsidRPr="008779B3">
        <w:rPr>
          <w:rFonts w:ascii="宋体" w:hAnsi="宋体" w:hint="eastAsia"/>
          <w:sz w:val="24"/>
          <w:lang w:val="en-CA"/>
        </w:rPr>
        <w:t>如图所示</w:t>
      </w:r>
      <w:r w:rsidR="00982DF0" w:rsidRPr="008779B3">
        <w:rPr>
          <w:rFonts w:ascii="宋体" w:hAnsi="宋体" w:hint="eastAsia"/>
          <w:sz w:val="24"/>
          <w:lang w:val="en-CA"/>
        </w:rPr>
        <w:t>玻璃窑炉，为了保持出口温度恒定，</w:t>
      </w:r>
    </w:p>
    <w:p w14:paraId="09AC329C" w14:textId="77777777" w:rsidR="00716AE2" w:rsidRDefault="00982DF0" w:rsidP="00716AE2">
      <w:pPr>
        <w:spacing w:beforeLines="50" w:before="156"/>
        <w:rPr>
          <w:rFonts w:ascii="宋体" w:hAnsi="宋体"/>
          <w:sz w:val="24"/>
          <w:lang w:val="en-CA"/>
        </w:rPr>
      </w:pPr>
      <w:r w:rsidRPr="008779B3">
        <w:rPr>
          <w:rFonts w:ascii="宋体" w:hAnsi="宋体" w:hint="eastAsia"/>
          <w:sz w:val="24"/>
          <w:lang w:val="en-CA"/>
        </w:rPr>
        <w:t>（1）请设计玻璃液</w:t>
      </w:r>
      <w:r w:rsidR="00950941" w:rsidRPr="008779B3">
        <w:rPr>
          <w:rFonts w:ascii="宋体" w:hAnsi="宋体" w:hint="eastAsia"/>
          <w:sz w:val="24"/>
          <w:lang w:val="en-CA"/>
        </w:rPr>
        <w:t>温度</w:t>
      </w:r>
      <w:r w:rsidR="00950941" w:rsidRPr="008779B3">
        <w:rPr>
          <w:rFonts w:ascii="宋体" w:hAnsi="宋体"/>
          <w:sz w:val="24"/>
        </w:rPr>
        <w:t>-</w:t>
      </w:r>
      <w:r w:rsidRPr="008779B3">
        <w:rPr>
          <w:rFonts w:ascii="宋体" w:hAnsi="宋体" w:hint="eastAsia"/>
          <w:sz w:val="24"/>
        </w:rPr>
        <w:t>燃料油</w:t>
      </w:r>
      <w:r w:rsidR="00950941" w:rsidRPr="008779B3">
        <w:rPr>
          <w:rFonts w:ascii="宋体" w:hAnsi="宋体" w:hint="eastAsia"/>
          <w:sz w:val="24"/>
          <w:lang w:val="en-CA"/>
        </w:rPr>
        <w:t>流量串级控制系统，</w:t>
      </w:r>
      <w:r w:rsidRPr="008779B3">
        <w:rPr>
          <w:rFonts w:ascii="宋体" w:hAnsi="宋体" w:hint="eastAsia"/>
          <w:sz w:val="24"/>
          <w:lang w:val="en-CA"/>
        </w:rPr>
        <w:t>在图上画出控制系统图；</w:t>
      </w:r>
    </w:p>
    <w:p w14:paraId="2BE5246E" w14:textId="11BC8E4F" w:rsidR="00950941" w:rsidRPr="008779B3" w:rsidRDefault="00982DF0" w:rsidP="00716AE2">
      <w:pPr>
        <w:spacing w:beforeLines="50" w:before="156"/>
        <w:rPr>
          <w:rFonts w:ascii="宋体" w:hAnsi="宋体"/>
          <w:sz w:val="24"/>
          <w:lang w:val="en-CA"/>
        </w:rPr>
      </w:pPr>
      <w:r w:rsidRPr="008779B3">
        <w:rPr>
          <w:rFonts w:ascii="宋体" w:hAnsi="宋体" w:hint="eastAsia"/>
          <w:sz w:val="24"/>
          <w:lang w:val="en-CA"/>
        </w:rPr>
        <w:t>（2）</w:t>
      </w:r>
      <w:r w:rsidR="00950941" w:rsidRPr="008779B3">
        <w:rPr>
          <w:rFonts w:ascii="宋体" w:hAnsi="宋体" w:hint="eastAsia"/>
          <w:sz w:val="24"/>
          <w:lang w:val="en-CA"/>
        </w:rPr>
        <w:t>如果进料流量波动较大，试设计一个前馈</w:t>
      </w:r>
      <w:r w:rsidR="00950941" w:rsidRPr="008779B3">
        <w:rPr>
          <w:rFonts w:ascii="宋体" w:hAnsi="宋体"/>
          <w:sz w:val="24"/>
        </w:rPr>
        <w:t>-</w:t>
      </w:r>
      <w:r w:rsidR="00950941" w:rsidRPr="008779B3">
        <w:rPr>
          <w:rFonts w:ascii="宋体" w:hAnsi="宋体" w:hint="eastAsia"/>
          <w:sz w:val="24"/>
          <w:lang w:val="en-CA"/>
        </w:rPr>
        <w:t>串级复合控制系统</w:t>
      </w:r>
      <w:r w:rsidRPr="008779B3">
        <w:rPr>
          <w:rFonts w:ascii="宋体" w:hAnsi="宋体" w:hint="eastAsia"/>
          <w:sz w:val="24"/>
          <w:lang w:val="en-CA"/>
        </w:rPr>
        <w:t>并计算前馈控制器的模型。</w:t>
      </w:r>
      <w:r w:rsidR="00950941" w:rsidRPr="008779B3">
        <w:rPr>
          <w:rFonts w:ascii="宋体" w:hAnsi="宋体" w:hint="eastAsia"/>
          <w:sz w:val="24"/>
          <w:lang w:val="en-CA"/>
        </w:rPr>
        <w:t>已知系统中</w:t>
      </w:r>
      <w:r w:rsidRPr="008779B3">
        <w:rPr>
          <w:rFonts w:ascii="宋体" w:hAnsi="宋体" w:hint="eastAsia"/>
          <w:sz w:val="24"/>
          <w:lang w:val="en-CA"/>
        </w:rPr>
        <w:t>玻璃窑炉</w:t>
      </w:r>
      <w:r w:rsidR="00950941" w:rsidRPr="008779B3">
        <w:rPr>
          <w:rFonts w:ascii="宋体" w:hAnsi="宋体" w:hint="eastAsia"/>
          <w:sz w:val="24"/>
          <w:lang w:val="en-CA"/>
        </w:rPr>
        <w:t>传递函数为</w:t>
      </w:r>
      <m:oMath>
        <m:sSub>
          <m:sSubPr>
            <m:ctrlPr>
              <w:rPr>
                <w:rFonts w:ascii="Cambria Math" w:hAnsi="宋体"/>
                <w:i/>
                <w:sz w:val="24"/>
                <w:lang w:val="en-CA"/>
              </w:rPr>
            </m:ctrlPr>
          </m:sSubPr>
          <m:e>
            <m:r>
              <w:rPr>
                <w:rFonts w:ascii="Cambria Math" w:hAnsi="宋体"/>
                <w:sz w:val="24"/>
                <w:lang w:val="en-CA"/>
              </w:rPr>
              <m:t>G</m:t>
            </m:r>
          </m:e>
          <m:sub>
            <m:r>
              <m:rPr>
                <m:nor/>
              </m:rPr>
              <w:rPr>
                <w:rFonts w:ascii="Cambria Math" w:hAnsi="宋体"/>
                <w:sz w:val="24"/>
                <w:lang w:val="en-CA"/>
              </w:rPr>
              <m:t>o1</m:t>
            </m:r>
            <m:ctrlPr>
              <w:rPr>
                <w:rFonts w:ascii="Cambria Math" w:hAnsi="宋体"/>
                <w:sz w:val="24"/>
                <w:lang w:val="en-CA"/>
              </w:rPr>
            </m:ctrlPr>
          </m:sub>
        </m:sSub>
        <m:r>
          <w:rPr>
            <w:rFonts w:ascii="Cambria Math" w:hAnsi="宋体"/>
            <w:sz w:val="24"/>
            <w:lang w:val="en-CA"/>
          </w:rPr>
          <m:t>(S)=</m:t>
        </m:r>
        <m:f>
          <m:fPr>
            <m:ctrlPr>
              <w:rPr>
                <w:rFonts w:ascii="Cambria Math" w:hAnsi="宋体"/>
                <w:i/>
                <w:sz w:val="24"/>
                <w:lang w:val="en-CA"/>
              </w:rPr>
            </m:ctrlPr>
          </m:fPr>
          <m:num>
            <m:r>
              <w:rPr>
                <w:rFonts w:ascii="Cambria Math" w:hAnsi="宋体"/>
                <w:sz w:val="24"/>
                <w:lang w:val="en-CA"/>
              </w:rPr>
              <m:t>5</m:t>
            </m:r>
          </m:num>
          <m:den>
            <m:r>
              <w:rPr>
                <w:rFonts w:ascii="Cambria Math" w:hAnsi="宋体"/>
                <w:sz w:val="24"/>
                <w:lang w:val="en-CA"/>
              </w:rPr>
              <m:t>(10S+1)(5S+1)</m:t>
            </m:r>
          </m:den>
        </m:f>
        <m:sSup>
          <m:sSupPr>
            <m:ctrlPr>
              <w:rPr>
                <w:rFonts w:ascii="Cambria Math" w:hAnsi="宋体"/>
                <w:i/>
                <w:sz w:val="24"/>
                <w:lang w:val="en-CA"/>
              </w:rPr>
            </m:ctrlPr>
          </m:sSupPr>
          <m:e>
            <m:r>
              <w:rPr>
                <w:rFonts w:ascii="Cambria Math" w:hAnsi="宋体"/>
                <w:sz w:val="24"/>
                <w:lang w:val="en-CA"/>
              </w:rPr>
              <m:t>e</m:t>
            </m:r>
          </m:e>
          <m:sup>
            <m:r>
              <w:rPr>
                <w:rFonts w:ascii="Cambria Math" w:eastAsia="微软雅黑" w:hAnsi="Cambria Math" w:cs="微软雅黑" w:hint="eastAsia"/>
                <w:sz w:val="24"/>
                <w:lang w:val="en-CA"/>
              </w:rPr>
              <m:t>-</m:t>
            </m:r>
            <m:r>
              <w:rPr>
                <w:rFonts w:ascii="Cambria Math" w:hAnsi="宋体"/>
                <w:sz w:val="24"/>
                <w:lang w:val="en-CA"/>
              </w:rPr>
              <m:t>15S</m:t>
            </m:r>
          </m:sup>
        </m:sSup>
      </m:oMath>
      <w:r w:rsidRPr="008779B3">
        <w:rPr>
          <w:rFonts w:ascii="宋体" w:hAnsi="宋体"/>
          <w:sz w:val="24"/>
          <w:lang w:val="en-CA"/>
        </w:rPr>
        <w:t xml:space="preserve">, </w:t>
      </w:r>
      <w:r w:rsidRPr="008779B3">
        <w:rPr>
          <w:rFonts w:ascii="宋体" w:hAnsi="宋体" w:hint="eastAsia"/>
          <w:sz w:val="24"/>
          <w:lang w:val="en-CA"/>
        </w:rPr>
        <w:t>燃料油管道对象传函</w:t>
      </w:r>
      <m:oMath>
        <m:sSub>
          <m:sSubPr>
            <m:ctrlPr>
              <w:rPr>
                <w:rFonts w:ascii="Cambria Math" w:hAnsi="宋体"/>
                <w:i/>
                <w:sz w:val="24"/>
                <w:lang w:val="en-CA"/>
              </w:rPr>
            </m:ctrlPr>
          </m:sSubPr>
          <m:e>
            <m:r>
              <w:rPr>
                <w:rFonts w:ascii="Cambria Math" w:hAnsi="宋体"/>
                <w:sz w:val="24"/>
                <w:lang w:val="en-CA"/>
              </w:rPr>
              <m:t>G</m:t>
            </m:r>
          </m:e>
          <m:sub>
            <m:r>
              <m:rPr>
                <m:nor/>
              </m:rPr>
              <w:rPr>
                <w:rFonts w:ascii="Cambria Math" w:hAnsi="宋体"/>
                <w:sz w:val="24"/>
                <w:lang w:val="en-CA"/>
              </w:rPr>
              <m:t>o2</m:t>
            </m:r>
            <m:ctrlPr>
              <w:rPr>
                <w:rFonts w:ascii="Cambria Math" w:hAnsi="宋体"/>
                <w:sz w:val="24"/>
                <w:lang w:val="en-CA"/>
              </w:rPr>
            </m:ctrlPr>
          </m:sub>
        </m:sSub>
        <m:r>
          <w:rPr>
            <w:rFonts w:ascii="Cambria Math" w:hAnsi="宋体"/>
            <w:sz w:val="24"/>
            <w:lang w:val="en-CA"/>
          </w:rPr>
          <m:t>(S)=2</m:t>
        </m:r>
      </m:oMath>
      <w:r w:rsidRPr="008779B3">
        <w:rPr>
          <w:rFonts w:ascii="宋体" w:hAnsi="宋体"/>
          <w:sz w:val="24"/>
          <w:lang w:val="en-CA"/>
        </w:rPr>
        <w:t>,</w:t>
      </w:r>
      <m:oMath>
        <m:r>
          <w:rPr>
            <w:rFonts w:ascii="Cambria Math" w:hAnsi="宋体"/>
            <w:sz w:val="24"/>
            <w:lang w:val="en-CA"/>
          </w:rPr>
          <m:t xml:space="preserve"> </m:t>
        </m:r>
        <m:sSub>
          <m:sSubPr>
            <m:ctrlPr>
              <w:rPr>
                <w:rFonts w:ascii="Cambria Math" w:hAnsi="宋体"/>
                <w:i/>
                <w:sz w:val="24"/>
                <w:lang w:val="en-CA"/>
              </w:rPr>
            </m:ctrlPr>
          </m:sSubPr>
          <m:e>
            <m:r>
              <w:rPr>
                <w:rFonts w:ascii="Cambria Math" w:hAnsi="宋体"/>
                <w:sz w:val="24"/>
                <w:lang w:val="en-CA"/>
              </w:rPr>
              <m:t>G</m:t>
            </m:r>
          </m:e>
          <m:sub>
            <m:r>
              <w:rPr>
                <w:rFonts w:ascii="Cambria Math" w:hAnsi="宋体"/>
                <w:sz w:val="24"/>
                <w:lang w:val="en-CA"/>
              </w:rPr>
              <m:t>v</m:t>
            </m:r>
            <m:ctrlPr>
              <w:rPr>
                <w:rFonts w:ascii="Cambria Math" w:hAnsi="宋体"/>
                <w:sz w:val="24"/>
                <w:lang w:val="en-CA"/>
              </w:rPr>
            </m:ctrlPr>
          </m:sub>
        </m:sSub>
        <m:r>
          <w:rPr>
            <w:rFonts w:ascii="Cambria Math" w:hAnsi="宋体"/>
            <w:sz w:val="24"/>
            <w:lang w:val="en-CA"/>
          </w:rPr>
          <m:t>(S)=3</m:t>
        </m:r>
      </m:oMath>
      <w:r w:rsidR="00252C23" w:rsidRPr="008779B3">
        <w:rPr>
          <w:rFonts w:ascii="宋体" w:hAnsi="宋体"/>
          <w:sz w:val="24"/>
          <w:lang w:val="en-CA"/>
        </w:rPr>
        <w:t>,</w:t>
      </w:r>
      <w:r w:rsidR="00252C23" w:rsidRPr="008779B3">
        <w:rPr>
          <w:rFonts w:ascii="宋体" w:hAnsi="宋体" w:hint="eastAsia"/>
          <w:sz w:val="24"/>
          <w:lang w:val="en-CA"/>
        </w:rPr>
        <w:t>调节阀传函数</w:t>
      </w:r>
      <w:r w:rsidRPr="008779B3">
        <w:rPr>
          <w:rFonts w:ascii="宋体" w:hAnsi="宋体" w:hint="eastAsia"/>
          <w:sz w:val="24"/>
          <w:lang w:val="en-CA"/>
        </w:rPr>
        <w:t>原料流量扰动通道传递函数</w:t>
      </w:r>
      <m:oMath>
        <m:sSub>
          <m:sSubPr>
            <m:ctrlPr>
              <w:rPr>
                <w:rFonts w:ascii="Cambria Math" w:hAnsi="宋体"/>
                <w:i/>
                <w:sz w:val="24"/>
                <w:lang w:val="en-CA"/>
              </w:rPr>
            </m:ctrlPr>
          </m:sSubPr>
          <m:e>
            <m:r>
              <w:rPr>
                <w:rFonts w:ascii="Cambria Math" w:hAnsi="宋体"/>
                <w:sz w:val="24"/>
                <w:lang w:val="en-CA"/>
              </w:rPr>
              <m:t>G</m:t>
            </m:r>
          </m:e>
          <m:sub>
            <m:r>
              <w:rPr>
                <w:rFonts w:ascii="Cambria Math" w:hAnsi="宋体" w:hint="eastAsia"/>
                <w:sz w:val="24"/>
                <w:lang w:val="en-CA"/>
              </w:rPr>
              <m:t>d</m:t>
            </m:r>
          </m:sub>
        </m:sSub>
        <m:r>
          <w:rPr>
            <w:rFonts w:ascii="Cambria Math" w:hAnsi="宋体"/>
            <w:sz w:val="24"/>
            <w:lang w:val="en-CA"/>
          </w:rPr>
          <m:t>(S)=</m:t>
        </m:r>
        <m:f>
          <m:fPr>
            <m:ctrlPr>
              <w:rPr>
                <w:rFonts w:ascii="Cambria Math" w:hAnsi="宋体"/>
                <w:i/>
                <w:sz w:val="24"/>
                <w:lang w:val="en-CA"/>
              </w:rPr>
            </m:ctrlPr>
          </m:fPr>
          <m:num>
            <m:r>
              <w:rPr>
                <w:rFonts w:ascii="Cambria Math" w:hAnsi="宋体"/>
                <w:sz w:val="24"/>
                <w:lang w:val="en-CA"/>
              </w:rPr>
              <m:t>10</m:t>
            </m:r>
          </m:num>
          <m:den>
            <m:r>
              <w:rPr>
                <w:rFonts w:ascii="Cambria Math" w:hAnsi="宋体"/>
                <w:sz w:val="24"/>
                <w:lang w:val="en-CA"/>
              </w:rPr>
              <m:t>(5S+1)</m:t>
            </m:r>
            <m:r>
              <w:rPr>
                <w:rFonts w:ascii="Cambria Math" w:hAnsi="宋体" w:hint="eastAsia"/>
                <w:sz w:val="24"/>
                <w:lang w:val="en-CA"/>
              </w:rPr>
              <m:t>（</m:t>
            </m:r>
            <m:r>
              <w:rPr>
                <w:rFonts w:ascii="Cambria Math" w:hAnsi="宋体"/>
                <w:sz w:val="24"/>
                <w:lang w:val="en-CA"/>
              </w:rPr>
              <m:t>8s</m:t>
            </m:r>
            <m:r>
              <w:rPr>
                <w:rFonts w:ascii="Cambria Math" w:hAnsi="宋体" w:hint="eastAsia"/>
                <w:sz w:val="24"/>
                <w:lang w:val="en-CA"/>
              </w:rPr>
              <m:t>+</m:t>
            </m:r>
            <m:r>
              <w:rPr>
                <w:rFonts w:ascii="Cambria Math" w:hAnsi="宋体"/>
                <w:sz w:val="24"/>
                <w:lang w:val="en-CA"/>
              </w:rPr>
              <m:t>1</m:t>
            </m:r>
            <m:r>
              <w:rPr>
                <w:rFonts w:ascii="Cambria Math" w:hAnsi="宋体" w:hint="eastAsia"/>
                <w:sz w:val="24"/>
                <w:lang w:val="en-CA"/>
              </w:rPr>
              <m:t>）</m:t>
            </m:r>
          </m:den>
        </m:f>
        <m:sSup>
          <m:sSupPr>
            <m:ctrlPr>
              <w:rPr>
                <w:rFonts w:ascii="Cambria Math" w:hAnsi="宋体"/>
                <w:i/>
                <w:sz w:val="24"/>
                <w:lang w:val="en-CA"/>
              </w:rPr>
            </m:ctrlPr>
          </m:sSupPr>
          <m:e>
            <m:r>
              <w:rPr>
                <w:rFonts w:ascii="Cambria Math" w:hAnsi="宋体"/>
                <w:sz w:val="24"/>
                <w:lang w:val="en-CA"/>
              </w:rPr>
              <m:t>e</m:t>
            </m:r>
          </m:e>
          <m:sup>
            <m:r>
              <w:rPr>
                <w:rFonts w:ascii="微软雅黑" w:eastAsia="微软雅黑" w:hAnsi="微软雅黑" w:cs="微软雅黑" w:hint="eastAsia"/>
                <w:sz w:val="24"/>
                <w:lang w:val="en-CA"/>
              </w:rPr>
              <m:t>-</m:t>
            </m:r>
            <m:r>
              <w:rPr>
                <w:rFonts w:ascii="Cambria Math" w:hAnsi="宋体"/>
                <w:sz w:val="24"/>
                <w:lang w:val="en-CA"/>
              </w:rPr>
              <m:t>20S</m:t>
            </m:r>
          </m:sup>
        </m:sSup>
      </m:oMath>
      <w:r w:rsidRPr="008779B3">
        <w:rPr>
          <w:rFonts w:ascii="宋体" w:hAnsi="宋体" w:hint="eastAsia"/>
          <w:sz w:val="24"/>
          <w:lang w:val="en-CA"/>
        </w:rPr>
        <w:t>。</w:t>
      </w:r>
    </w:p>
    <w:p w14:paraId="3A6B5A75" w14:textId="5F58C24D" w:rsidR="00EE2ADB" w:rsidRDefault="00EE2ADB" w:rsidP="00EE2ADB">
      <w:pPr>
        <w:spacing w:beforeLines="50" w:before="156"/>
        <w:rPr>
          <w:rFonts w:ascii="宋体" w:hAnsi="宋体"/>
          <w:sz w:val="24"/>
          <w:lang w:val="en-CA"/>
        </w:rPr>
      </w:pPr>
    </w:p>
    <w:p w14:paraId="6EEB1D1D" w14:textId="4CC8C3B1" w:rsidR="002C6CFE" w:rsidRDefault="002C6CFE" w:rsidP="00252C23">
      <w:pPr>
        <w:spacing w:beforeLines="50" w:before="156"/>
        <w:rPr>
          <w:rFonts w:ascii="宋体" w:hAnsi="宋体"/>
          <w:sz w:val="22"/>
          <w:szCs w:val="22"/>
          <w:lang w:val="en-CA"/>
        </w:rPr>
      </w:pPr>
    </w:p>
    <w:p w14:paraId="5A12D3EB" w14:textId="3FD1CF54" w:rsidR="002C6CFE" w:rsidRDefault="00D80666" w:rsidP="00992E8E">
      <w:pPr>
        <w:pStyle w:val="a9"/>
        <w:numPr>
          <w:ilvl w:val="0"/>
          <w:numId w:val="23"/>
        </w:numPr>
        <w:spacing w:beforeLines="50" w:before="156"/>
        <w:rPr>
          <w:rFonts w:ascii="宋体" w:hAnsi="宋体"/>
          <w:sz w:val="24"/>
          <w:lang w:val="en-CA"/>
        </w:rPr>
      </w:pPr>
      <w:r w:rsidRPr="002C6CFE">
        <w:rPr>
          <w:rFonts w:ascii="宋体" w:hAnsi="宋体" w:hint="eastAsia"/>
          <w:sz w:val="24"/>
          <w:lang w:val="en-CA"/>
        </w:rPr>
        <w:t>(</w:t>
      </w:r>
      <w:r w:rsidR="00244572" w:rsidRPr="002C6CFE">
        <w:rPr>
          <w:rFonts w:ascii="宋体" w:hAnsi="宋体" w:hint="eastAsia"/>
          <w:sz w:val="24"/>
          <w:lang w:val="en-CA"/>
        </w:rPr>
        <w:t>本题</w:t>
      </w:r>
      <w:r w:rsidRPr="002C6CFE">
        <w:rPr>
          <w:rFonts w:ascii="宋体" w:hAnsi="宋体"/>
          <w:sz w:val="24"/>
          <w:lang w:val="en-CA"/>
        </w:rPr>
        <w:t>1</w:t>
      </w:r>
      <w:r w:rsidR="00244572" w:rsidRPr="002C6CFE">
        <w:rPr>
          <w:rFonts w:ascii="宋体" w:hAnsi="宋体"/>
          <w:sz w:val="24"/>
          <w:lang w:val="en-CA"/>
        </w:rPr>
        <w:t>2</w:t>
      </w:r>
      <w:r w:rsidRPr="002C6CFE">
        <w:rPr>
          <w:rFonts w:ascii="宋体" w:hAnsi="宋体" w:hint="eastAsia"/>
          <w:sz w:val="24"/>
          <w:lang w:val="en-CA"/>
        </w:rPr>
        <w:t>分</w:t>
      </w:r>
      <w:r w:rsidRPr="002C6CFE">
        <w:rPr>
          <w:rFonts w:ascii="宋体" w:hAnsi="宋体"/>
          <w:sz w:val="24"/>
          <w:lang w:val="en-CA"/>
        </w:rPr>
        <w:t>)</w:t>
      </w:r>
      <w:r w:rsidR="00950941" w:rsidRPr="002C6CFE">
        <w:rPr>
          <w:rFonts w:ascii="宋体" w:hAnsi="宋体" w:hint="eastAsia"/>
          <w:sz w:val="24"/>
          <w:lang w:val="en-CA"/>
        </w:rPr>
        <w:t xml:space="preserve">如图所示的热交换器采用饱和蒸汽加热物料，正常工况下要求蒸汽流量恒定，以保持系统工况稳定。但物料加热后的出口温度不能高于 </w:t>
      </w:r>
      <w:r w:rsidR="00950941" w:rsidRPr="002C6CFE">
        <w:rPr>
          <w:rFonts w:ascii="宋体" w:hAnsi="宋体"/>
          <w:sz w:val="24"/>
          <w:lang w:val="en-CA"/>
        </w:rPr>
        <w:t>8</w:t>
      </w:r>
      <w:r w:rsidR="00950941" w:rsidRPr="002C6CFE">
        <w:rPr>
          <w:rFonts w:ascii="宋体" w:hAnsi="宋体" w:hint="eastAsia"/>
          <w:sz w:val="24"/>
          <w:lang w:val="en-CA"/>
        </w:rPr>
        <w:t>5°C,否则物料中水分会产生水合物堵塞管道。请设计一选择性控制系统，要求：</w:t>
      </w:r>
    </w:p>
    <w:p w14:paraId="2C8B1FAA" w14:textId="77777777" w:rsidR="002C6CFE" w:rsidRDefault="00EE2ADB" w:rsidP="002C6CFE">
      <w:pPr>
        <w:pStyle w:val="a9"/>
        <w:spacing w:beforeLines="50" w:before="156"/>
        <w:ind w:left="360"/>
        <w:rPr>
          <w:rFonts w:ascii="宋体" w:hAnsi="宋体"/>
          <w:sz w:val="24"/>
          <w:lang w:val="en-CA"/>
        </w:rPr>
      </w:pPr>
      <w:r w:rsidRPr="002C6CFE">
        <w:rPr>
          <w:rFonts w:ascii="宋体" w:hAnsi="宋体" w:hint="eastAsia"/>
          <w:sz w:val="24"/>
          <w:lang w:val="en-CA"/>
        </w:rPr>
        <w:t>（1）</w:t>
      </w:r>
      <w:r w:rsidR="00950941" w:rsidRPr="002C6CFE">
        <w:rPr>
          <w:rFonts w:ascii="宋体" w:hAnsi="宋体" w:hint="eastAsia"/>
          <w:sz w:val="24"/>
          <w:lang w:val="en-CA"/>
        </w:rPr>
        <w:t>画出系统工艺流程图和原理方框图；</w:t>
      </w:r>
    </w:p>
    <w:p w14:paraId="00BF5713" w14:textId="1B79381F" w:rsidR="00950941" w:rsidRDefault="00716AE2" w:rsidP="002C6CFE">
      <w:pPr>
        <w:pStyle w:val="a9"/>
        <w:spacing w:beforeLines="50" w:before="156"/>
        <w:ind w:left="360"/>
        <w:rPr>
          <w:rFonts w:ascii="宋体" w:hAnsi="宋体"/>
          <w:sz w:val="24"/>
          <w:lang w:val="en-CA"/>
        </w:rPr>
      </w:pPr>
      <w:r w:rsidRPr="00F25EAF">
        <w:rPr>
          <w:noProof/>
          <w:lang w:val="en-CA"/>
        </w:rPr>
        <mc:AlternateContent>
          <mc:Choice Requires="wpg">
            <w:drawing>
              <wp:anchor distT="0" distB="0" distL="114300" distR="114300" simplePos="0" relativeHeight="251659264" behindDoc="0" locked="0" layoutInCell="1" allowOverlap="1" wp14:anchorId="053B9E99" wp14:editId="6AD394C7">
                <wp:simplePos x="0" y="0"/>
                <wp:positionH relativeFrom="column">
                  <wp:posOffset>2755265</wp:posOffset>
                </wp:positionH>
                <wp:positionV relativeFrom="paragraph">
                  <wp:posOffset>63500</wp:posOffset>
                </wp:positionV>
                <wp:extent cx="2722880" cy="1971675"/>
                <wp:effectExtent l="0" t="0" r="1270" b="28575"/>
                <wp:wrapSquare wrapText="bothSides"/>
                <wp:docPr id="102573" name="组合 77"/>
                <wp:cNvGraphicFramePr/>
                <a:graphic xmlns:a="http://schemas.openxmlformats.org/drawingml/2006/main">
                  <a:graphicData uri="http://schemas.microsoft.com/office/word/2010/wordprocessingGroup">
                    <wpg:wgp>
                      <wpg:cNvGrpSpPr/>
                      <wpg:grpSpPr bwMode="auto">
                        <a:xfrm>
                          <a:off x="0" y="0"/>
                          <a:ext cx="2722880" cy="1971675"/>
                          <a:chOff x="0" y="29867"/>
                          <a:chExt cx="4795618" cy="3012445"/>
                        </a:xfrm>
                      </wpg:grpSpPr>
                      <wps:wsp>
                        <wps:cNvPr id="102574" name="object 5"/>
                        <wps:cNvSpPr>
                          <a:spLocks/>
                        </wps:cNvSpPr>
                        <wps:spPr bwMode="auto">
                          <a:xfrm>
                            <a:off x="3181086" y="2462557"/>
                            <a:ext cx="415925" cy="579755"/>
                          </a:xfrm>
                          <a:custGeom>
                            <a:avLst/>
                            <a:gdLst>
                              <a:gd name="T0" fmla="*/ 0 w 415925"/>
                              <a:gd name="T1" fmla="*/ 579205 h 579754"/>
                              <a:gd name="T2" fmla="*/ 40023 w 415925"/>
                              <a:gd name="T3" fmla="*/ 576554 h 579754"/>
                              <a:gd name="T4" fmla="*/ 78971 w 415925"/>
                              <a:gd name="T5" fmla="*/ 568761 h 579754"/>
                              <a:gd name="T6" fmla="*/ 116669 w 415925"/>
                              <a:gd name="T7" fmla="*/ 556071 h 579754"/>
                              <a:gd name="T8" fmla="*/ 152943 w 415925"/>
                              <a:gd name="T9" fmla="*/ 538724 h 579754"/>
                              <a:gd name="T10" fmla="*/ 187618 w 415925"/>
                              <a:gd name="T11" fmla="*/ 516965 h 579754"/>
                              <a:gd name="T12" fmla="*/ 220520 w 415925"/>
                              <a:gd name="T13" fmla="*/ 491036 h 579754"/>
                              <a:gd name="T14" fmla="*/ 251476 w 415925"/>
                              <a:gd name="T15" fmla="*/ 461179 h 579754"/>
                              <a:gd name="T16" fmla="*/ 280310 w 415925"/>
                              <a:gd name="T17" fmla="*/ 427638 h 579754"/>
                              <a:gd name="T18" fmla="*/ 306849 w 415925"/>
                              <a:gd name="T19" fmla="*/ 390654 h 579754"/>
                              <a:gd name="T20" fmla="*/ 330918 w 415925"/>
                              <a:gd name="T21" fmla="*/ 350471 h 579754"/>
                              <a:gd name="T22" fmla="*/ 352344 w 415925"/>
                              <a:gd name="T23" fmla="*/ 307332 h 579754"/>
                              <a:gd name="T24" fmla="*/ 370951 w 415925"/>
                              <a:gd name="T25" fmla="*/ 261479 h 579754"/>
                              <a:gd name="T26" fmla="*/ 386566 w 415925"/>
                              <a:gd name="T27" fmla="*/ 213154 h 579754"/>
                              <a:gd name="T28" fmla="*/ 399014 w 415925"/>
                              <a:gd name="T29" fmla="*/ 162602 h 579754"/>
                              <a:gd name="T30" fmla="*/ 408121 w 415925"/>
                              <a:gd name="T31" fmla="*/ 110063 h 579754"/>
                              <a:gd name="T32" fmla="*/ 413713 w 415925"/>
                              <a:gd name="T33" fmla="*/ 55781 h 579754"/>
                              <a:gd name="T34" fmla="*/ 415616 w 415925"/>
                              <a:gd name="T35" fmla="*/ 0 h 579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5925" h="579754">
                                <a:moveTo>
                                  <a:pt x="0" y="579205"/>
                                </a:moveTo>
                                <a:lnTo>
                                  <a:pt x="40023" y="576554"/>
                                </a:lnTo>
                                <a:lnTo>
                                  <a:pt x="78971" y="568761"/>
                                </a:lnTo>
                                <a:lnTo>
                                  <a:pt x="116669" y="556071"/>
                                </a:lnTo>
                                <a:lnTo>
                                  <a:pt x="152943" y="538724"/>
                                </a:lnTo>
                                <a:lnTo>
                                  <a:pt x="187618" y="516965"/>
                                </a:lnTo>
                                <a:lnTo>
                                  <a:pt x="220520" y="491036"/>
                                </a:lnTo>
                                <a:lnTo>
                                  <a:pt x="251476" y="461179"/>
                                </a:lnTo>
                                <a:lnTo>
                                  <a:pt x="280310" y="427638"/>
                                </a:lnTo>
                                <a:lnTo>
                                  <a:pt x="306849" y="390654"/>
                                </a:lnTo>
                                <a:lnTo>
                                  <a:pt x="330918" y="350471"/>
                                </a:lnTo>
                                <a:lnTo>
                                  <a:pt x="352344" y="307332"/>
                                </a:lnTo>
                                <a:lnTo>
                                  <a:pt x="370951" y="261479"/>
                                </a:lnTo>
                                <a:lnTo>
                                  <a:pt x="386566" y="213154"/>
                                </a:lnTo>
                                <a:lnTo>
                                  <a:pt x="399014" y="162602"/>
                                </a:lnTo>
                                <a:lnTo>
                                  <a:pt x="408121" y="110063"/>
                                </a:lnTo>
                                <a:lnTo>
                                  <a:pt x="413713" y="55781"/>
                                </a:lnTo>
                                <a:lnTo>
                                  <a:pt x="415616" y="0"/>
                                </a:lnTo>
                              </a:path>
                            </a:pathLst>
                          </a:custGeom>
                          <a:noFill/>
                          <a:ln w="3344">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75" name="object 6"/>
                        <wps:cNvSpPr>
                          <a:spLocks/>
                        </wps:cNvSpPr>
                        <wps:spPr bwMode="auto">
                          <a:xfrm>
                            <a:off x="799272" y="2462557"/>
                            <a:ext cx="400050" cy="579755"/>
                          </a:xfrm>
                          <a:custGeom>
                            <a:avLst/>
                            <a:gdLst>
                              <a:gd name="T0" fmla="*/ 399600 w 400050"/>
                              <a:gd name="T1" fmla="*/ 579205 h 579754"/>
                              <a:gd name="T2" fmla="*/ 361118 w 400050"/>
                              <a:gd name="T3" fmla="*/ 576554 h 579754"/>
                              <a:gd name="T4" fmla="*/ 323671 w 400050"/>
                              <a:gd name="T5" fmla="*/ 568761 h 579754"/>
                              <a:gd name="T6" fmla="*/ 287425 w 400050"/>
                              <a:gd name="T7" fmla="*/ 556071 h 579754"/>
                              <a:gd name="T8" fmla="*/ 252549 w 400050"/>
                              <a:gd name="T9" fmla="*/ 538724 h 579754"/>
                              <a:gd name="T10" fmla="*/ 219210 w 400050"/>
                              <a:gd name="T11" fmla="*/ 516965 h 579754"/>
                              <a:gd name="T12" fmla="*/ 187575 w 400050"/>
                              <a:gd name="T13" fmla="*/ 491036 h 579754"/>
                              <a:gd name="T14" fmla="*/ 157812 w 400050"/>
                              <a:gd name="T15" fmla="*/ 461179 h 579754"/>
                              <a:gd name="T16" fmla="*/ 130089 w 400050"/>
                              <a:gd name="T17" fmla="*/ 427638 h 579754"/>
                              <a:gd name="T18" fmla="*/ 104573 w 400050"/>
                              <a:gd name="T19" fmla="*/ 390654 h 579754"/>
                              <a:gd name="T20" fmla="*/ 81432 w 400050"/>
                              <a:gd name="T21" fmla="*/ 350471 h 579754"/>
                              <a:gd name="T22" fmla="*/ 60832 w 400050"/>
                              <a:gd name="T23" fmla="*/ 307332 h 579754"/>
                              <a:gd name="T24" fmla="*/ 42942 w 400050"/>
                              <a:gd name="T25" fmla="*/ 261479 h 579754"/>
                              <a:gd name="T26" fmla="*/ 27930 w 400050"/>
                              <a:gd name="T27" fmla="*/ 213154 h 579754"/>
                              <a:gd name="T28" fmla="*/ 15961 w 400050"/>
                              <a:gd name="T29" fmla="*/ 162602 h 579754"/>
                              <a:gd name="T30" fmla="*/ 7205 w 400050"/>
                              <a:gd name="T31" fmla="*/ 110063 h 579754"/>
                              <a:gd name="T32" fmla="*/ 1829 w 400050"/>
                              <a:gd name="T33" fmla="*/ 55781 h 579754"/>
                              <a:gd name="T34" fmla="*/ 0 w 400050"/>
                              <a:gd name="T35" fmla="*/ 0 h 579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0050" h="579754">
                                <a:moveTo>
                                  <a:pt x="399600" y="579205"/>
                                </a:moveTo>
                                <a:lnTo>
                                  <a:pt x="361118" y="576554"/>
                                </a:lnTo>
                                <a:lnTo>
                                  <a:pt x="323671" y="568761"/>
                                </a:lnTo>
                                <a:lnTo>
                                  <a:pt x="287425" y="556071"/>
                                </a:lnTo>
                                <a:lnTo>
                                  <a:pt x="252549" y="538724"/>
                                </a:lnTo>
                                <a:lnTo>
                                  <a:pt x="219210" y="516965"/>
                                </a:lnTo>
                                <a:lnTo>
                                  <a:pt x="187575" y="491036"/>
                                </a:lnTo>
                                <a:lnTo>
                                  <a:pt x="157812" y="461179"/>
                                </a:lnTo>
                                <a:lnTo>
                                  <a:pt x="130089" y="427638"/>
                                </a:lnTo>
                                <a:lnTo>
                                  <a:pt x="104573" y="390654"/>
                                </a:lnTo>
                                <a:lnTo>
                                  <a:pt x="81432" y="350471"/>
                                </a:lnTo>
                                <a:lnTo>
                                  <a:pt x="60832" y="307332"/>
                                </a:lnTo>
                                <a:lnTo>
                                  <a:pt x="42942" y="261479"/>
                                </a:lnTo>
                                <a:lnTo>
                                  <a:pt x="27930" y="213154"/>
                                </a:lnTo>
                                <a:lnTo>
                                  <a:pt x="15961" y="162602"/>
                                </a:lnTo>
                                <a:lnTo>
                                  <a:pt x="7205" y="110063"/>
                                </a:lnTo>
                                <a:lnTo>
                                  <a:pt x="1829" y="55781"/>
                                </a:lnTo>
                                <a:lnTo>
                                  <a:pt x="0" y="0"/>
                                </a:lnTo>
                              </a:path>
                            </a:pathLst>
                          </a:custGeom>
                          <a:noFill/>
                          <a:ln w="3346">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76" name="object 7"/>
                        <wps:cNvSpPr txBox="1"/>
                        <wps:spPr>
                          <a:xfrm>
                            <a:off x="42303" y="2050911"/>
                            <a:ext cx="818947" cy="347730"/>
                          </a:xfrm>
                          <a:prstGeom prst="rect">
                            <a:avLst/>
                          </a:prstGeom>
                        </wps:spPr>
                        <wps:txbx>
                          <w:txbxContent>
                            <w:p w14:paraId="1680CAA2" w14:textId="77777777" w:rsidR="00252C23" w:rsidRDefault="00252C23" w:rsidP="00EE2ADB">
                              <w:pPr>
                                <w:kinsoku w:val="0"/>
                                <w:overflowPunct w:val="0"/>
                                <w:spacing w:before="27"/>
                                <w:ind w:left="14"/>
                                <w:textAlignment w:val="baseline"/>
                                <w:rPr>
                                  <w:sz w:val="24"/>
                                </w:rPr>
                              </w:pPr>
                              <w:r>
                                <w:rPr>
                                  <w:rFonts w:hint="eastAsia"/>
                                  <w:sz w:val="24"/>
                                </w:rPr>
                                <w:t>物料</w:t>
                              </w:r>
                            </w:p>
                          </w:txbxContent>
                        </wps:txbx>
                        <wps:bodyPr wrap="square" lIns="0" tIns="17145" rIns="0" bIns="0">
                          <a:noAutofit/>
                        </wps:bodyPr>
                      </wps:wsp>
                      <wps:wsp>
                        <wps:cNvPr id="102577" name="object 8"/>
                        <wps:cNvSpPr>
                          <a:spLocks/>
                        </wps:cNvSpPr>
                        <wps:spPr bwMode="auto">
                          <a:xfrm>
                            <a:off x="1198873" y="3041762"/>
                            <a:ext cx="1998345" cy="0"/>
                          </a:xfrm>
                          <a:custGeom>
                            <a:avLst/>
                            <a:gdLst>
                              <a:gd name="T0" fmla="*/ 0 w 1998345"/>
                              <a:gd name="T1" fmla="*/ 1998144 w 1998345"/>
                            </a:gdLst>
                            <a:ahLst/>
                            <a:cxnLst>
                              <a:cxn ang="0">
                                <a:pos x="T0" y="0"/>
                              </a:cxn>
                              <a:cxn ang="0">
                                <a:pos x="T1" y="0"/>
                              </a:cxn>
                            </a:cxnLst>
                            <a:rect l="0" t="0" r="r" b="b"/>
                            <a:pathLst>
                              <a:path w="1998345">
                                <a:moveTo>
                                  <a:pt x="0" y="0"/>
                                </a:moveTo>
                                <a:lnTo>
                                  <a:pt x="1998144"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78" name="object 9"/>
                        <wps:cNvSpPr txBox="1"/>
                        <wps:spPr>
                          <a:xfrm>
                            <a:off x="1308678" y="249095"/>
                            <a:ext cx="735916" cy="430625"/>
                          </a:xfrm>
                          <a:prstGeom prst="rect">
                            <a:avLst/>
                          </a:prstGeom>
                        </wps:spPr>
                        <wps:txbx>
                          <w:txbxContent>
                            <w:p w14:paraId="65EA7820" w14:textId="77777777" w:rsidR="00252C23" w:rsidRDefault="00252C23" w:rsidP="00EE2ADB">
                              <w:pPr>
                                <w:kinsoku w:val="0"/>
                                <w:overflowPunct w:val="0"/>
                                <w:spacing w:before="27"/>
                                <w:ind w:left="14"/>
                                <w:textAlignment w:val="baseline"/>
                                <w:rPr>
                                  <w:sz w:val="24"/>
                                </w:rPr>
                              </w:pPr>
                              <w:r>
                                <w:rPr>
                                  <w:rFonts w:ascii="宋体" w:hAnsi="宋体" w:cs="宋体" w:hint="eastAsia"/>
                                  <w:b/>
                                  <w:bCs/>
                                  <w:color w:val="000000" w:themeColor="text1"/>
                                  <w:spacing w:val="17"/>
                                  <w:kern w:val="24"/>
                                  <w:sz w:val="25"/>
                                  <w:szCs w:val="25"/>
                                </w:rPr>
                                <w:t>蒸汽</w:t>
                              </w:r>
                            </w:p>
                          </w:txbxContent>
                        </wps:txbx>
                        <wps:bodyPr wrap="square" lIns="0" tIns="17145" rIns="0" bIns="0">
                          <a:noAutofit/>
                        </wps:bodyPr>
                      </wps:wsp>
                      <wps:wsp>
                        <wps:cNvPr id="102579" name="object 10"/>
                        <wps:cNvSpPr>
                          <a:spLocks/>
                        </wps:cNvSpPr>
                        <wps:spPr bwMode="auto">
                          <a:xfrm>
                            <a:off x="1198873" y="1883342"/>
                            <a:ext cx="2398395" cy="579755"/>
                          </a:xfrm>
                          <a:custGeom>
                            <a:avLst/>
                            <a:gdLst>
                              <a:gd name="T0" fmla="*/ 0 w 2398395"/>
                              <a:gd name="T1" fmla="*/ 0 h 579754"/>
                              <a:gd name="T2" fmla="*/ 1998144 w 2398395"/>
                              <a:gd name="T3" fmla="*/ 0 h 579754"/>
                              <a:gd name="T4" fmla="*/ 2036643 w 2398395"/>
                              <a:gd name="T5" fmla="*/ 2651 h 579754"/>
                              <a:gd name="T6" fmla="*/ 2074104 w 2398395"/>
                              <a:gd name="T7" fmla="*/ 10444 h 579754"/>
                              <a:gd name="T8" fmla="*/ 2110362 w 2398395"/>
                              <a:gd name="T9" fmla="*/ 23135 h 579754"/>
                              <a:gd name="T10" fmla="*/ 2145248 w 2398395"/>
                              <a:gd name="T11" fmla="*/ 40482 h 579754"/>
                              <a:gd name="T12" fmla="*/ 2178596 w 2398395"/>
                              <a:gd name="T13" fmla="*/ 62241 h 579754"/>
                              <a:gd name="T14" fmla="*/ 2210237 w 2398395"/>
                              <a:gd name="T15" fmla="*/ 88172 h 579754"/>
                              <a:gd name="T16" fmla="*/ 2240005 w 2398395"/>
                              <a:gd name="T17" fmla="*/ 118029 h 579754"/>
                              <a:gd name="T18" fmla="*/ 2267733 w 2398395"/>
                              <a:gd name="T19" fmla="*/ 151571 h 579754"/>
                              <a:gd name="T20" fmla="*/ 2293252 w 2398395"/>
                              <a:gd name="T21" fmla="*/ 188556 h 579754"/>
                              <a:gd name="T22" fmla="*/ 2316396 w 2398395"/>
                              <a:gd name="T23" fmla="*/ 228739 h 579754"/>
                              <a:gd name="T24" fmla="*/ 2336996 w 2398395"/>
                              <a:gd name="T25" fmla="*/ 271879 h 579754"/>
                              <a:gd name="T26" fmla="*/ 2354887 w 2398395"/>
                              <a:gd name="T27" fmla="*/ 317733 h 579754"/>
                              <a:gd name="T28" fmla="*/ 2369900 w 2398395"/>
                              <a:gd name="T29" fmla="*/ 366058 h 579754"/>
                              <a:gd name="T30" fmla="*/ 2381868 w 2398395"/>
                              <a:gd name="T31" fmla="*/ 416612 h 579754"/>
                              <a:gd name="T32" fmla="*/ 2390624 w 2398395"/>
                              <a:gd name="T33" fmla="*/ 469151 h 579754"/>
                              <a:gd name="T34" fmla="*/ 2396000 w 2398395"/>
                              <a:gd name="T35" fmla="*/ 523433 h 579754"/>
                              <a:gd name="T36" fmla="*/ 2397829 w 2398395"/>
                              <a:gd name="T37" fmla="*/ 579215 h 579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398395" h="579754">
                                <a:moveTo>
                                  <a:pt x="0" y="0"/>
                                </a:moveTo>
                                <a:lnTo>
                                  <a:pt x="1998144" y="0"/>
                                </a:lnTo>
                                <a:lnTo>
                                  <a:pt x="2036643" y="2651"/>
                                </a:lnTo>
                                <a:lnTo>
                                  <a:pt x="2074104" y="10444"/>
                                </a:lnTo>
                                <a:lnTo>
                                  <a:pt x="2110362" y="23135"/>
                                </a:lnTo>
                                <a:lnTo>
                                  <a:pt x="2145248" y="40482"/>
                                </a:lnTo>
                                <a:lnTo>
                                  <a:pt x="2178596" y="62241"/>
                                </a:lnTo>
                                <a:lnTo>
                                  <a:pt x="2210237" y="88172"/>
                                </a:lnTo>
                                <a:lnTo>
                                  <a:pt x="2240005" y="118029"/>
                                </a:lnTo>
                                <a:lnTo>
                                  <a:pt x="2267733" y="151571"/>
                                </a:lnTo>
                                <a:lnTo>
                                  <a:pt x="2293252" y="188556"/>
                                </a:lnTo>
                                <a:lnTo>
                                  <a:pt x="2316396" y="228739"/>
                                </a:lnTo>
                                <a:lnTo>
                                  <a:pt x="2336996" y="271879"/>
                                </a:lnTo>
                                <a:lnTo>
                                  <a:pt x="2354887" y="317733"/>
                                </a:lnTo>
                                <a:lnTo>
                                  <a:pt x="2369900" y="366058"/>
                                </a:lnTo>
                                <a:lnTo>
                                  <a:pt x="2381868" y="416612"/>
                                </a:lnTo>
                                <a:lnTo>
                                  <a:pt x="2390624" y="469151"/>
                                </a:lnTo>
                                <a:lnTo>
                                  <a:pt x="2396000" y="523433"/>
                                </a:lnTo>
                                <a:lnTo>
                                  <a:pt x="2397829" y="579215"/>
                                </a:lnTo>
                              </a:path>
                            </a:pathLst>
                          </a:custGeom>
                          <a:noFill/>
                          <a:ln w="3275">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0" name="object 11"/>
                        <wps:cNvSpPr>
                          <a:spLocks/>
                        </wps:cNvSpPr>
                        <wps:spPr bwMode="auto">
                          <a:xfrm>
                            <a:off x="799272" y="1883342"/>
                            <a:ext cx="400050" cy="579755"/>
                          </a:xfrm>
                          <a:custGeom>
                            <a:avLst/>
                            <a:gdLst>
                              <a:gd name="T0" fmla="*/ 399600 w 400050"/>
                              <a:gd name="T1" fmla="*/ 0 h 579754"/>
                              <a:gd name="T2" fmla="*/ 361118 w 400050"/>
                              <a:gd name="T3" fmla="*/ 2651 h 579754"/>
                              <a:gd name="T4" fmla="*/ 323671 w 400050"/>
                              <a:gd name="T5" fmla="*/ 10444 h 579754"/>
                              <a:gd name="T6" fmla="*/ 287425 w 400050"/>
                              <a:gd name="T7" fmla="*/ 23135 h 579754"/>
                              <a:gd name="T8" fmla="*/ 252549 w 400050"/>
                              <a:gd name="T9" fmla="*/ 40482 h 579754"/>
                              <a:gd name="T10" fmla="*/ 219210 w 400050"/>
                              <a:gd name="T11" fmla="*/ 62241 h 579754"/>
                              <a:gd name="T12" fmla="*/ 187575 w 400050"/>
                              <a:gd name="T13" fmla="*/ 88172 h 579754"/>
                              <a:gd name="T14" fmla="*/ 157812 w 400050"/>
                              <a:gd name="T15" fmla="*/ 118029 h 579754"/>
                              <a:gd name="T16" fmla="*/ 130089 w 400050"/>
                              <a:gd name="T17" fmla="*/ 151571 h 579754"/>
                              <a:gd name="T18" fmla="*/ 104573 w 400050"/>
                              <a:gd name="T19" fmla="*/ 188556 h 579754"/>
                              <a:gd name="T20" fmla="*/ 81432 w 400050"/>
                              <a:gd name="T21" fmla="*/ 228739 h 579754"/>
                              <a:gd name="T22" fmla="*/ 60832 w 400050"/>
                              <a:gd name="T23" fmla="*/ 271879 h 579754"/>
                              <a:gd name="T24" fmla="*/ 42942 w 400050"/>
                              <a:gd name="T25" fmla="*/ 317733 h 579754"/>
                              <a:gd name="T26" fmla="*/ 27930 w 400050"/>
                              <a:gd name="T27" fmla="*/ 366058 h 579754"/>
                              <a:gd name="T28" fmla="*/ 15961 w 400050"/>
                              <a:gd name="T29" fmla="*/ 416612 h 579754"/>
                              <a:gd name="T30" fmla="*/ 7205 w 400050"/>
                              <a:gd name="T31" fmla="*/ 469151 h 579754"/>
                              <a:gd name="T32" fmla="*/ 1829 w 400050"/>
                              <a:gd name="T33" fmla="*/ 523433 h 579754"/>
                              <a:gd name="T34" fmla="*/ 0 w 400050"/>
                              <a:gd name="T35" fmla="*/ 579215 h 579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0050" h="579754">
                                <a:moveTo>
                                  <a:pt x="399600" y="0"/>
                                </a:moveTo>
                                <a:lnTo>
                                  <a:pt x="361118" y="2651"/>
                                </a:lnTo>
                                <a:lnTo>
                                  <a:pt x="323671" y="10444"/>
                                </a:lnTo>
                                <a:lnTo>
                                  <a:pt x="287425" y="23135"/>
                                </a:lnTo>
                                <a:lnTo>
                                  <a:pt x="252549" y="40482"/>
                                </a:lnTo>
                                <a:lnTo>
                                  <a:pt x="219210" y="62241"/>
                                </a:lnTo>
                                <a:lnTo>
                                  <a:pt x="187575" y="88172"/>
                                </a:lnTo>
                                <a:lnTo>
                                  <a:pt x="157812" y="118029"/>
                                </a:lnTo>
                                <a:lnTo>
                                  <a:pt x="130089" y="151571"/>
                                </a:lnTo>
                                <a:lnTo>
                                  <a:pt x="104573" y="188556"/>
                                </a:lnTo>
                                <a:lnTo>
                                  <a:pt x="81432" y="228739"/>
                                </a:lnTo>
                                <a:lnTo>
                                  <a:pt x="60832" y="271879"/>
                                </a:lnTo>
                                <a:lnTo>
                                  <a:pt x="42942" y="317733"/>
                                </a:lnTo>
                                <a:lnTo>
                                  <a:pt x="27930" y="366058"/>
                                </a:lnTo>
                                <a:lnTo>
                                  <a:pt x="15961" y="416612"/>
                                </a:lnTo>
                                <a:lnTo>
                                  <a:pt x="7205" y="469151"/>
                                </a:lnTo>
                                <a:lnTo>
                                  <a:pt x="1829" y="523433"/>
                                </a:lnTo>
                                <a:lnTo>
                                  <a:pt x="0" y="579215"/>
                                </a:lnTo>
                              </a:path>
                            </a:pathLst>
                          </a:custGeom>
                          <a:noFill/>
                          <a:ln w="3346">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1" name="object 12"/>
                        <wps:cNvSpPr>
                          <a:spLocks/>
                        </wps:cNvSpPr>
                        <wps:spPr bwMode="auto">
                          <a:xfrm>
                            <a:off x="1171945" y="1884663"/>
                            <a:ext cx="12065" cy="1156970"/>
                          </a:xfrm>
                          <a:custGeom>
                            <a:avLst/>
                            <a:gdLst>
                              <a:gd name="T0" fmla="*/ 0 w 12065"/>
                              <a:gd name="T1" fmla="*/ 0 h 1156970"/>
                              <a:gd name="T2" fmla="*/ 11842 w 12065"/>
                              <a:gd name="T3" fmla="*/ 1156687 h 1156970"/>
                            </a:gdLst>
                            <a:ahLst/>
                            <a:cxnLst>
                              <a:cxn ang="0">
                                <a:pos x="T0" y="T1"/>
                              </a:cxn>
                              <a:cxn ang="0">
                                <a:pos x="T2" y="T3"/>
                              </a:cxn>
                            </a:cxnLst>
                            <a:rect l="0" t="0" r="r" b="b"/>
                            <a:pathLst>
                              <a:path w="12065" h="1156970">
                                <a:moveTo>
                                  <a:pt x="0" y="0"/>
                                </a:moveTo>
                                <a:lnTo>
                                  <a:pt x="11842" y="1156687"/>
                                </a:lnTo>
                              </a:path>
                            </a:pathLst>
                          </a:custGeom>
                          <a:noFill/>
                          <a:ln w="3383">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2" name="object 13"/>
                        <wps:cNvSpPr>
                          <a:spLocks/>
                        </wps:cNvSpPr>
                        <wps:spPr bwMode="auto">
                          <a:xfrm>
                            <a:off x="3197018" y="1883342"/>
                            <a:ext cx="1270" cy="1158240"/>
                          </a:xfrm>
                          <a:custGeom>
                            <a:avLst/>
                            <a:gdLst>
                              <a:gd name="T0" fmla="*/ 0 w 1270"/>
                              <a:gd name="T1" fmla="*/ 0 h 1158239"/>
                              <a:gd name="T2" fmla="*/ 986 w 1270"/>
                              <a:gd name="T3" fmla="*/ 1157941 h 1158239"/>
                            </a:gdLst>
                            <a:ahLst/>
                            <a:cxnLst>
                              <a:cxn ang="0">
                                <a:pos x="T0" y="T1"/>
                              </a:cxn>
                              <a:cxn ang="0">
                                <a:pos x="T2" y="T3"/>
                              </a:cxn>
                            </a:cxnLst>
                            <a:rect l="0" t="0" r="r" b="b"/>
                            <a:pathLst>
                              <a:path w="1270" h="1158239">
                                <a:moveTo>
                                  <a:pt x="0" y="0"/>
                                </a:moveTo>
                                <a:lnTo>
                                  <a:pt x="986" y="1157941"/>
                                </a:lnTo>
                              </a:path>
                            </a:pathLst>
                          </a:custGeom>
                          <a:noFill/>
                          <a:ln w="3383">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3" name="object 14"/>
                        <wps:cNvSpPr>
                          <a:spLocks/>
                        </wps:cNvSpPr>
                        <wps:spPr bwMode="auto">
                          <a:xfrm>
                            <a:off x="0" y="2455568"/>
                            <a:ext cx="709930" cy="6985"/>
                          </a:xfrm>
                          <a:custGeom>
                            <a:avLst/>
                            <a:gdLst>
                              <a:gd name="T0" fmla="*/ 0 w 709929"/>
                              <a:gd name="T1" fmla="*/ 6988 h 6985"/>
                              <a:gd name="T2" fmla="*/ 709677 w 709929"/>
                              <a:gd name="T3" fmla="*/ 0 h 6985"/>
                            </a:gdLst>
                            <a:ahLst/>
                            <a:cxnLst>
                              <a:cxn ang="0">
                                <a:pos x="T0" y="T1"/>
                              </a:cxn>
                              <a:cxn ang="0">
                                <a:pos x="T2" y="T3"/>
                              </a:cxn>
                            </a:cxnLst>
                            <a:rect l="0" t="0" r="r" b="b"/>
                            <a:pathLst>
                              <a:path w="709929" h="6985">
                                <a:moveTo>
                                  <a:pt x="0" y="6988"/>
                                </a:moveTo>
                                <a:lnTo>
                                  <a:pt x="709677"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4" name="object 15"/>
                        <wps:cNvSpPr>
                          <a:spLocks noChangeArrowheads="1"/>
                        </wps:cNvSpPr>
                        <wps:spPr bwMode="auto">
                          <a:xfrm>
                            <a:off x="680283" y="2398641"/>
                            <a:ext cx="119031" cy="114426"/>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585" name="object 16"/>
                        <wps:cNvSpPr>
                          <a:spLocks/>
                        </wps:cNvSpPr>
                        <wps:spPr bwMode="auto">
                          <a:xfrm>
                            <a:off x="3596421" y="2439794"/>
                            <a:ext cx="1109980" cy="0"/>
                          </a:xfrm>
                          <a:custGeom>
                            <a:avLst/>
                            <a:gdLst>
                              <a:gd name="T0" fmla="*/ 0 w 1109979"/>
                              <a:gd name="T1" fmla="*/ 1109532 w 1109979"/>
                            </a:gdLst>
                            <a:ahLst/>
                            <a:cxnLst>
                              <a:cxn ang="0">
                                <a:pos x="T0" y="0"/>
                              </a:cxn>
                              <a:cxn ang="0">
                                <a:pos x="T1" y="0"/>
                              </a:cxn>
                            </a:cxnLst>
                            <a:rect l="0" t="0" r="r" b="b"/>
                            <a:pathLst>
                              <a:path w="1109979">
                                <a:moveTo>
                                  <a:pt x="0" y="0"/>
                                </a:moveTo>
                                <a:lnTo>
                                  <a:pt x="1109532"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6" name="object 17"/>
                        <wps:cNvSpPr>
                          <a:spLocks noChangeArrowheads="1"/>
                        </wps:cNvSpPr>
                        <wps:spPr bwMode="auto">
                          <a:xfrm>
                            <a:off x="4677193" y="2382581"/>
                            <a:ext cx="118425" cy="114426"/>
                          </a:xfrm>
                          <a:prstGeom prst="rect">
                            <a:avLst/>
                          </a:prstGeom>
                          <a:blipFill dpi="0" rotWithShape="1">
                            <a:blip r:embed="rId1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587" name="object 18"/>
                        <wps:cNvSpPr>
                          <a:spLocks/>
                        </wps:cNvSpPr>
                        <wps:spPr bwMode="auto">
                          <a:xfrm>
                            <a:off x="1998244" y="1304086"/>
                            <a:ext cx="0" cy="492759"/>
                          </a:xfrm>
                          <a:custGeom>
                            <a:avLst/>
                            <a:gdLst>
                              <a:gd name="T0" fmla="*/ 0 h 492760"/>
                              <a:gd name="T1" fmla="*/ 492632 h 492760"/>
                            </a:gdLst>
                            <a:ahLst/>
                            <a:cxnLst>
                              <a:cxn ang="0">
                                <a:pos x="0" y="T0"/>
                              </a:cxn>
                              <a:cxn ang="0">
                                <a:pos x="0" y="T1"/>
                              </a:cxn>
                            </a:cxnLst>
                            <a:rect l="0" t="0" r="r" b="b"/>
                            <a:pathLst>
                              <a:path h="492760">
                                <a:moveTo>
                                  <a:pt x="0" y="0"/>
                                </a:moveTo>
                                <a:lnTo>
                                  <a:pt x="0" y="49263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588" name="object 19"/>
                        <wps:cNvSpPr>
                          <a:spLocks noChangeArrowheads="1"/>
                        </wps:cNvSpPr>
                        <wps:spPr bwMode="auto">
                          <a:xfrm>
                            <a:off x="1939031" y="1768874"/>
                            <a:ext cx="118425" cy="114467"/>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597" name="object 28"/>
                        <wps:cNvSpPr txBox="1"/>
                        <wps:spPr>
                          <a:xfrm>
                            <a:off x="4527063" y="2142003"/>
                            <a:ext cx="137770" cy="232461"/>
                          </a:xfrm>
                          <a:prstGeom prst="rect">
                            <a:avLst/>
                          </a:prstGeom>
                        </wps:spPr>
                        <wps:txbx>
                          <w:txbxContent>
                            <w:p w14:paraId="3CB6E478" w14:textId="39E6E726" w:rsidR="00252C23" w:rsidRDefault="00252C23" w:rsidP="00EE2ADB">
                              <w:pPr>
                                <w:kinsoku w:val="0"/>
                                <w:overflowPunct w:val="0"/>
                                <w:spacing w:before="27"/>
                                <w:ind w:left="14"/>
                                <w:textAlignment w:val="baseline"/>
                                <w:rPr>
                                  <w:sz w:val="24"/>
                                </w:rPr>
                              </w:pPr>
                            </w:p>
                          </w:txbxContent>
                        </wps:txbx>
                        <wps:bodyPr wrap="square" lIns="0" tIns="17145" rIns="0" bIns="0">
                          <a:noAutofit/>
                        </wps:bodyPr>
                      </wps:wsp>
                      <wps:wsp>
                        <wps:cNvPr id="102598" name="object 29"/>
                        <wps:cNvSpPr txBox="1"/>
                        <wps:spPr>
                          <a:xfrm>
                            <a:off x="1499506" y="2066383"/>
                            <a:ext cx="1532378" cy="552829"/>
                          </a:xfrm>
                          <a:prstGeom prst="rect">
                            <a:avLst/>
                          </a:prstGeom>
                        </wps:spPr>
                        <wps:txbx>
                          <w:txbxContent>
                            <w:p w14:paraId="4F67992C" w14:textId="77777777" w:rsidR="00252C23" w:rsidRDefault="00252C23" w:rsidP="00D80666">
                              <w:pPr>
                                <w:kinsoku w:val="0"/>
                                <w:overflowPunct w:val="0"/>
                                <w:spacing w:before="27"/>
                                <w:textAlignment w:val="baseline"/>
                                <w:rPr>
                                  <w:sz w:val="24"/>
                                </w:rPr>
                              </w:pPr>
                              <w:r>
                                <w:rPr>
                                  <w:rFonts w:ascii="宋体" w:hAnsi="宋体" w:cs="宋体" w:hint="eastAsia"/>
                                  <w:b/>
                                  <w:bCs/>
                                  <w:color w:val="000000" w:themeColor="text1"/>
                                  <w:spacing w:val="17"/>
                                  <w:kern w:val="24"/>
                                  <w:sz w:val="25"/>
                                  <w:szCs w:val="25"/>
                                </w:rPr>
                                <w:t>热交换</w:t>
                              </w:r>
                              <w:r>
                                <w:rPr>
                                  <w:rFonts w:ascii="宋体" w:hAnsi="宋体" w:cs="宋体" w:hint="eastAsia"/>
                                  <w:b/>
                                  <w:bCs/>
                                  <w:color w:val="000000" w:themeColor="text1"/>
                                  <w:spacing w:val="16"/>
                                  <w:kern w:val="24"/>
                                  <w:sz w:val="25"/>
                                  <w:szCs w:val="25"/>
                                </w:rPr>
                                <w:t>器</w:t>
                              </w:r>
                            </w:p>
                          </w:txbxContent>
                        </wps:txbx>
                        <wps:bodyPr wrap="square" lIns="0" tIns="17145" rIns="0" bIns="0">
                          <a:noAutofit/>
                        </wps:bodyPr>
                      </wps:wsp>
                      <wps:wsp>
                        <wps:cNvPr id="102599" name="object 30"/>
                        <wps:cNvSpPr>
                          <a:spLocks/>
                        </wps:cNvSpPr>
                        <wps:spPr bwMode="auto">
                          <a:xfrm>
                            <a:off x="1173497" y="2022778"/>
                            <a:ext cx="1965325" cy="15875"/>
                          </a:xfrm>
                          <a:custGeom>
                            <a:avLst/>
                            <a:gdLst>
                              <a:gd name="T0" fmla="*/ 0 w 1965325"/>
                              <a:gd name="T1" fmla="*/ 15420 h 15875"/>
                              <a:gd name="T2" fmla="*/ 1964731 w 1965325"/>
                              <a:gd name="T3" fmla="*/ 0 h 15875"/>
                            </a:gdLst>
                            <a:ahLst/>
                            <a:cxnLst>
                              <a:cxn ang="0">
                                <a:pos x="T0" y="T1"/>
                              </a:cxn>
                              <a:cxn ang="0">
                                <a:pos x="T2" y="T3"/>
                              </a:cxn>
                            </a:cxnLst>
                            <a:rect l="0" t="0" r="r" b="b"/>
                            <a:pathLst>
                              <a:path w="1965325" h="15875">
                                <a:moveTo>
                                  <a:pt x="0" y="15420"/>
                                </a:moveTo>
                                <a:lnTo>
                                  <a:pt x="1964731"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00" name="object 31"/>
                        <wps:cNvSpPr>
                          <a:spLocks noChangeArrowheads="1"/>
                        </wps:cNvSpPr>
                        <wps:spPr bwMode="auto">
                          <a:xfrm>
                            <a:off x="3119054" y="1985331"/>
                            <a:ext cx="78104" cy="75194"/>
                          </a:xfrm>
                          <a:prstGeom prst="rect">
                            <a:avLst/>
                          </a:prstGeom>
                          <a:blipFill dpi="0" rotWithShape="1">
                            <a:blip r:embed="rId1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601" name="object 32"/>
                        <wps:cNvSpPr>
                          <a:spLocks/>
                        </wps:cNvSpPr>
                        <wps:spPr bwMode="auto">
                          <a:xfrm>
                            <a:off x="1175752" y="2239030"/>
                            <a:ext cx="1962785" cy="15240"/>
                          </a:xfrm>
                          <a:custGeom>
                            <a:avLst/>
                            <a:gdLst>
                              <a:gd name="T0" fmla="*/ 0 w 1962784"/>
                              <a:gd name="T1" fmla="*/ 14916 h 15239"/>
                              <a:gd name="T2" fmla="*/ 1962758 w 1962784"/>
                              <a:gd name="T3" fmla="*/ 0 h 15239"/>
                            </a:gdLst>
                            <a:ahLst/>
                            <a:cxnLst>
                              <a:cxn ang="0">
                                <a:pos x="T0" y="T1"/>
                              </a:cxn>
                              <a:cxn ang="0">
                                <a:pos x="T2" y="T3"/>
                              </a:cxn>
                            </a:cxnLst>
                            <a:rect l="0" t="0" r="r" b="b"/>
                            <a:pathLst>
                              <a:path w="1962784" h="15239">
                                <a:moveTo>
                                  <a:pt x="0" y="14916"/>
                                </a:moveTo>
                                <a:lnTo>
                                  <a:pt x="1962758"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02" name="object 33"/>
                        <wps:cNvSpPr>
                          <a:spLocks noChangeArrowheads="1"/>
                        </wps:cNvSpPr>
                        <wps:spPr bwMode="auto">
                          <a:xfrm>
                            <a:off x="3119196" y="2201569"/>
                            <a:ext cx="78104" cy="75194"/>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603" name="object 34"/>
                        <wps:cNvSpPr>
                          <a:spLocks/>
                        </wps:cNvSpPr>
                        <wps:spPr bwMode="auto">
                          <a:xfrm>
                            <a:off x="1177867" y="2424932"/>
                            <a:ext cx="1960880" cy="31115"/>
                          </a:xfrm>
                          <a:custGeom>
                            <a:avLst/>
                            <a:gdLst>
                              <a:gd name="T0" fmla="*/ 0 w 1960879"/>
                              <a:gd name="T1" fmla="*/ 31017 h 31114"/>
                              <a:gd name="T2" fmla="*/ 1960784 w 1960879"/>
                              <a:gd name="T3" fmla="*/ 0 h 31114"/>
                            </a:gdLst>
                            <a:ahLst/>
                            <a:cxnLst>
                              <a:cxn ang="0">
                                <a:pos x="T0" y="T1"/>
                              </a:cxn>
                              <a:cxn ang="0">
                                <a:pos x="T2" y="T3"/>
                              </a:cxn>
                            </a:cxnLst>
                            <a:rect l="0" t="0" r="r" b="b"/>
                            <a:pathLst>
                              <a:path w="1960879" h="31114">
                                <a:moveTo>
                                  <a:pt x="0" y="31017"/>
                                </a:moveTo>
                                <a:lnTo>
                                  <a:pt x="1960784"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04" name="object 35"/>
                        <wps:cNvSpPr>
                          <a:spLocks noChangeArrowheads="1"/>
                        </wps:cNvSpPr>
                        <wps:spPr bwMode="auto">
                          <a:xfrm>
                            <a:off x="3119054" y="2387648"/>
                            <a:ext cx="78386" cy="75180"/>
                          </a:xfrm>
                          <a:prstGeom prst="rect">
                            <a:avLst/>
                          </a:prstGeom>
                          <a:blipFill dpi="0" rotWithShape="1">
                            <a:blip r:embed="rId1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605" name="object 36"/>
                        <wps:cNvSpPr>
                          <a:spLocks/>
                        </wps:cNvSpPr>
                        <wps:spPr bwMode="auto">
                          <a:xfrm>
                            <a:off x="1180264" y="2656509"/>
                            <a:ext cx="1958975" cy="31115"/>
                          </a:xfrm>
                          <a:custGeom>
                            <a:avLst/>
                            <a:gdLst>
                              <a:gd name="T0" fmla="*/ 0 w 1958975"/>
                              <a:gd name="T1" fmla="*/ 30799 h 31114"/>
                              <a:gd name="T2" fmla="*/ 1958528 w 1958975"/>
                              <a:gd name="T3" fmla="*/ 0 h 31114"/>
                            </a:gdLst>
                            <a:ahLst/>
                            <a:cxnLst>
                              <a:cxn ang="0">
                                <a:pos x="T0" y="T1"/>
                              </a:cxn>
                              <a:cxn ang="0">
                                <a:pos x="T2" y="T3"/>
                              </a:cxn>
                            </a:cxnLst>
                            <a:rect l="0" t="0" r="r" b="b"/>
                            <a:pathLst>
                              <a:path w="1958975" h="31114">
                                <a:moveTo>
                                  <a:pt x="0" y="30799"/>
                                </a:moveTo>
                                <a:lnTo>
                                  <a:pt x="1958528" y="0"/>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06" name="object 37"/>
                        <wps:cNvSpPr>
                          <a:spLocks noChangeArrowheads="1"/>
                        </wps:cNvSpPr>
                        <wps:spPr bwMode="auto">
                          <a:xfrm>
                            <a:off x="3119196" y="2619212"/>
                            <a:ext cx="78527" cy="75194"/>
                          </a:xfrm>
                          <a:prstGeom prst="rect">
                            <a:avLst/>
                          </a:prstGeom>
                          <a:blipFill dpi="0" rotWithShape="1">
                            <a:blip r:embed="rId15"/>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607" name="object 38"/>
                        <wps:cNvSpPr>
                          <a:spLocks/>
                        </wps:cNvSpPr>
                        <wps:spPr bwMode="auto">
                          <a:xfrm>
                            <a:off x="1181673" y="2825533"/>
                            <a:ext cx="1957705" cy="22860"/>
                          </a:xfrm>
                          <a:custGeom>
                            <a:avLst/>
                            <a:gdLst>
                              <a:gd name="T0" fmla="*/ 0 w 1957704"/>
                              <a:gd name="T1" fmla="*/ 0 h 22860"/>
                              <a:gd name="T2" fmla="*/ 1957259 w 1957704"/>
                              <a:gd name="T3" fmla="*/ 22476 h 22860"/>
                            </a:gdLst>
                            <a:ahLst/>
                            <a:cxnLst>
                              <a:cxn ang="0">
                                <a:pos x="T0" y="T1"/>
                              </a:cxn>
                              <a:cxn ang="0">
                                <a:pos x="T2" y="T3"/>
                              </a:cxn>
                            </a:cxnLst>
                            <a:rect l="0" t="0" r="r" b="b"/>
                            <a:pathLst>
                              <a:path w="1957704" h="22860">
                                <a:moveTo>
                                  <a:pt x="0" y="0"/>
                                </a:moveTo>
                                <a:lnTo>
                                  <a:pt x="1957259" y="22476"/>
                                </a:lnTo>
                              </a:path>
                            </a:pathLst>
                          </a:custGeom>
                          <a:noFill/>
                          <a:ln w="3269">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08" name="object 39"/>
                        <wps:cNvSpPr>
                          <a:spLocks noChangeArrowheads="1"/>
                        </wps:cNvSpPr>
                        <wps:spPr bwMode="auto">
                          <a:xfrm>
                            <a:off x="3119477" y="2810208"/>
                            <a:ext cx="78386" cy="75180"/>
                          </a:xfrm>
                          <a:prstGeom prst="rect">
                            <a:avLst/>
                          </a:prstGeom>
                          <a:blipFill dpi="0" rotWithShape="1">
                            <a:blip r:embed="rId1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wps:wsp>
                        <wps:cNvPr id="102609" name="object 40"/>
                        <wps:cNvSpPr>
                          <a:spLocks/>
                        </wps:cNvSpPr>
                        <wps:spPr bwMode="auto">
                          <a:xfrm flipH="1">
                            <a:off x="1937435" y="29867"/>
                            <a:ext cx="60810" cy="525257"/>
                          </a:xfrm>
                          <a:custGeom>
                            <a:avLst/>
                            <a:gdLst>
                              <a:gd name="T0" fmla="*/ 0 h 290195"/>
                              <a:gd name="T1" fmla="*/ 289607 h 290195"/>
                            </a:gdLst>
                            <a:ahLst/>
                            <a:cxnLst>
                              <a:cxn ang="0">
                                <a:pos x="0" y="T0"/>
                              </a:cxn>
                              <a:cxn ang="0">
                                <a:pos x="0" y="T1"/>
                              </a:cxn>
                            </a:cxnLst>
                            <a:rect l="0" t="0" r="r" b="b"/>
                            <a:pathLst>
                              <a:path h="290195">
                                <a:moveTo>
                                  <a:pt x="0" y="0"/>
                                </a:moveTo>
                                <a:lnTo>
                                  <a:pt x="0" y="289607"/>
                                </a:lnTo>
                              </a:path>
                            </a:pathLst>
                          </a:custGeom>
                          <a:noFill/>
                          <a:ln w="10150">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3" name="object 44"/>
                        <wps:cNvSpPr>
                          <a:spLocks/>
                        </wps:cNvSpPr>
                        <wps:spPr bwMode="auto">
                          <a:xfrm>
                            <a:off x="1998244" y="512501"/>
                            <a:ext cx="0" cy="290195"/>
                          </a:xfrm>
                          <a:custGeom>
                            <a:avLst/>
                            <a:gdLst>
                              <a:gd name="T0" fmla="*/ 0 h 290195"/>
                              <a:gd name="T1" fmla="*/ 289607 h 290195"/>
                            </a:gdLst>
                            <a:ahLst/>
                            <a:cxnLst>
                              <a:cxn ang="0">
                                <a:pos x="0" y="T0"/>
                              </a:cxn>
                              <a:cxn ang="0">
                                <a:pos x="0" y="T1"/>
                              </a:cxn>
                            </a:cxnLst>
                            <a:rect l="0" t="0" r="r" b="b"/>
                            <a:pathLst>
                              <a:path h="290195">
                                <a:moveTo>
                                  <a:pt x="0" y="0"/>
                                </a:moveTo>
                                <a:lnTo>
                                  <a:pt x="0" y="289607"/>
                                </a:lnTo>
                              </a:path>
                            </a:pathLst>
                          </a:custGeom>
                          <a:noFill/>
                          <a:ln w="10150">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4" name="object 45"/>
                        <wps:cNvSpPr>
                          <a:spLocks/>
                        </wps:cNvSpPr>
                        <wps:spPr bwMode="auto">
                          <a:xfrm>
                            <a:off x="1898287" y="802108"/>
                            <a:ext cx="208279" cy="386715"/>
                          </a:xfrm>
                          <a:custGeom>
                            <a:avLst/>
                            <a:gdLst>
                              <a:gd name="T0" fmla="*/ 0 w 208279"/>
                              <a:gd name="T1" fmla="*/ 0 h 386714"/>
                              <a:gd name="T2" fmla="*/ 207808 w 208279"/>
                              <a:gd name="T3" fmla="*/ 0 h 386714"/>
                              <a:gd name="T4" fmla="*/ 0 w 208279"/>
                              <a:gd name="T5" fmla="*/ 386188 h 386714"/>
                            </a:gdLst>
                            <a:ahLst/>
                            <a:cxnLst>
                              <a:cxn ang="0">
                                <a:pos x="T0" y="T1"/>
                              </a:cxn>
                              <a:cxn ang="0">
                                <a:pos x="T2" y="T3"/>
                              </a:cxn>
                              <a:cxn ang="0">
                                <a:pos x="T4" y="T5"/>
                              </a:cxn>
                            </a:cxnLst>
                            <a:rect l="0" t="0" r="r" b="b"/>
                            <a:pathLst>
                              <a:path w="208279" h="386714">
                                <a:moveTo>
                                  <a:pt x="0" y="0"/>
                                </a:moveTo>
                                <a:lnTo>
                                  <a:pt x="207808" y="0"/>
                                </a:lnTo>
                                <a:lnTo>
                                  <a:pt x="0" y="386188"/>
                                </a:lnTo>
                              </a:path>
                            </a:pathLst>
                          </a:custGeom>
                          <a:noFill/>
                          <a:ln w="10073">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5" name="object 46"/>
                        <wps:cNvSpPr>
                          <a:spLocks/>
                        </wps:cNvSpPr>
                        <wps:spPr bwMode="auto">
                          <a:xfrm>
                            <a:off x="1898287" y="802108"/>
                            <a:ext cx="200025" cy="386715"/>
                          </a:xfrm>
                          <a:custGeom>
                            <a:avLst/>
                            <a:gdLst>
                              <a:gd name="T0" fmla="*/ 0 w 200025"/>
                              <a:gd name="T1" fmla="*/ 0 h 386714"/>
                              <a:gd name="T2" fmla="*/ 199772 w 200025"/>
                              <a:gd name="T3" fmla="*/ 386188 h 386714"/>
                            </a:gdLst>
                            <a:ahLst/>
                            <a:cxnLst>
                              <a:cxn ang="0">
                                <a:pos x="T0" y="T1"/>
                              </a:cxn>
                              <a:cxn ang="0">
                                <a:pos x="T2" y="T3"/>
                              </a:cxn>
                            </a:cxnLst>
                            <a:rect l="0" t="0" r="r" b="b"/>
                            <a:pathLst>
                              <a:path w="200025" h="386714">
                                <a:moveTo>
                                  <a:pt x="0" y="0"/>
                                </a:moveTo>
                                <a:lnTo>
                                  <a:pt x="199772" y="386188"/>
                                </a:lnTo>
                              </a:path>
                            </a:pathLst>
                          </a:custGeom>
                          <a:noFill/>
                          <a:ln w="10078">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6" name="object 47"/>
                        <wps:cNvSpPr>
                          <a:spLocks/>
                        </wps:cNvSpPr>
                        <wps:spPr bwMode="auto">
                          <a:xfrm>
                            <a:off x="1898287" y="1188297"/>
                            <a:ext cx="200025" cy="0"/>
                          </a:xfrm>
                          <a:custGeom>
                            <a:avLst/>
                            <a:gdLst>
                              <a:gd name="T0" fmla="*/ 0 w 200025"/>
                              <a:gd name="T1" fmla="*/ 199772 w 200025"/>
                            </a:gdLst>
                            <a:ahLst/>
                            <a:cxnLst>
                              <a:cxn ang="0">
                                <a:pos x="T0" y="0"/>
                              </a:cxn>
                              <a:cxn ang="0">
                                <a:pos x="T1" y="0"/>
                              </a:cxn>
                            </a:cxnLst>
                            <a:rect l="0" t="0" r="r" b="b"/>
                            <a:pathLst>
                              <a:path w="200025">
                                <a:moveTo>
                                  <a:pt x="0" y="0"/>
                                </a:moveTo>
                                <a:lnTo>
                                  <a:pt x="199772" y="0"/>
                                </a:lnTo>
                              </a:path>
                            </a:pathLst>
                          </a:custGeom>
                          <a:noFill/>
                          <a:ln w="9807">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7" name="object 48"/>
                        <wps:cNvSpPr>
                          <a:spLocks/>
                        </wps:cNvSpPr>
                        <wps:spPr bwMode="auto">
                          <a:xfrm>
                            <a:off x="2000076" y="998949"/>
                            <a:ext cx="201930" cy="0"/>
                          </a:xfrm>
                          <a:custGeom>
                            <a:avLst/>
                            <a:gdLst>
                              <a:gd name="T0" fmla="*/ 0 w 201929"/>
                              <a:gd name="T1" fmla="*/ 201886 w 201929"/>
                            </a:gdLst>
                            <a:ahLst/>
                            <a:cxnLst>
                              <a:cxn ang="0">
                                <a:pos x="T0" y="0"/>
                              </a:cxn>
                              <a:cxn ang="0">
                                <a:pos x="T1" y="0"/>
                              </a:cxn>
                            </a:cxnLst>
                            <a:rect l="0" t="0" r="r" b="b"/>
                            <a:pathLst>
                              <a:path w="201929">
                                <a:moveTo>
                                  <a:pt x="0" y="0"/>
                                </a:moveTo>
                                <a:lnTo>
                                  <a:pt x="201886" y="0"/>
                                </a:lnTo>
                              </a:path>
                            </a:pathLst>
                          </a:custGeom>
                          <a:noFill/>
                          <a:ln w="9807">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8" name="object 49"/>
                        <wps:cNvSpPr>
                          <a:spLocks/>
                        </wps:cNvSpPr>
                        <wps:spPr bwMode="auto">
                          <a:xfrm>
                            <a:off x="2198016" y="898689"/>
                            <a:ext cx="0" cy="193040"/>
                          </a:xfrm>
                          <a:custGeom>
                            <a:avLst/>
                            <a:gdLst>
                              <a:gd name="T0" fmla="*/ 0 h 193039"/>
                              <a:gd name="T1" fmla="*/ 193026 h 193039"/>
                            </a:gdLst>
                            <a:ahLst/>
                            <a:cxnLst>
                              <a:cxn ang="0">
                                <a:pos x="0" y="T0"/>
                              </a:cxn>
                              <a:cxn ang="0">
                                <a:pos x="0" y="T1"/>
                              </a:cxn>
                            </a:cxnLst>
                            <a:rect l="0" t="0" r="r" b="b"/>
                            <a:pathLst>
                              <a:path h="193039">
                                <a:moveTo>
                                  <a:pt x="0" y="0"/>
                                </a:moveTo>
                                <a:lnTo>
                                  <a:pt x="0" y="193026"/>
                                </a:lnTo>
                              </a:path>
                            </a:pathLst>
                          </a:custGeom>
                          <a:noFill/>
                          <a:ln w="10150">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19" name="object 50"/>
                        <wps:cNvSpPr>
                          <a:spLocks/>
                        </wps:cNvSpPr>
                        <wps:spPr bwMode="auto">
                          <a:xfrm>
                            <a:off x="1998244" y="1188297"/>
                            <a:ext cx="0" cy="116205"/>
                          </a:xfrm>
                          <a:custGeom>
                            <a:avLst/>
                            <a:gdLst>
                              <a:gd name="T0" fmla="*/ 0 h 116204"/>
                              <a:gd name="T1" fmla="*/ 115788 h 116204"/>
                            </a:gdLst>
                            <a:ahLst/>
                            <a:cxnLst>
                              <a:cxn ang="0">
                                <a:pos x="0" y="T0"/>
                              </a:cxn>
                              <a:cxn ang="0">
                                <a:pos x="0" y="T1"/>
                              </a:cxn>
                            </a:cxnLst>
                            <a:rect l="0" t="0" r="r" b="b"/>
                            <a:pathLst>
                              <a:path h="116204">
                                <a:moveTo>
                                  <a:pt x="0" y="0"/>
                                </a:moveTo>
                                <a:lnTo>
                                  <a:pt x="0" y="115788"/>
                                </a:lnTo>
                              </a:path>
                            </a:pathLst>
                          </a:custGeom>
                          <a:noFill/>
                          <a:ln w="10150">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wps:wsp>
                        <wps:cNvPr id="102620" name="object 51"/>
                        <wps:cNvSpPr>
                          <a:spLocks/>
                        </wps:cNvSpPr>
                        <wps:spPr bwMode="auto">
                          <a:xfrm>
                            <a:off x="3296974" y="222893"/>
                            <a:ext cx="400050" cy="386715"/>
                          </a:xfrm>
                          <a:custGeom>
                            <a:avLst/>
                            <a:gdLst>
                              <a:gd name="T0" fmla="*/ 199772 w 400050"/>
                              <a:gd name="T1" fmla="*/ 0 h 386714"/>
                              <a:gd name="T2" fmla="*/ 153992 w 400050"/>
                              <a:gd name="T3" fmla="*/ 5102 h 386714"/>
                              <a:gd name="T4" fmla="*/ 111953 w 400050"/>
                              <a:gd name="T5" fmla="*/ 19636 h 386714"/>
                              <a:gd name="T6" fmla="*/ 74859 w 400050"/>
                              <a:gd name="T7" fmla="*/ 42441 h 386714"/>
                              <a:gd name="T8" fmla="*/ 43913 w 400050"/>
                              <a:gd name="T9" fmla="*/ 72357 h 386714"/>
                              <a:gd name="T10" fmla="*/ 20319 w 400050"/>
                              <a:gd name="T11" fmla="*/ 108222 h 386714"/>
                              <a:gd name="T12" fmla="*/ 5280 w 400050"/>
                              <a:gd name="T13" fmla="*/ 148878 h 386714"/>
                              <a:gd name="T14" fmla="*/ 0 w 400050"/>
                              <a:gd name="T15" fmla="*/ 193162 h 386714"/>
                              <a:gd name="T16" fmla="*/ 5280 w 400050"/>
                              <a:gd name="T17" fmla="*/ 237396 h 386714"/>
                              <a:gd name="T18" fmla="*/ 20319 w 400050"/>
                              <a:gd name="T19" fmla="*/ 278015 h 386714"/>
                              <a:gd name="T20" fmla="*/ 43913 w 400050"/>
                              <a:gd name="T21" fmla="*/ 313857 h 386714"/>
                              <a:gd name="T22" fmla="*/ 74859 w 400050"/>
                              <a:gd name="T23" fmla="*/ 343757 h 386714"/>
                              <a:gd name="T24" fmla="*/ 111953 w 400050"/>
                              <a:gd name="T25" fmla="*/ 366555 h 386714"/>
                              <a:gd name="T26" fmla="*/ 153992 w 400050"/>
                              <a:gd name="T27" fmla="*/ 381086 h 386714"/>
                              <a:gd name="T28" fmla="*/ 199772 w 400050"/>
                              <a:gd name="T29" fmla="*/ 386188 h 386714"/>
                              <a:gd name="T30" fmla="*/ 245604 w 400050"/>
                              <a:gd name="T31" fmla="*/ 381086 h 386714"/>
                              <a:gd name="T32" fmla="*/ 287680 w 400050"/>
                              <a:gd name="T33" fmla="*/ 366555 h 386714"/>
                              <a:gd name="T34" fmla="*/ 324799 w 400050"/>
                              <a:gd name="T35" fmla="*/ 343757 h 386714"/>
                              <a:gd name="T36" fmla="*/ 355760 w 400050"/>
                              <a:gd name="T37" fmla="*/ 313857 h 386714"/>
                              <a:gd name="T38" fmla="*/ 379362 w 400050"/>
                              <a:gd name="T39" fmla="*/ 278015 h 386714"/>
                              <a:gd name="T40" fmla="*/ 394404 w 400050"/>
                              <a:gd name="T41" fmla="*/ 237396 h 386714"/>
                              <a:gd name="T42" fmla="*/ 399685 w 400050"/>
                              <a:gd name="T43" fmla="*/ 193162 h 386714"/>
                              <a:gd name="T44" fmla="*/ 394404 w 400050"/>
                              <a:gd name="T45" fmla="*/ 148878 h 386714"/>
                              <a:gd name="T46" fmla="*/ 379362 w 400050"/>
                              <a:gd name="T47" fmla="*/ 108222 h 386714"/>
                              <a:gd name="T48" fmla="*/ 355760 w 400050"/>
                              <a:gd name="T49" fmla="*/ 72357 h 386714"/>
                              <a:gd name="T50" fmla="*/ 324799 w 400050"/>
                              <a:gd name="T51" fmla="*/ 42441 h 386714"/>
                              <a:gd name="T52" fmla="*/ 287680 w 400050"/>
                              <a:gd name="T53" fmla="*/ 19636 h 386714"/>
                              <a:gd name="T54" fmla="*/ 245604 w 400050"/>
                              <a:gd name="T55" fmla="*/ 5102 h 386714"/>
                              <a:gd name="T56" fmla="*/ 199772 w 400050"/>
                              <a:gd name="T57" fmla="*/ 0 h 386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00050" h="386714">
                                <a:moveTo>
                                  <a:pt x="199772" y="0"/>
                                </a:moveTo>
                                <a:lnTo>
                                  <a:pt x="153992" y="5102"/>
                                </a:lnTo>
                                <a:lnTo>
                                  <a:pt x="111953" y="19636"/>
                                </a:lnTo>
                                <a:lnTo>
                                  <a:pt x="74859" y="42441"/>
                                </a:lnTo>
                                <a:lnTo>
                                  <a:pt x="43913" y="72357"/>
                                </a:lnTo>
                                <a:lnTo>
                                  <a:pt x="20319" y="108222"/>
                                </a:lnTo>
                                <a:lnTo>
                                  <a:pt x="5280" y="148878"/>
                                </a:lnTo>
                                <a:lnTo>
                                  <a:pt x="0" y="193162"/>
                                </a:lnTo>
                                <a:lnTo>
                                  <a:pt x="5280" y="237396"/>
                                </a:lnTo>
                                <a:lnTo>
                                  <a:pt x="20319" y="278015"/>
                                </a:lnTo>
                                <a:lnTo>
                                  <a:pt x="43913" y="313857"/>
                                </a:lnTo>
                                <a:lnTo>
                                  <a:pt x="74859" y="343757"/>
                                </a:lnTo>
                                <a:lnTo>
                                  <a:pt x="111953" y="366555"/>
                                </a:lnTo>
                                <a:lnTo>
                                  <a:pt x="153992" y="381086"/>
                                </a:lnTo>
                                <a:lnTo>
                                  <a:pt x="199772" y="386188"/>
                                </a:lnTo>
                                <a:lnTo>
                                  <a:pt x="245604" y="381086"/>
                                </a:lnTo>
                                <a:lnTo>
                                  <a:pt x="287680" y="366555"/>
                                </a:lnTo>
                                <a:lnTo>
                                  <a:pt x="324799" y="343757"/>
                                </a:lnTo>
                                <a:lnTo>
                                  <a:pt x="355760" y="313857"/>
                                </a:lnTo>
                                <a:lnTo>
                                  <a:pt x="379362" y="278015"/>
                                </a:lnTo>
                                <a:lnTo>
                                  <a:pt x="394404" y="237396"/>
                                </a:lnTo>
                                <a:lnTo>
                                  <a:pt x="399685" y="193162"/>
                                </a:lnTo>
                                <a:lnTo>
                                  <a:pt x="394404" y="148878"/>
                                </a:lnTo>
                                <a:lnTo>
                                  <a:pt x="379362" y="108222"/>
                                </a:lnTo>
                                <a:lnTo>
                                  <a:pt x="355760" y="72357"/>
                                </a:lnTo>
                                <a:lnTo>
                                  <a:pt x="324799" y="42441"/>
                                </a:lnTo>
                                <a:lnTo>
                                  <a:pt x="287680" y="19636"/>
                                </a:lnTo>
                                <a:lnTo>
                                  <a:pt x="245604" y="5102"/>
                                </a:lnTo>
                                <a:lnTo>
                                  <a:pt x="1997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lIns="0" tIns="0" rIns="0" bIns="0"/>
                      </wps:wsp>
                      <wps:wsp>
                        <wps:cNvPr id="102642" name="object 73"/>
                        <wps:cNvSpPr txBox="1"/>
                        <wps:spPr>
                          <a:xfrm>
                            <a:off x="3838261" y="125439"/>
                            <a:ext cx="111105" cy="232461"/>
                          </a:xfrm>
                          <a:prstGeom prst="rect">
                            <a:avLst/>
                          </a:prstGeom>
                        </wps:spPr>
                        <wps:txbx>
                          <w:txbxContent>
                            <w:p w14:paraId="0DA89141" w14:textId="77777777" w:rsidR="00252C23" w:rsidRDefault="00252C23" w:rsidP="00EE2ADB">
                              <w:pPr>
                                <w:kinsoku w:val="0"/>
                                <w:overflowPunct w:val="0"/>
                                <w:spacing w:before="27"/>
                                <w:ind w:left="14"/>
                                <w:textAlignment w:val="baseline"/>
                                <w:rPr>
                                  <w:sz w:val="24"/>
                                </w:rPr>
                              </w:pPr>
                              <w:r>
                                <w:rPr>
                                  <w:b/>
                                  <w:bCs/>
                                  <w:color w:val="000000" w:themeColor="text1"/>
                                  <w:spacing w:val="8"/>
                                  <w:kern w:val="24"/>
                                  <w:sz w:val="25"/>
                                  <w:szCs w:val="25"/>
                                </w:rPr>
                                <w:t>_</w:t>
                              </w:r>
                            </w:p>
                          </w:txbxContent>
                        </wps:txbx>
                        <wps:bodyPr wrap="square" lIns="0" tIns="17145" rIns="0" bIns="0">
                          <a:noAutofit/>
                        </wps:bodyPr>
                      </wps:wsp>
                      <wps:wsp>
                        <wps:cNvPr id="102643" name="object 74"/>
                        <wps:cNvSpPr txBox="1"/>
                        <wps:spPr>
                          <a:xfrm>
                            <a:off x="3738274" y="2529437"/>
                            <a:ext cx="111105" cy="232461"/>
                          </a:xfrm>
                          <a:prstGeom prst="rect">
                            <a:avLst/>
                          </a:prstGeom>
                        </wps:spPr>
                        <wps:txbx>
                          <w:txbxContent>
                            <w:p w14:paraId="16D9273C" w14:textId="77777777" w:rsidR="00252C23" w:rsidRDefault="00252C23" w:rsidP="00EE2ADB">
                              <w:pPr>
                                <w:kinsoku w:val="0"/>
                                <w:overflowPunct w:val="0"/>
                                <w:spacing w:before="27"/>
                                <w:ind w:left="14"/>
                                <w:textAlignment w:val="baseline"/>
                                <w:rPr>
                                  <w:sz w:val="24"/>
                                </w:rPr>
                              </w:pPr>
                              <w:r>
                                <w:rPr>
                                  <w:b/>
                                  <w:bCs/>
                                  <w:color w:val="000000" w:themeColor="text1"/>
                                  <w:spacing w:val="8"/>
                                  <w:kern w:val="24"/>
                                  <w:sz w:val="25"/>
                                  <w:szCs w:val="25"/>
                                </w:rPr>
                                <w:t>_</w:t>
                              </w:r>
                            </w:p>
                          </w:txbxContent>
                        </wps:txbx>
                        <wps:bodyPr wrap="square" lIns="0" tIns="17145" rIns="0" bIns="0">
                          <a:noAutofit/>
                        </wps:bodyPr>
                      </wps:wsp>
                    </wpg:wgp>
                  </a:graphicData>
                </a:graphic>
                <wp14:sizeRelH relativeFrom="margin">
                  <wp14:pctWidth>0</wp14:pctWidth>
                </wp14:sizeRelH>
                <wp14:sizeRelV relativeFrom="margin">
                  <wp14:pctHeight>0</wp14:pctHeight>
                </wp14:sizeRelV>
              </wp:anchor>
            </w:drawing>
          </mc:Choice>
          <mc:Fallback>
            <w:pict>
              <v:group w14:anchorId="053B9E99" id="组合 77" o:spid="_x0000_s1073" style="position:absolute;left:0;text-align:left;margin-left:216.95pt;margin-top:5pt;width:214.4pt;height:155.25pt;z-index:251659264;mso-width-relative:margin;mso-height-relative:margin" coordorigin=",298" coordsize="47956,30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">
                <v:shape id="object 5" o:spid="_x0000_s1074" style="position:absolute;left:31810;top:24625;width:4160;height:5798;visibility:visible;mso-wrap-style:square;v-text-anchor:top" coordsize="415925,57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" path="m,579205r40023,-2651l78971,568761r37698,-12690l152943,538724r34675,-21759l220520,491036r30956,-29857l280310,427638r26539,-36984l330918,350471r21426,-43139l370951,261479r15615,-48325l399014,162602r9107,-52539l413713,55781,415616,e" filled="f" strokeweight=".09289mm">
                  <v:path arrowok="t" o:connecttype="custom" o:connectlocs="0,579206;40023,576555;78971,568762;116669,556072;152943,538725;187618,516966;220520,491037;251476,461180;280310,427639;306849,390655;330918,350472;352344,307333;370951,261479;386566,213154;399014,162602;408121,110063;413713,55781;415616,0" o:connectangles="0,0,0,0,0,0,0,0,0,0,0,0,0,0,0,0,0,0"/>
                </v:shape>
                <v:shape id="object 6" o:spid="_x0000_s1075" style="position:absolute;left:7992;top:24625;width:4001;height:5798;visibility:visible;mso-wrap-style:square;v-text-anchor:top" coordsize="400050,57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" path="m399600,579205r-38482,-2651l323671,568761,287425,556071,252549,538724,219210,516965,187575,491036,157812,461179,130089,427638,104573,390654,81432,350471,60832,307332,42942,261479,27930,213154,15961,162602,7205,110063,1829,55781,,e" filled="f" strokeweight=".09294mm">
                  <v:path arrowok="t" o:connecttype="custom" o:connectlocs="399600,579206;361118,576555;323671,568762;287425,556072;252549,538725;219210,516966;187575,491037;157812,461180;130089,427639;104573,390655;81432,350472;60832,307333;42942,261479;27930,213154;15961,162602;7205,110063;1829,55781;0,0" o:connectangles="0,0,0,0,0,0,0,0,0,0,0,0,0,0,0,0,0,0"/>
                </v:shape>
                <v:shapetype id="_x0000_t202" coordsize="21600,21600" o:spt="202" path="m,l,21600r21600,l21600,xe">
                  <v:stroke joinstyle="miter"/>
                  <v:path gradientshapeok="t" o:connecttype="rect"/>
                </v:shapetype>
                <v:shape id="object 7" o:spid="_x0000_s1076" type="#_x0000_t202" style="position:absolute;left:423;top:20509;width:8189;height:3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" filled="f" stroked="f">
                  <v:textbox inset="0,1.35pt,0,0">
                    <w:txbxContent>
                      <w:p w14:paraId="1680CAA2" w14:textId="77777777" w:rsidR="00252C23" w:rsidRDefault="00252C23" w:rsidP="00EE2ADB">
                        <w:pPr>
                          <w:kinsoku w:val="0"/>
                          <w:overflowPunct w:val="0"/>
                          <w:spacing w:before="27"/>
                          <w:ind w:left="14"/>
                          <w:textAlignment w:val="baseline"/>
                          <w:rPr>
                            <w:sz w:val="24"/>
                          </w:rPr>
                        </w:pPr>
                        <w:r>
                          <w:rPr>
                            <w:rFonts w:hint="eastAsia"/>
                            <w:sz w:val="24"/>
                          </w:rPr>
                          <w:t>物料</w:t>
                        </w:r>
                      </w:p>
                    </w:txbxContent>
                  </v:textbox>
                </v:shape>
                <v:shape id="object 8" o:spid="_x0000_s1077" style="position:absolute;left:11988;top:30417;width:19984;height:0;visibility:visible;mso-wrap-style:square;v-text-anchor:top" coordsize="1998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" path="m,l1998144,e" filled="f" strokeweight=".09081mm">
                  <v:path arrowok="t" o:connecttype="custom" o:connectlocs="0,0;1998144,0" o:connectangles="0,0"/>
                </v:shape>
                <v:shape id="object 9" o:spid="_x0000_s1078" type="#_x0000_t202" style="position:absolute;left:13086;top:2490;width:7359;height:4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" filled="f" stroked="f">
                  <v:textbox inset="0,1.35pt,0,0">
                    <w:txbxContent>
                      <w:p w14:paraId="65EA7820" w14:textId="77777777" w:rsidR="00252C23" w:rsidRDefault="00252C23" w:rsidP="00EE2ADB">
                        <w:pPr>
                          <w:kinsoku w:val="0"/>
                          <w:overflowPunct w:val="0"/>
                          <w:spacing w:before="27"/>
                          <w:ind w:left="14"/>
                          <w:textAlignment w:val="baseline"/>
                          <w:rPr>
                            <w:sz w:val="24"/>
                          </w:rPr>
                        </w:pPr>
                        <w:r>
                          <w:rPr>
                            <w:rFonts w:ascii="宋体" w:hAnsi="宋体" w:cs="宋体" w:hint="eastAsia"/>
                            <w:b/>
                            <w:bCs/>
                            <w:color w:val="000000" w:themeColor="text1"/>
                            <w:spacing w:val="17"/>
                            <w:kern w:val="24"/>
                            <w:sz w:val="25"/>
                            <w:szCs w:val="25"/>
                          </w:rPr>
                          <w:t>蒸汽</w:t>
                        </w:r>
                      </w:p>
                    </w:txbxContent>
                  </v:textbox>
                </v:shape>
                <v:shape id="object 10" o:spid="_x0000_s1079" style="position:absolute;left:11988;top:18833;width:23984;height:5797;visibility:visible;mso-wrap-style:square;v-text-anchor:top" coordsize="2398395,57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" path="m,l1998144,r38499,2651l2074104,10444r36258,12691l2145248,40482r33348,21759l2210237,88172r29768,29857l2267733,151571r25519,36985l2316396,228739r20600,43140l2354887,317733r15013,48325l2381868,416612r8756,52539l2396000,523433r1829,55782e" filled="f" strokeweight=".09097mm">
                  <v:path arrowok="t" o:connecttype="custom" o:connectlocs="0,0;1998144,0;2036643,2651;2074104,10444;2110362,23135;2145248,40482;2178596,62241;2210237,88172;2240005,118029;2267733,151571;2293252,188556;2316396,228739;2336996,271879;2354887,317734;2369900,366059;2381868,416613;2390624,469152;2396000,523434;2397829,579216" o:connectangles="0,0,0,0,0,0,0,0,0,0,0,0,0,0,0,0,0,0,0"/>
                </v:shape>
                <v:shape id="object 11" o:spid="_x0000_s1080" style="position:absolute;left:7992;top:18833;width:4001;height:5797;visibility:visible;mso-wrap-style:square;v-text-anchor:top" coordsize="400050,57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" path="m399600,l361118,2651r-37447,7793l287425,23135,252549,40482,219210,62241,187575,88172r-29763,29857l130089,151571r-25516,36985l81432,228739,60832,271879,42942,317733,27930,366058,15961,416612,7205,469151,1829,523433,,579215e" filled="f" strokeweight=".09294mm">
                  <v:path arrowok="t" o:connecttype="custom" o:connectlocs="399600,0;361118,2651;323671,10444;287425,23135;252549,40482;219210,62241;187575,88172;157812,118029;130089,151571;104573,188556;81432,228739;60832,271879;42942,317734;27930,366059;15961,416613;7205,469152;1829,523434;0,579216" o:connectangles="0,0,0,0,0,0,0,0,0,0,0,0,0,0,0,0,0,0"/>
                </v:shape>
                <v:shape id="object 12" o:spid="_x0000_s1081" style="position:absolute;left:11719;top:18846;width:121;height:11570;visibility:visible;mso-wrap-style:square;v-text-anchor:top" coordsize="12065,115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" path="m,l11842,1156687e" filled="f" strokeweight=".09397mm">
                  <v:path arrowok="t" o:connecttype="custom" o:connectlocs="0,0;11842,1156687" o:connectangles="0,0"/>
                </v:shape>
                <v:shape id="object 13" o:spid="_x0000_s1082" style="position:absolute;left:31970;top:18833;width:12;height:11582;visibility:visible;mso-wrap-style:square;v-text-anchor:top" coordsize="1270,115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" path="m,l986,1157941e" filled="f" strokeweight=".09397mm">
                  <v:path arrowok="t" o:connecttype="custom" o:connectlocs="0,0;986,1157942" o:connectangles="0,0"/>
                </v:shape>
                <v:shape id="object 14" o:spid="_x0000_s1083" style="position:absolute;top:24555;width:7099;height:70;visibility:visible;mso-wrap-style:square;v-text-anchor:top" coordsize="709929,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" path="m,6988l709677,e" filled="f" strokeweight=".09081mm">
                  <v:path arrowok="t" o:connecttype="custom" o:connectlocs="0,6988;709678,0" o:connectangles="0,0"/>
                </v:shape>
                <v:rect id="object 15" o:spid="_x0000_s1084" style="position:absolute;left:6802;top:23986;width:1191;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" stroked="f">
                  <v:fill r:id="rId17" o:title="" recolor="t" rotate="t" type="frame"/>
                  <v:textbox inset="0,0,0,0"/>
                </v:rect>
                <v:shape id="object 16" o:spid="_x0000_s1085" style="position:absolute;left:35964;top:24397;width:11100;height:0;visibility:visible;mso-wrap-style:square;v-text-anchor:top" coordsize="1109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" path="m,l1109532,e" filled="f" strokeweight=".09081mm">
                  <v:path arrowok="t" o:connecttype="custom" o:connectlocs="0,0;1109533,0" o:connectangles="0,0"/>
                </v:shape>
                <v:rect id="object 17" o:spid="_x0000_s1086" style="position:absolute;left:46771;top:23825;width:1185;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" stroked="f">
                  <v:fill r:id="rId18" o:title="" recolor="t" rotate="t" type="frame"/>
                  <v:textbox inset="0,0,0,0"/>
                </v:rect>
                <v:shape id="object 18" o:spid="_x0000_s1087" style="position:absolute;left:19982;top:13040;width:0;height:4928;visibility:visible;mso-wrap-style:square;v-text-anchor:top" coordsize="0,4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" path="m,l,492632e" filled="f" strokeweight="1pt">
                  <v:path arrowok="t" o:connecttype="custom" o:connectlocs="0,0;0,492631" o:connectangles="0,0"/>
                </v:shape>
                <v:rect id="object 19" o:spid="_x0000_s1088" style="position:absolute;left:19390;top:17688;width:1184;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" stroked="f">
                  <v:fill r:id="rId19" o:title="" recolor="t" rotate="t" type="frame"/>
                  <v:textbox inset="0,0,0,0"/>
                </v:rect>
                <v:shape id="object 28" o:spid="_x0000_s1089" type="#_x0000_t202" style="position:absolute;left:45270;top:21420;width:1378;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" filled="f" stroked="f">
                  <v:textbox inset="0,1.35pt,0,0">
                    <w:txbxContent>
                      <w:p w14:paraId="3CB6E478" w14:textId="39E6E726" w:rsidR="00252C23" w:rsidRDefault="00252C23" w:rsidP="00EE2ADB">
                        <w:pPr>
                          <w:kinsoku w:val="0"/>
                          <w:overflowPunct w:val="0"/>
                          <w:spacing w:before="27"/>
                          <w:ind w:left="14"/>
                          <w:textAlignment w:val="baseline"/>
                          <w:rPr>
                            <w:sz w:val="24"/>
                          </w:rPr>
                        </w:pPr>
                      </w:p>
                    </w:txbxContent>
                  </v:textbox>
                </v:shape>
                <v:shape id="object 29" o:spid="_x0000_s1090" type="#_x0000_t202" style="position:absolute;left:14995;top:20663;width:15323;height: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" filled="f" stroked="f">
                  <v:textbox inset="0,1.35pt,0,0">
                    <w:txbxContent>
                      <w:p w14:paraId="4F67992C" w14:textId="77777777" w:rsidR="00252C23" w:rsidRDefault="00252C23" w:rsidP="00D80666">
                        <w:pPr>
                          <w:kinsoku w:val="0"/>
                          <w:overflowPunct w:val="0"/>
                          <w:spacing w:before="27"/>
                          <w:textAlignment w:val="baseline"/>
                          <w:rPr>
                            <w:sz w:val="24"/>
                          </w:rPr>
                        </w:pPr>
                        <w:r>
                          <w:rPr>
                            <w:rFonts w:ascii="宋体" w:hAnsi="宋体" w:cs="宋体" w:hint="eastAsia"/>
                            <w:b/>
                            <w:bCs/>
                            <w:color w:val="000000" w:themeColor="text1"/>
                            <w:spacing w:val="17"/>
                            <w:kern w:val="24"/>
                            <w:sz w:val="25"/>
                            <w:szCs w:val="25"/>
                          </w:rPr>
                          <w:t>热交换</w:t>
                        </w:r>
                        <w:r>
                          <w:rPr>
                            <w:rFonts w:ascii="宋体" w:hAnsi="宋体" w:cs="宋体" w:hint="eastAsia"/>
                            <w:b/>
                            <w:bCs/>
                            <w:color w:val="000000" w:themeColor="text1"/>
                            <w:spacing w:val="16"/>
                            <w:kern w:val="24"/>
                            <w:sz w:val="25"/>
                            <w:szCs w:val="25"/>
                          </w:rPr>
                          <w:t>器</w:t>
                        </w:r>
                      </w:p>
                    </w:txbxContent>
                  </v:textbox>
                </v:shape>
                <v:shape id="object 30" o:spid="_x0000_s1091" style="position:absolute;left:11734;top:20227;width:19654;height:159;visibility:visible;mso-wrap-style:square;v-text-anchor:top" coordsize="196532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" path="m,15420l1964731,e" filled="f" strokeweight=".09081mm">
                  <v:path arrowok="t" o:connecttype="custom" o:connectlocs="0,15420;1964731,0" o:connectangles="0,0"/>
                </v:shape>
                <v:rect id="object 31" o:spid="_x0000_s1092" style="position:absolute;left:31190;top:19853;width:78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" stroked="f">
                  <v:fill r:id="rId20" o:title="" recolor="t" rotate="t" type="frame"/>
                  <v:textbox inset="0,0,0,0"/>
                </v:rect>
                <v:shape id="object 32" o:spid="_x0000_s1093" style="position:absolute;left:11757;top:22390;width:19628;height:152;visibility:visible;mso-wrap-style:square;v-text-anchor:top" coordsize="196278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" path="m,14916l1962758,e" filled="f" strokeweight=".09081mm">
                  <v:path arrowok="t" o:connecttype="custom" o:connectlocs="0,14917;1962759,0" o:connectangles="0,0"/>
                </v:shape>
                <v:rect id="object 33" o:spid="_x0000_s1094" style="position:absolute;left:31191;top:22015;width:782;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" stroked="f">
                  <v:fill r:id="rId21" o:title="" recolor="t" rotate="t" type="frame"/>
                  <v:textbox inset="0,0,0,0"/>
                </v:rect>
                <v:shape id="object 34" o:spid="_x0000_s1095" style="position:absolute;left:11778;top:24249;width:19609;height:311;visibility:visible;mso-wrap-style:square;v-text-anchor:top" coordsize="1960879,3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" path="m,31017l1960784,e" filled="f" strokeweight=".09081mm">
                  <v:path arrowok="t" o:connecttype="custom" o:connectlocs="0,31018;1960785,0" o:connectangles="0,0"/>
                </v:shape>
                <v:rect id="object 35" o:spid="_x0000_s1096" style="position:absolute;left:31190;top:23876;width:784;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" stroked="f">
                  <v:fill r:id="rId22" o:title="" recolor="t" rotate="t" type="frame"/>
                  <v:textbox inset="0,0,0,0"/>
                </v:rect>
                <v:shape id="object 36" o:spid="_x0000_s1097" style="position:absolute;left:11802;top:26565;width:19590;height:311;visibility:visible;mso-wrap-style:square;v-text-anchor:top" coordsize="1958975,3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" path="m,30799l1958528,e" filled="f" strokeweight=".09081mm">
                  <v:path arrowok="t" o:connecttype="custom" o:connectlocs="0,30800;1958528,0" o:connectangles="0,0"/>
                </v:shape>
                <v:rect id="object 37" o:spid="_x0000_s1098" style="position:absolute;left:31191;top:26192;width:786;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" stroked="f">
                  <v:fill r:id="rId23" o:title="" recolor="t" rotate="t" type="frame"/>
                  <v:textbox inset="0,0,0,0"/>
                </v:rect>
                <v:shape id="object 38" o:spid="_x0000_s1099" style="position:absolute;left:11816;top:28255;width:19577;height:228;visibility:visible;mso-wrap-style:square;v-text-anchor:top" coordsize="195770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" path="m,l1957259,22476e" filled="f" strokeweight=".09081mm">
                  <v:path arrowok="t" o:connecttype="custom" o:connectlocs="0,0;1957260,22476" o:connectangles="0,0"/>
                </v:shape>
                <v:rect id="object 39" o:spid="_x0000_s1100" style="position:absolute;left:31194;top:28102;width:78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" stroked="f">
                  <v:fill r:id="rId24" o:title="" recolor="t" rotate="t" type="frame"/>
                  <v:textbox inset="0,0,0,0"/>
                </v:rect>
                <v:shape id="object 40" o:spid="_x0000_s1101" style="position:absolute;left:19374;top:298;width:608;height:5253;flip:x;visibility:visible;mso-wrap-style:square;v-text-anchor:top" coordsize="60810,29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" path="m,l,289607e" filled="f" strokeweight=".28194mm">
                  <v:path arrowok="t" o:connecttype="custom" o:connectlocs="0,0;0,524193" o:connectangles="0,0"/>
                </v:shape>
                <v:shape id="object 44" o:spid="_x0000_s1102" style="position:absolute;left:19982;top:5125;width:0;height:2901;visibility:visible;mso-wrap-style:square;v-text-anchor:top" coordsize="0,29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" path="m,l,289607e" filled="f" strokeweight=".28194mm">
                  <v:path arrowok="t" o:connecttype="custom" o:connectlocs="0,0;0,289607" o:connectangles="0,0"/>
                </v:shape>
                <v:shape id="object 45" o:spid="_x0000_s1103" style="position:absolute;left:18982;top:8021;width:2083;height:3867;visibility:visible;mso-wrap-style:square;v-text-anchor:top" coordsize="208279,38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" path="m,l207808,,,386188e" filled="f" strokeweight=".27981mm">
                  <v:path arrowok="t" o:connecttype="custom" o:connectlocs="0,0;207808,0;0,386189" o:connectangles="0,0,0"/>
                </v:shape>
                <v:shape id="object 46" o:spid="_x0000_s1104" style="position:absolute;left:18982;top:8021;width:2001;height:3867;visibility:visible;mso-wrap-style:square;v-text-anchor:top" coordsize="200025,38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" path="m,l199772,386188e" filled="f" strokeweight=".27994mm">
                  <v:path arrowok="t" o:connecttype="custom" o:connectlocs="0,0;199772,386189" o:connectangles="0,0"/>
                </v:shape>
                <v:shape id="object 47" o:spid="_x0000_s1105" style="position:absolute;left:18982;top:11882;width:2001;height:0;visibility:visible;mso-wrap-style:square;v-text-anchor:top" coordsize="20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" path="m,l199772,e" filled="f" strokeweight=".27242mm">
                  <v:path arrowok="t" o:connecttype="custom" o:connectlocs="0,0;199772,0" o:connectangles="0,0"/>
                </v:shape>
                <v:shape id="object 48" o:spid="_x0000_s1106" style="position:absolute;left:20000;top:9989;width:2020;height:0;visibility:visible;mso-wrap-style:square;v-text-anchor:top" coordsize="201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" path="m,l201886,e" filled="f" strokeweight=".27242mm">
                  <v:path arrowok="t" o:connecttype="custom" o:connectlocs="0,0;201887,0" o:connectangles="0,0"/>
                </v:shape>
                <v:shape id="object 49" o:spid="_x0000_s1107" style="position:absolute;left:21980;top:8986;width:0;height:1931;visibility:visible;mso-wrap-style:square;v-text-anchor:top" coordsize="0,19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" path="m,l,193026e" filled="f" strokeweight=".28194mm">
                  <v:path arrowok="t" o:connecttype="custom" o:connectlocs="0,0;0,193027" o:connectangles="0,0"/>
                </v:shape>
                <v:shape id="object 50" o:spid="_x0000_s1108" style="position:absolute;left:19982;top:11882;width:0;height:1163;visibility:visible;mso-wrap-style:square;v-text-anchor:top" coordsize="0,116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" path="m,l,115788e" filled="f" strokeweight=".28194mm">
                  <v:path arrowok="t" o:connecttype="custom" o:connectlocs="0,0;0,115789" o:connectangles="0,0"/>
                </v:shape>
                <v:shape id="object 51" o:spid="_x0000_s1109" style="position:absolute;left:32969;top:2228;width:4001;height:3868;visibility:visible;mso-wrap-style:square;v-text-anchor:top" coordsize="400050,38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" path="m199772,l153992,5102,111953,19636,74859,42441,43913,72357,20319,108222,5280,148878,,193162r5280,44234l20319,278015r23594,35842l74859,343757r37094,22798l153992,381086r45780,5102l245604,381086r42076,-14531l324799,343757r30961,-29900l379362,278015r15042,-40619l399685,193162r-5281,-44284l379362,108222,355760,72357,324799,42441,287680,19636,245604,5102,199772,xe" stroked="f">
                  <v:path arrowok="t" o:connecttype="custom" o:connectlocs="199772,0;153992,5102;111953,19636;74859,42441;43913,72357;20319,108222;5280,148878;0,193162;5280,237397;20319,278016;43913,313858;74859,343758;111953,366556;153992,381087;199772,386189;245604,381087;287680,366556;324799,343758;355760,313858;379362,278016;394404,237397;399685,193162;394404,148878;379362,108222;355760,72357;324799,42441;287680,19636;245604,5102;199772,0" o:connectangles="0,0,0,0,0,0,0,0,0,0,0,0,0,0,0,0,0,0,0,0,0,0,0,0,0,0,0,0,0"/>
                </v:shape>
                <v:shape id="object 73" o:spid="_x0000_s1110" type="#_x0000_t202" style="position:absolute;left:38382;top:1254;width:1111;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" filled="f" stroked="f">
                  <v:textbox inset="0,1.35pt,0,0">
                    <w:txbxContent>
                      <w:p w14:paraId="0DA89141" w14:textId="77777777" w:rsidR="00252C23" w:rsidRDefault="00252C23" w:rsidP="00EE2ADB">
                        <w:pPr>
                          <w:kinsoku w:val="0"/>
                          <w:overflowPunct w:val="0"/>
                          <w:spacing w:before="27"/>
                          <w:ind w:left="14"/>
                          <w:textAlignment w:val="baseline"/>
                          <w:rPr>
                            <w:sz w:val="24"/>
                          </w:rPr>
                        </w:pPr>
                        <w:r>
                          <w:rPr>
                            <w:b/>
                            <w:bCs/>
                            <w:color w:val="000000" w:themeColor="text1"/>
                            <w:spacing w:val="8"/>
                            <w:kern w:val="24"/>
                            <w:sz w:val="25"/>
                            <w:szCs w:val="25"/>
                          </w:rPr>
                          <w:t>_</w:t>
                        </w:r>
                      </w:p>
                    </w:txbxContent>
                  </v:textbox>
                </v:shape>
                <v:shape id="object 74" o:spid="_x0000_s1111" type="#_x0000_t202" style="position:absolute;left:37382;top:25294;width:1111;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" filled="f" stroked="f">
                  <v:textbox inset="0,1.35pt,0,0">
                    <w:txbxContent>
                      <w:p w14:paraId="16D9273C" w14:textId="77777777" w:rsidR="00252C23" w:rsidRDefault="00252C23" w:rsidP="00EE2ADB">
                        <w:pPr>
                          <w:kinsoku w:val="0"/>
                          <w:overflowPunct w:val="0"/>
                          <w:spacing w:before="27"/>
                          <w:ind w:left="14"/>
                          <w:textAlignment w:val="baseline"/>
                          <w:rPr>
                            <w:sz w:val="24"/>
                          </w:rPr>
                        </w:pPr>
                        <w:r>
                          <w:rPr>
                            <w:b/>
                            <w:bCs/>
                            <w:color w:val="000000" w:themeColor="text1"/>
                            <w:spacing w:val="8"/>
                            <w:kern w:val="24"/>
                            <w:sz w:val="25"/>
                            <w:szCs w:val="25"/>
                          </w:rPr>
                          <w:t>_</w:t>
                        </w:r>
                      </w:p>
                    </w:txbxContent>
                  </v:textbox>
                </v:shape>
                <w10:wrap type="square"/>
              </v:group>
            </w:pict>
          </mc:Fallback>
        </mc:AlternateContent>
      </w:r>
      <w:r w:rsidR="00EE2ADB" w:rsidRPr="002C6CFE">
        <w:rPr>
          <w:rFonts w:ascii="宋体" w:hAnsi="宋体" w:hint="eastAsia"/>
          <w:sz w:val="24"/>
          <w:lang w:val="en-CA"/>
        </w:rPr>
        <w:t>（2）</w:t>
      </w:r>
      <w:r w:rsidR="00950941" w:rsidRPr="002C6CFE">
        <w:rPr>
          <w:rFonts w:ascii="宋体" w:hAnsi="宋体" w:hint="eastAsia"/>
          <w:sz w:val="24"/>
          <w:lang w:val="en-CA"/>
        </w:rPr>
        <w:t>确定调节阀的气开、气关形式，调节器的正、反作用及选择器类型</w:t>
      </w:r>
      <w:r w:rsidR="00DD3E24" w:rsidRPr="002C6CFE">
        <w:rPr>
          <w:rFonts w:ascii="宋体" w:hAnsi="宋体" w:hint="eastAsia"/>
          <w:sz w:val="24"/>
          <w:lang w:val="en-CA"/>
        </w:rPr>
        <w:t>并解释原因</w:t>
      </w:r>
      <w:r w:rsidR="00950941" w:rsidRPr="002C6CFE">
        <w:rPr>
          <w:rFonts w:ascii="宋体" w:hAnsi="宋体" w:hint="eastAsia"/>
          <w:sz w:val="24"/>
          <w:lang w:val="en-CA"/>
        </w:rPr>
        <w:t>。</w:t>
      </w:r>
    </w:p>
    <w:p w14:paraId="146AC412" w14:textId="5EF0B2F7" w:rsidR="00716AE2" w:rsidRDefault="00716AE2" w:rsidP="002C6CFE">
      <w:pPr>
        <w:pStyle w:val="a9"/>
        <w:spacing w:beforeLines="50" w:before="156"/>
        <w:ind w:left="360"/>
        <w:rPr>
          <w:rFonts w:ascii="宋体" w:hAnsi="宋体"/>
          <w:sz w:val="24"/>
          <w:lang w:val="en-CA"/>
        </w:rPr>
      </w:pPr>
    </w:p>
    <w:p w14:paraId="530E920F" w14:textId="71062B9A" w:rsidR="00716AE2" w:rsidRDefault="00716AE2" w:rsidP="002C6CFE">
      <w:pPr>
        <w:pStyle w:val="a9"/>
        <w:spacing w:beforeLines="50" w:before="156"/>
        <w:ind w:left="360"/>
        <w:rPr>
          <w:rFonts w:ascii="宋体" w:hAnsi="宋体"/>
          <w:sz w:val="24"/>
          <w:lang w:val="en-CA"/>
        </w:rPr>
      </w:pPr>
    </w:p>
    <w:p w14:paraId="14C3B134" w14:textId="3271CDEA" w:rsidR="00716AE2" w:rsidRDefault="00716AE2" w:rsidP="002C6CFE">
      <w:pPr>
        <w:pStyle w:val="a9"/>
        <w:spacing w:beforeLines="50" w:before="156"/>
        <w:ind w:left="360"/>
        <w:rPr>
          <w:rFonts w:ascii="宋体" w:hAnsi="宋体"/>
          <w:sz w:val="24"/>
          <w:lang w:val="en-CA"/>
        </w:rPr>
      </w:pPr>
    </w:p>
    <w:p w14:paraId="52F5626C" w14:textId="2ACDAFF6" w:rsidR="00716AE2" w:rsidRDefault="00716AE2" w:rsidP="002C6CFE">
      <w:pPr>
        <w:pStyle w:val="a9"/>
        <w:spacing w:beforeLines="50" w:before="156"/>
        <w:ind w:left="360"/>
        <w:rPr>
          <w:rFonts w:ascii="宋体" w:hAnsi="宋体"/>
          <w:sz w:val="24"/>
          <w:lang w:val="en-CA"/>
        </w:rPr>
      </w:pPr>
    </w:p>
    <w:p w14:paraId="2FE44B55" w14:textId="642AC2FC" w:rsidR="00716AE2" w:rsidRDefault="00716AE2" w:rsidP="002C6CFE">
      <w:pPr>
        <w:pStyle w:val="a9"/>
        <w:spacing w:beforeLines="50" w:before="156"/>
        <w:ind w:left="360"/>
        <w:rPr>
          <w:rFonts w:ascii="宋体" w:hAnsi="宋体"/>
          <w:sz w:val="24"/>
          <w:lang w:val="en-CA"/>
        </w:rPr>
      </w:pPr>
    </w:p>
    <w:p w14:paraId="578725D9" w14:textId="76C3C9AC" w:rsidR="00716AE2" w:rsidRDefault="00716AE2" w:rsidP="002C6CFE">
      <w:pPr>
        <w:pStyle w:val="a9"/>
        <w:spacing w:beforeLines="50" w:before="156"/>
        <w:ind w:left="360"/>
        <w:rPr>
          <w:rFonts w:ascii="宋体" w:hAnsi="宋体"/>
          <w:sz w:val="24"/>
          <w:lang w:val="en-CA"/>
        </w:rPr>
      </w:pPr>
    </w:p>
    <w:p w14:paraId="501CD580" w14:textId="7D377FD0" w:rsidR="00716AE2" w:rsidRDefault="00716AE2" w:rsidP="002C6CFE">
      <w:pPr>
        <w:pStyle w:val="a9"/>
        <w:spacing w:beforeLines="50" w:before="156"/>
        <w:ind w:left="360"/>
        <w:rPr>
          <w:rFonts w:ascii="宋体" w:hAnsi="宋体"/>
          <w:sz w:val="24"/>
          <w:lang w:val="en-CA"/>
        </w:rPr>
      </w:pPr>
    </w:p>
    <w:p w14:paraId="552F597B" w14:textId="14889489" w:rsidR="00716AE2" w:rsidRDefault="00716AE2" w:rsidP="002C6CFE">
      <w:pPr>
        <w:pStyle w:val="a9"/>
        <w:spacing w:beforeLines="50" w:before="156"/>
        <w:ind w:left="360"/>
        <w:rPr>
          <w:rFonts w:ascii="宋体" w:hAnsi="宋体"/>
          <w:sz w:val="24"/>
          <w:lang w:val="en-CA"/>
        </w:rPr>
      </w:pPr>
    </w:p>
    <w:p w14:paraId="56B6FEDF" w14:textId="77777777" w:rsidR="00716AE2" w:rsidRPr="002C6CFE" w:rsidRDefault="00716AE2" w:rsidP="002C6CFE">
      <w:pPr>
        <w:pStyle w:val="a9"/>
        <w:spacing w:beforeLines="50" w:before="156"/>
        <w:ind w:left="360"/>
        <w:rPr>
          <w:rFonts w:ascii="宋体" w:hAnsi="宋体"/>
          <w:sz w:val="24"/>
          <w:lang w:val="en-CA"/>
        </w:rPr>
      </w:pPr>
    </w:p>
    <w:p w14:paraId="3A600509" w14:textId="77777777" w:rsidR="004B3C4C" w:rsidRDefault="00365E6D" w:rsidP="00365E6D">
      <w:pPr>
        <w:spacing w:beforeLines="50" w:before="156"/>
        <w:rPr>
          <w:rFonts w:ascii="宋体" w:hAnsi="宋体"/>
          <w:sz w:val="24"/>
          <w:lang w:val="en-CA"/>
        </w:rPr>
      </w:pPr>
      <w:r>
        <w:rPr>
          <w:rFonts w:ascii="宋体" w:hAnsi="宋体"/>
          <w:sz w:val="24"/>
          <w:lang w:val="en-CA"/>
        </w:rPr>
        <w:t>4</w:t>
      </w:r>
      <w:r>
        <w:rPr>
          <w:rFonts w:ascii="宋体" w:hAnsi="宋体" w:hint="eastAsia"/>
          <w:sz w:val="24"/>
          <w:lang w:val="en-CA"/>
        </w:rPr>
        <w:t>.</w:t>
      </w:r>
      <w:r w:rsidR="00244572" w:rsidRPr="00365E6D">
        <w:rPr>
          <w:rFonts w:ascii="宋体" w:hAnsi="宋体" w:hint="eastAsia"/>
          <w:sz w:val="24"/>
          <w:lang w:val="en-CA"/>
        </w:rPr>
        <w:t>（本题1</w:t>
      </w:r>
      <w:r w:rsidR="00244572" w:rsidRPr="00365E6D">
        <w:rPr>
          <w:rFonts w:ascii="宋体" w:hAnsi="宋体"/>
          <w:sz w:val="24"/>
          <w:lang w:val="en-CA"/>
        </w:rPr>
        <w:t>2</w:t>
      </w:r>
      <w:r w:rsidR="00244572" w:rsidRPr="00365E6D">
        <w:rPr>
          <w:rFonts w:ascii="宋体" w:hAnsi="宋体" w:hint="eastAsia"/>
          <w:sz w:val="24"/>
          <w:lang w:val="en-CA"/>
        </w:rPr>
        <w:t>分）如图为间歇式化学反应器控制系统，化学反应器需在规定的温度中进行，两阀分别设置在蒸汽和冷水管线上，</w:t>
      </w:r>
      <w:r w:rsidR="004B3C4C" w:rsidRPr="00365E6D">
        <w:rPr>
          <w:rFonts w:ascii="宋体" w:hAnsi="宋体" w:hint="eastAsia"/>
          <w:sz w:val="24"/>
          <w:lang w:val="en-CA"/>
        </w:rPr>
        <w:t>工艺要求当每次加料完毕后，用蒸汽对其加热</w:t>
      </w:r>
      <w:r w:rsidR="004B3C4C">
        <w:rPr>
          <w:rFonts w:ascii="宋体" w:hAnsi="宋体" w:hint="eastAsia"/>
          <w:sz w:val="24"/>
          <w:lang w:val="en-CA"/>
        </w:rPr>
        <w:t>以</w:t>
      </w:r>
      <w:r w:rsidR="004B3C4C" w:rsidRPr="00365E6D">
        <w:rPr>
          <w:rFonts w:ascii="宋体" w:hAnsi="宋体" w:hint="eastAsia"/>
          <w:sz w:val="24"/>
          <w:lang w:val="en-CA"/>
        </w:rPr>
        <w:t>达到规定反应温度；当反应开始后，又需要用冷却水取走反应热</w:t>
      </w:r>
      <w:r w:rsidR="004B3C4C">
        <w:rPr>
          <w:rFonts w:ascii="宋体" w:hAnsi="宋体" w:hint="eastAsia"/>
          <w:sz w:val="24"/>
          <w:lang w:val="en-CA"/>
        </w:rPr>
        <w:t>以</w:t>
      </w:r>
      <w:r w:rsidR="004B3C4C" w:rsidRPr="00365E6D">
        <w:rPr>
          <w:rFonts w:ascii="宋体" w:hAnsi="宋体" w:hint="eastAsia"/>
          <w:sz w:val="24"/>
          <w:lang w:val="en-CA"/>
        </w:rPr>
        <w:t>保证反应仍在规定的温度下进行。根据上述要求确定：</w:t>
      </w:r>
    </w:p>
    <w:p w14:paraId="425C4534" w14:textId="30C9F12E" w:rsidR="00716AE2" w:rsidRDefault="00244572" w:rsidP="00365E6D">
      <w:pPr>
        <w:spacing w:beforeLines="50" w:before="156"/>
        <w:rPr>
          <w:rFonts w:ascii="宋体" w:hAnsi="宋体"/>
          <w:sz w:val="24"/>
          <w:lang w:val="en-CA"/>
        </w:rPr>
      </w:pPr>
      <w:r w:rsidRPr="00365E6D">
        <w:rPr>
          <w:rFonts w:ascii="宋体" w:hAnsi="宋体" w:hint="eastAsia"/>
          <w:sz w:val="24"/>
          <w:lang w:val="en-CA"/>
        </w:rPr>
        <w:t>（</w:t>
      </w:r>
      <w:r w:rsidRPr="00365E6D">
        <w:rPr>
          <w:rFonts w:ascii="宋体" w:hAnsi="宋体"/>
          <w:sz w:val="24"/>
          <w:lang w:val="en-CA"/>
        </w:rPr>
        <w:t>1</w:t>
      </w:r>
      <w:r w:rsidRPr="00365E6D">
        <w:rPr>
          <w:rFonts w:ascii="宋体" w:hAnsi="宋体" w:hint="eastAsia"/>
          <w:sz w:val="24"/>
          <w:lang w:val="en-CA"/>
        </w:rPr>
        <w:t>）</w:t>
      </w:r>
      <w:r w:rsidRPr="00365E6D">
        <w:rPr>
          <w:rFonts w:ascii="宋体" w:hAnsi="宋体"/>
          <w:sz w:val="24"/>
          <w:lang w:val="en-CA"/>
        </w:rPr>
        <w:t>A</w:t>
      </w:r>
      <w:r w:rsidRPr="00365E6D">
        <w:rPr>
          <w:rFonts w:ascii="宋体" w:hAnsi="宋体" w:hint="eastAsia"/>
          <w:sz w:val="24"/>
          <w:lang w:val="en-CA"/>
        </w:rPr>
        <w:t>、</w:t>
      </w:r>
      <w:r w:rsidRPr="00365E6D">
        <w:rPr>
          <w:rFonts w:ascii="宋体" w:hAnsi="宋体"/>
          <w:sz w:val="24"/>
          <w:lang w:val="en-CA"/>
        </w:rPr>
        <w:t>B</w:t>
      </w:r>
      <w:r w:rsidRPr="00365E6D">
        <w:rPr>
          <w:rFonts w:ascii="宋体" w:hAnsi="宋体" w:hint="eastAsia"/>
          <w:sz w:val="24"/>
          <w:lang w:val="en-CA"/>
        </w:rPr>
        <w:t>两控制阀的开关形式及每个阀的工作信号段（</w:t>
      </w:r>
      <w:r w:rsidR="005D1AB5">
        <w:rPr>
          <w:rFonts w:ascii="宋体" w:hAnsi="宋体" w:hint="eastAsia"/>
          <w:sz w:val="24"/>
          <w:lang w:val="en-CA"/>
        </w:rPr>
        <w:t>设</w:t>
      </w:r>
      <w:r w:rsidRPr="00365E6D">
        <w:rPr>
          <w:rFonts w:ascii="宋体" w:hAnsi="宋体" w:hint="eastAsia"/>
          <w:sz w:val="24"/>
          <w:lang w:val="en-CA"/>
        </w:rPr>
        <w:t>分程点为</w:t>
      </w:r>
      <w:r w:rsidRPr="00365E6D">
        <w:rPr>
          <w:rFonts w:ascii="宋体" w:hAnsi="宋体"/>
          <w:sz w:val="24"/>
          <w:lang w:val="en-CA"/>
        </w:rPr>
        <w:t>0.06MPa</w:t>
      </w:r>
      <w:r w:rsidRPr="00365E6D">
        <w:rPr>
          <w:rFonts w:ascii="宋体" w:hAnsi="宋体" w:hint="eastAsia"/>
          <w:sz w:val="24"/>
          <w:lang w:val="en-CA"/>
        </w:rPr>
        <w:t>），AB阀的动作方式并画出调节阀开度与压力关系图（请标注横纵坐标数值）</w:t>
      </w:r>
      <w:r w:rsidRPr="00365E6D">
        <w:rPr>
          <w:rFonts w:ascii="宋体" w:hAnsi="宋体"/>
          <w:sz w:val="24"/>
          <w:lang w:val="en-CA"/>
        </w:rPr>
        <w:t>;</w:t>
      </w:r>
    </w:p>
    <w:p w14:paraId="7DAC4AB5" w14:textId="3A3E84F7" w:rsidR="00244572" w:rsidRPr="00365E6D" w:rsidRDefault="00244572" w:rsidP="00365E6D">
      <w:pPr>
        <w:spacing w:beforeLines="50" w:before="156"/>
        <w:rPr>
          <w:rFonts w:ascii="宋体" w:hAnsi="宋体"/>
          <w:sz w:val="24"/>
          <w:lang w:val="en-CA"/>
        </w:rPr>
      </w:pPr>
      <w:r w:rsidRPr="00365E6D">
        <w:rPr>
          <w:rFonts w:ascii="宋体" w:hAnsi="宋体" w:hint="eastAsia"/>
          <w:sz w:val="24"/>
          <w:lang w:val="en-CA"/>
        </w:rPr>
        <w:t>（</w:t>
      </w:r>
      <w:r w:rsidRPr="00365E6D">
        <w:rPr>
          <w:rFonts w:ascii="宋体" w:hAnsi="宋体"/>
          <w:sz w:val="24"/>
          <w:lang w:val="en-CA"/>
        </w:rPr>
        <w:t>2)</w:t>
      </w:r>
      <w:r w:rsidRPr="00365E6D">
        <w:rPr>
          <w:rFonts w:ascii="宋体" w:hAnsi="宋体" w:hint="eastAsia"/>
          <w:sz w:val="24"/>
          <w:lang w:val="en-CA"/>
        </w:rPr>
        <w:t>说明该控制系统类型并确定控制器的正、反作用；（</w:t>
      </w:r>
      <w:r w:rsidRPr="00365E6D">
        <w:rPr>
          <w:rFonts w:ascii="宋体" w:hAnsi="宋体"/>
          <w:sz w:val="24"/>
          <w:lang w:val="en-CA"/>
        </w:rPr>
        <w:t>3</w:t>
      </w:r>
      <w:r w:rsidRPr="00365E6D">
        <w:rPr>
          <w:rFonts w:ascii="宋体" w:hAnsi="宋体" w:hint="eastAsia"/>
          <w:sz w:val="24"/>
          <w:lang w:val="en-CA"/>
        </w:rPr>
        <w:t>）画出该系统的方框图</w:t>
      </w:r>
    </w:p>
    <w:p w14:paraId="0AB8A886" w14:textId="15BA3E65" w:rsidR="00DE5185" w:rsidRDefault="00244572" w:rsidP="004155B0">
      <w:pPr>
        <w:spacing w:beforeLines="50" w:before="156"/>
        <w:rPr>
          <w:sz w:val="24"/>
        </w:rPr>
      </w:pPr>
      <w:r w:rsidRPr="00A50D1D">
        <w:rPr>
          <w:noProof/>
          <w:sz w:val="24"/>
        </w:rPr>
        <mc:AlternateContent>
          <mc:Choice Requires="wpg">
            <w:drawing>
              <wp:anchor distT="0" distB="0" distL="114300" distR="114300" simplePos="0" relativeHeight="251669504" behindDoc="0" locked="0" layoutInCell="1" allowOverlap="1" wp14:anchorId="57151555" wp14:editId="091E7F4E">
                <wp:simplePos x="0" y="0"/>
                <wp:positionH relativeFrom="margin">
                  <wp:posOffset>5467267</wp:posOffset>
                </wp:positionH>
                <wp:positionV relativeFrom="paragraph">
                  <wp:posOffset>87851</wp:posOffset>
                </wp:positionV>
                <wp:extent cx="2579805" cy="1952045"/>
                <wp:effectExtent l="0" t="0" r="0" b="0"/>
                <wp:wrapNone/>
                <wp:docPr id="102802" name="组合 62"/>
                <wp:cNvGraphicFramePr/>
                <a:graphic xmlns:a="http://schemas.openxmlformats.org/drawingml/2006/main">
                  <a:graphicData uri="http://schemas.microsoft.com/office/word/2010/wordprocessingGroup">
                    <wpg:wgp>
                      <wpg:cNvGrpSpPr/>
                      <wpg:grpSpPr>
                        <a:xfrm>
                          <a:off x="0" y="0"/>
                          <a:ext cx="2579805" cy="1952045"/>
                          <a:chOff x="0" y="-9667"/>
                          <a:chExt cx="4615302" cy="3804642"/>
                        </a:xfrm>
                      </wpg:grpSpPr>
                      <wps:wsp>
                        <wps:cNvPr id="102803" name="object 2"/>
                        <wps:cNvSpPr/>
                        <wps:spPr>
                          <a:xfrm>
                            <a:off x="769708" y="682280"/>
                            <a:ext cx="855344" cy="2132330"/>
                          </a:xfrm>
                          <a:custGeom>
                            <a:avLst/>
                            <a:gdLst/>
                            <a:ahLst/>
                            <a:cxnLst/>
                            <a:rect l="l" t="t" r="r" b="b"/>
                            <a:pathLst>
                              <a:path w="855344" h="2132329">
                                <a:moveTo>
                                  <a:pt x="427615" y="0"/>
                                </a:moveTo>
                                <a:lnTo>
                                  <a:pt x="381020" y="2502"/>
                                </a:lnTo>
                                <a:lnTo>
                                  <a:pt x="335879" y="9835"/>
                                </a:lnTo>
                                <a:lnTo>
                                  <a:pt x="292452" y="21739"/>
                                </a:lnTo>
                                <a:lnTo>
                                  <a:pt x="251001" y="37954"/>
                                </a:lnTo>
                                <a:lnTo>
                                  <a:pt x="211785" y="58219"/>
                                </a:lnTo>
                                <a:lnTo>
                                  <a:pt x="175067" y="82274"/>
                                </a:lnTo>
                                <a:lnTo>
                                  <a:pt x="141107" y="109859"/>
                                </a:lnTo>
                                <a:lnTo>
                                  <a:pt x="110165" y="140713"/>
                                </a:lnTo>
                                <a:lnTo>
                                  <a:pt x="82502" y="174577"/>
                                </a:lnTo>
                                <a:lnTo>
                                  <a:pt x="58380" y="211189"/>
                                </a:lnTo>
                                <a:lnTo>
                                  <a:pt x="38058" y="250290"/>
                                </a:lnTo>
                                <a:lnTo>
                                  <a:pt x="21799" y="291619"/>
                                </a:lnTo>
                                <a:lnTo>
                                  <a:pt x="9862" y="334917"/>
                                </a:lnTo>
                                <a:lnTo>
                                  <a:pt x="2509" y="379922"/>
                                </a:lnTo>
                                <a:lnTo>
                                  <a:pt x="0" y="426375"/>
                                </a:lnTo>
                                <a:lnTo>
                                  <a:pt x="0" y="1705440"/>
                                </a:lnTo>
                                <a:lnTo>
                                  <a:pt x="2509" y="1751899"/>
                                </a:lnTo>
                                <a:lnTo>
                                  <a:pt x="9862" y="1796910"/>
                                </a:lnTo>
                                <a:lnTo>
                                  <a:pt x="21799" y="1840210"/>
                                </a:lnTo>
                                <a:lnTo>
                                  <a:pt x="38058" y="1881542"/>
                                </a:lnTo>
                                <a:lnTo>
                                  <a:pt x="58380" y="1920643"/>
                                </a:lnTo>
                                <a:lnTo>
                                  <a:pt x="82502" y="1957255"/>
                                </a:lnTo>
                                <a:lnTo>
                                  <a:pt x="110165" y="1991117"/>
                                </a:lnTo>
                                <a:lnTo>
                                  <a:pt x="141107" y="2021969"/>
                                </a:lnTo>
                                <a:lnTo>
                                  <a:pt x="175067" y="2049552"/>
                                </a:lnTo>
                                <a:lnTo>
                                  <a:pt x="211785" y="2073604"/>
                                </a:lnTo>
                                <a:lnTo>
                                  <a:pt x="251001" y="2093866"/>
                                </a:lnTo>
                                <a:lnTo>
                                  <a:pt x="292452" y="2110079"/>
                                </a:lnTo>
                                <a:lnTo>
                                  <a:pt x="335879" y="2121981"/>
                                </a:lnTo>
                                <a:lnTo>
                                  <a:pt x="381020" y="2129313"/>
                                </a:lnTo>
                                <a:lnTo>
                                  <a:pt x="427615" y="2131815"/>
                                </a:lnTo>
                                <a:lnTo>
                                  <a:pt x="474206" y="2129313"/>
                                </a:lnTo>
                                <a:lnTo>
                                  <a:pt x="519344" y="2121981"/>
                                </a:lnTo>
                                <a:lnTo>
                                  <a:pt x="562768" y="2110079"/>
                                </a:lnTo>
                                <a:lnTo>
                                  <a:pt x="604217" y="2093866"/>
                                </a:lnTo>
                                <a:lnTo>
                                  <a:pt x="643430" y="2073604"/>
                                </a:lnTo>
                                <a:lnTo>
                                  <a:pt x="680147" y="2049552"/>
                                </a:lnTo>
                                <a:lnTo>
                                  <a:pt x="714106" y="2021969"/>
                                </a:lnTo>
                                <a:lnTo>
                                  <a:pt x="745047" y="1991117"/>
                                </a:lnTo>
                                <a:lnTo>
                                  <a:pt x="772709" y="1957255"/>
                                </a:lnTo>
                                <a:lnTo>
                                  <a:pt x="796831" y="1920643"/>
                                </a:lnTo>
                                <a:lnTo>
                                  <a:pt x="817152" y="1881542"/>
                                </a:lnTo>
                                <a:lnTo>
                                  <a:pt x="833411" y="1840210"/>
                                </a:lnTo>
                                <a:lnTo>
                                  <a:pt x="845348" y="1796910"/>
                                </a:lnTo>
                                <a:lnTo>
                                  <a:pt x="852701" y="1751899"/>
                                </a:lnTo>
                                <a:lnTo>
                                  <a:pt x="855211" y="1705440"/>
                                </a:lnTo>
                                <a:lnTo>
                                  <a:pt x="855211" y="426375"/>
                                </a:lnTo>
                                <a:lnTo>
                                  <a:pt x="852701" y="379922"/>
                                </a:lnTo>
                                <a:lnTo>
                                  <a:pt x="845348" y="334917"/>
                                </a:lnTo>
                                <a:lnTo>
                                  <a:pt x="833411" y="291619"/>
                                </a:lnTo>
                                <a:lnTo>
                                  <a:pt x="817152" y="250290"/>
                                </a:lnTo>
                                <a:lnTo>
                                  <a:pt x="796831" y="211189"/>
                                </a:lnTo>
                                <a:lnTo>
                                  <a:pt x="772709" y="174577"/>
                                </a:lnTo>
                                <a:lnTo>
                                  <a:pt x="745047" y="140713"/>
                                </a:lnTo>
                                <a:lnTo>
                                  <a:pt x="714106" y="109859"/>
                                </a:lnTo>
                                <a:lnTo>
                                  <a:pt x="680147" y="82274"/>
                                </a:lnTo>
                                <a:lnTo>
                                  <a:pt x="643430" y="58219"/>
                                </a:lnTo>
                                <a:lnTo>
                                  <a:pt x="604217" y="37954"/>
                                </a:lnTo>
                                <a:lnTo>
                                  <a:pt x="562768" y="21739"/>
                                </a:lnTo>
                                <a:lnTo>
                                  <a:pt x="519344" y="9835"/>
                                </a:lnTo>
                                <a:lnTo>
                                  <a:pt x="474206" y="2502"/>
                                </a:lnTo>
                                <a:lnTo>
                                  <a:pt x="427615" y="0"/>
                                </a:lnTo>
                                <a:close/>
                              </a:path>
                            </a:pathLst>
                          </a:custGeom>
                          <a:solidFill>
                            <a:srgbClr val="FFFFFF"/>
                          </a:solidFill>
                        </wps:spPr>
                        <wps:bodyPr wrap="square" lIns="0" tIns="0" rIns="0" bIns="0" rtlCol="0"/>
                      </wps:wsp>
                      <wps:wsp>
                        <wps:cNvPr id="102804" name="object 3"/>
                        <wps:cNvSpPr/>
                        <wps:spPr>
                          <a:xfrm>
                            <a:off x="769708" y="682280"/>
                            <a:ext cx="855344" cy="2132330"/>
                          </a:xfrm>
                          <a:custGeom>
                            <a:avLst/>
                            <a:gdLst/>
                            <a:ahLst/>
                            <a:cxnLst/>
                            <a:rect l="l" t="t" r="r" b="b"/>
                            <a:pathLst>
                              <a:path w="855344" h="2132329">
                                <a:moveTo>
                                  <a:pt x="0" y="426375"/>
                                </a:moveTo>
                                <a:lnTo>
                                  <a:pt x="0" y="1705440"/>
                                </a:lnTo>
                                <a:lnTo>
                                  <a:pt x="2509" y="1751899"/>
                                </a:lnTo>
                                <a:lnTo>
                                  <a:pt x="9862" y="1796910"/>
                                </a:lnTo>
                                <a:lnTo>
                                  <a:pt x="21799" y="1840210"/>
                                </a:lnTo>
                                <a:lnTo>
                                  <a:pt x="38058" y="1881542"/>
                                </a:lnTo>
                                <a:lnTo>
                                  <a:pt x="58380" y="1920643"/>
                                </a:lnTo>
                                <a:lnTo>
                                  <a:pt x="82502" y="1957255"/>
                                </a:lnTo>
                                <a:lnTo>
                                  <a:pt x="110165" y="1991117"/>
                                </a:lnTo>
                                <a:lnTo>
                                  <a:pt x="141107" y="2021969"/>
                                </a:lnTo>
                                <a:lnTo>
                                  <a:pt x="175067" y="2049551"/>
                                </a:lnTo>
                                <a:lnTo>
                                  <a:pt x="211785" y="2073604"/>
                                </a:lnTo>
                                <a:lnTo>
                                  <a:pt x="251001" y="2093866"/>
                                </a:lnTo>
                                <a:lnTo>
                                  <a:pt x="292452" y="2110079"/>
                                </a:lnTo>
                                <a:lnTo>
                                  <a:pt x="335879" y="2121981"/>
                                </a:lnTo>
                                <a:lnTo>
                                  <a:pt x="381020" y="2129313"/>
                                </a:lnTo>
                                <a:lnTo>
                                  <a:pt x="427615" y="2131815"/>
                                </a:lnTo>
                                <a:lnTo>
                                  <a:pt x="474206" y="2129313"/>
                                </a:lnTo>
                                <a:lnTo>
                                  <a:pt x="519344" y="2121981"/>
                                </a:lnTo>
                                <a:lnTo>
                                  <a:pt x="562768" y="2110079"/>
                                </a:lnTo>
                                <a:lnTo>
                                  <a:pt x="604217" y="2093866"/>
                                </a:lnTo>
                                <a:lnTo>
                                  <a:pt x="643430" y="2073604"/>
                                </a:lnTo>
                                <a:lnTo>
                                  <a:pt x="680147" y="2049551"/>
                                </a:lnTo>
                                <a:lnTo>
                                  <a:pt x="714106" y="2021969"/>
                                </a:lnTo>
                                <a:lnTo>
                                  <a:pt x="745047" y="1991117"/>
                                </a:lnTo>
                                <a:lnTo>
                                  <a:pt x="772709" y="1957255"/>
                                </a:lnTo>
                                <a:lnTo>
                                  <a:pt x="796831" y="1920643"/>
                                </a:lnTo>
                                <a:lnTo>
                                  <a:pt x="817152" y="1881542"/>
                                </a:lnTo>
                                <a:lnTo>
                                  <a:pt x="833411" y="1840210"/>
                                </a:lnTo>
                                <a:lnTo>
                                  <a:pt x="845348" y="1796910"/>
                                </a:lnTo>
                                <a:lnTo>
                                  <a:pt x="852701" y="1751899"/>
                                </a:lnTo>
                                <a:lnTo>
                                  <a:pt x="855211" y="1705440"/>
                                </a:lnTo>
                                <a:lnTo>
                                  <a:pt x="855211" y="426375"/>
                                </a:lnTo>
                                <a:lnTo>
                                  <a:pt x="852701" y="379922"/>
                                </a:lnTo>
                                <a:lnTo>
                                  <a:pt x="845348" y="334917"/>
                                </a:lnTo>
                                <a:lnTo>
                                  <a:pt x="833411" y="291619"/>
                                </a:lnTo>
                                <a:lnTo>
                                  <a:pt x="817152" y="250290"/>
                                </a:lnTo>
                                <a:lnTo>
                                  <a:pt x="796831" y="211189"/>
                                </a:lnTo>
                                <a:lnTo>
                                  <a:pt x="772709" y="174577"/>
                                </a:lnTo>
                                <a:lnTo>
                                  <a:pt x="745047" y="140713"/>
                                </a:lnTo>
                                <a:lnTo>
                                  <a:pt x="714106" y="109859"/>
                                </a:lnTo>
                                <a:lnTo>
                                  <a:pt x="680147" y="82274"/>
                                </a:lnTo>
                                <a:lnTo>
                                  <a:pt x="643430" y="58219"/>
                                </a:lnTo>
                                <a:lnTo>
                                  <a:pt x="604217" y="37954"/>
                                </a:lnTo>
                                <a:lnTo>
                                  <a:pt x="562768" y="21739"/>
                                </a:lnTo>
                                <a:lnTo>
                                  <a:pt x="519344" y="9835"/>
                                </a:lnTo>
                                <a:lnTo>
                                  <a:pt x="474206" y="2502"/>
                                </a:lnTo>
                                <a:lnTo>
                                  <a:pt x="427615" y="0"/>
                                </a:lnTo>
                                <a:lnTo>
                                  <a:pt x="381020" y="2502"/>
                                </a:lnTo>
                                <a:lnTo>
                                  <a:pt x="335879" y="9835"/>
                                </a:lnTo>
                                <a:lnTo>
                                  <a:pt x="292452" y="21739"/>
                                </a:lnTo>
                                <a:lnTo>
                                  <a:pt x="251001" y="37954"/>
                                </a:lnTo>
                                <a:lnTo>
                                  <a:pt x="211785" y="58219"/>
                                </a:lnTo>
                                <a:lnTo>
                                  <a:pt x="175067" y="82274"/>
                                </a:lnTo>
                                <a:lnTo>
                                  <a:pt x="141107" y="109859"/>
                                </a:lnTo>
                                <a:lnTo>
                                  <a:pt x="110165" y="140713"/>
                                </a:lnTo>
                                <a:lnTo>
                                  <a:pt x="82502" y="174577"/>
                                </a:lnTo>
                                <a:lnTo>
                                  <a:pt x="58380" y="211189"/>
                                </a:lnTo>
                                <a:lnTo>
                                  <a:pt x="38058" y="250290"/>
                                </a:lnTo>
                                <a:lnTo>
                                  <a:pt x="21799" y="291619"/>
                                </a:lnTo>
                                <a:lnTo>
                                  <a:pt x="9862" y="334917"/>
                                </a:lnTo>
                                <a:lnTo>
                                  <a:pt x="2509" y="379922"/>
                                </a:lnTo>
                                <a:lnTo>
                                  <a:pt x="0" y="426375"/>
                                </a:lnTo>
                                <a:close/>
                              </a:path>
                            </a:pathLst>
                          </a:custGeom>
                          <a:ln w="4825">
                            <a:solidFill>
                              <a:srgbClr val="000000"/>
                            </a:solidFill>
                          </a:ln>
                        </wps:spPr>
                        <wps:bodyPr wrap="square" lIns="0" tIns="0" rIns="0" bIns="0" rtlCol="0"/>
                      </wps:wsp>
                      <wps:wsp>
                        <wps:cNvPr id="102805" name="object 4"/>
                        <wps:cNvSpPr/>
                        <wps:spPr>
                          <a:xfrm>
                            <a:off x="513139" y="1151172"/>
                            <a:ext cx="257175" cy="1194435"/>
                          </a:xfrm>
                          <a:custGeom>
                            <a:avLst/>
                            <a:gdLst/>
                            <a:ahLst/>
                            <a:cxnLst/>
                            <a:rect l="l" t="t" r="r" b="b"/>
                            <a:pathLst>
                              <a:path w="257175" h="1194435">
                                <a:moveTo>
                                  <a:pt x="256569" y="0"/>
                                </a:moveTo>
                                <a:lnTo>
                                  <a:pt x="0" y="199148"/>
                                </a:lnTo>
                                <a:lnTo>
                                  <a:pt x="0" y="994942"/>
                                </a:lnTo>
                                <a:lnTo>
                                  <a:pt x="256569" y="1193910"/>
                                </a:lnTo>
                              </a:path>
                            </a:pathLst>
                          </a:custGeom>
                          <a:ln w="14479">
                            <a:solidFill>
                              <a:srgbClr val="000000"/>
                            </a:solidFill>
                          </a:ln>
                        </wps:spPr>
                        <wps:bodyPr wrap="square" lIns="0" tIns="0" rIns="0" bIns="0" rtlCol="0"/>
                      </wps:wsp>
                      <wps:wsp>
                        <wps:cNvPr id="102806" name="object 5"/>
                        <wps:cNvSpPr/>
                        <wps:spPr>
                          <a:xfrm>
                            <a:off x="1624919" y="1151172"/>
                            <a:ext cx="257175" cy="1194435"/>
                          </a:xfrm>
                          <a:custGeom>
                            <a:avLst/>
                            <a:gdLst/>
                            <a:ahLst/>
                            <a:cxnLst/>
                            <a:rect l="l" t="t" r="r" b="b"/>
                            <a:pathLst>
                              <a:path w="257175" h="1194435">
                                <a:moveTo>
                                  <a:pt x="0" y="1193910"/>
                                </a:moveTo>
                                <a:lnTo>
                                  <a:pt x="256669" y="994942"/>
                                </a:lnTo>
                                <a:lnTo>
                                  <a:pt x="256669" y="199148"/>
                                </a:lnTo>
                                <a:lnTo>
                                  <a:pt x="0" y="0"/>
                                </a:lnTo>
                              </a:path>
                            </a:pathLst>
                          </a:custGeom>
                          <a:ln w="14479">
                            <a:solidFill>
                              <a:srgbClr val="000000"/>
                            </a:solidFill>
                          </a:ln>
                        </wps:spPr>
                        <wps:bodyPr wrap="square" lIns="0" tIns="0" rIns="0" bIns="0" rtlCol="0"/>
                      </wps:wsp>
                      <wps:wsp>
                        <wps:cNvPr id="102807" name="object 6"/>
                        <wps:cNvSpPr/>
                        <wps:spPr>
                          <a:xfrm>
                            <a:off x="769708" y="1492312"/>
                            <a:ext cx="855344" cy="0"/>
                          </a:xfrm>
                          <a:custGeom>
                            <a:avLst/>
                            <a:gdLst/>
                            <a:ahLst/>
                            <a:cxnLst/>
                            <a:rect l="l" t="t" r="r" b="b"/>
                            <a:pathLst>
                              <a:path w="855344">
                                <a:moveTo>
                                  <a:pt x="0" y="0"/>
                                </a:moveTo>
                                <a:lnTo>
                                  <a:pt x="855211" y="0"/>
                                </a:lnTo>
                              </a:path>
                            </a:pathLst>
                          </a:custGeom>
                          <a:ln w="14439">
                            <a:solidFill>
                              <a:srgbClr val="000000"/>
                            </a:solidFill>
                          </a:ln>
                        </wps:spPr>
                        <wps:bodyPr wrap="square" lIns="0" tIns="0" rIns="0" bIns="0" rtlCol="0"/>
                      </wps:wsp>
                      <wps:wsp>
                        <wps:cNvPr id="102808" name="object 7"/>
                        <wps:cNvSpPr/>
                        <wps:spPr>
                          <a:xfrm>
                            <a:off x="119475" y="1492312"/>
                            <a:ext cx="393700" cy="0"/>
                          </a:xfrm>
                          <a:custGeom>
                            <a:avLst/>
                            <a:gdLst/>
                            <a:ahLst/>
                            <a:cxnLst/>
                            <a:rect l="l" t="t" r="r" b="b"/>
                            <a:pathLst>
                              <a:path w="393700">
                                <a:moveTo>
                                  <a:pt x="0" y="0"/>
                                </a:moveTo>
                                <a:lnTo>
                                  <a:pt x="393663" y="0"/>
                                </a:lnTo>
                              </a:path>
                            </a:pathLst>
                          </a:custGeom>
                          <a:ln w="14439">
                            <a:solidFill>
                              <a:srgbClr val="000000"/>
                            </a:solidFill>
                          </a:ln>
                        </wps:spPr>
                        <wps:bodyPr wrap="square" lIns="0" tIns="0" rIns="0" bIns="0" rtlCol="0"/>
                      </wps:wsp>
                      <wps:wsp>
                        <wps:cNvPr id="102809" name="object 8"/>
                        <wps:cNvSpPr/>
                        <wps:spPr>
                          <a:xfrm>
                            <a:off x="0" y="1448993"/>
                            <a:ext cx="130810" cy="86995"/>
                          </a:xfrm>
                          <a:custGeom>
                            <a:avLst/>
                            <a:gdLst/>
                            <a:ahLst/>
                            <a:cxnLst/>
                            <a:rect l="l" t="t" r="r" b="b"/>
                            <a:pathLst>
                              <a:path w="130809" h="86994">
                                <a:moveTo>
                                  <a:pt x="130336" y="0"/>
                                </a:moveTo>
                                <a:lnTo>
                                  <a:pt x="0" y="43319"/>
                                </a:lnTo>
                                <a:lnTo>
                                  <a:pt x="130336" y="86638"/>
                                </a:lnTo>
                                <a:lnTo>
                                  <a:pt x="130336" y="0"/>
                                </a:lnTo>
                                <a:close/>
                              </a:path>
                            </a:pathLst>
                          </a:custGeom>
                          <a:solidFill>
                            <a:srgbClr val="000000"/>
                          </a:solidFill>
                        </wps:spPr>
                        <wps:bodyPr wrap="square" lIns="0" tIns="0" rIns="0" bIns="0" rtlCol="0"/>
                      </wps:wsp>
                      <wps:wsp>
                        <wps:cNvPr id="102810" name="object 9"/>
                        <wps:cNvSpPr/>
                        <wps:spPr>
                          <a:xfrm>
                            <a:off x="2523012" y="1364545"/>
                            <a:ext cx="427990" cy="320040"/>
                          </a:xfrm>
                          <a:custGeom>
                            <a:avLst/>
                            <a:gdLst/>
                            <a:ahLst/>
                            <a:cxnLst/>
                            <a:rect l="l" t="t" r="r" b="b"/>
                            <a:pathLst>
                              <a:path w="427989" h="320039">
                                <a:moveTo>
                                  <a:pt x="0" y="106509"/>
                                </a:moveTo>
                                <a:lnTo>
                                  <a:pt x="0" y="319696"/>
                                </a:lnTo>
                                <a:lnTo>
                                  <a:pt x="213707" y="213102"/>
                                </a:lnTo>
                                <a:lnTo>
                                  <a:pt x="0" y="106509"/>
                                </a:lnTo>
                                <a:close/>
                              </a:path>
                              <a:path w="427989" h="320039">
                                <a:moveTo>
                                  <a:pt x="427414" y="106509"/>
                                </a:moveTo>
                                <a:lnTo>
                                  <a:pt x="213707" y="213102"/>
                                </a:lnTo>
                                <a:lnTo>
                                  <a:pt x="427414" y="319696"/>
                                </a:lnTo>
                                <a:lnTo>
                                  <a:pt x="427414" y="106509"/>
                                </a:lnTo>
                                <a:close/>
                              </a:path>
                              <a:path w="427989" h="320039">
                                <a:moveTo>
                                  <a:pt x="208553" y="0"/>
                                </a:moveTo>
                                <a:lnTo>
                                  <a:pt x="158388" y="17485"/>
                                </a:lnTo>
                                <a:lnTo>
                                  <a:pt x="128123" y="53162"/>
                                </a:lnTo>
                                <a:lnTo>
                                  <a:pt x="299290" y="53162"/>
                                </a:lnTo>
                                <a:lnTo>
                                  <a:pt x="276285" y="23232"/>
                                </a:lnTo>
                                <a:lnTo>
                                  <a:pt x="244682" y="5054"/>
                                </a:lnTo>
                                <a:lnTo>
                                  <a:pt x="208553" y="0"/>
                                </a:lnTo>
                                <a:close/>
                              </a:path>
                            </a:pathLst>
                          </a:custGeom>
                          <a:solidFill>
                            <a:srgbClr val="FFFFFF"/>
                          </a:solidFill>
                        </wps:spPr>
                        <wps:bodyPr wrap="square" lIns="0" tIns="0" rIns="0" bIns="0" rtlCol="0"/>
                      </wps:wsp>
                      <wps:wsp>
                        <wps:cNvPr id="102811" name="object 10"/>
                        <wps:cNvSpPr/>
                        <wps:spPr>
                          <a:xfrm>
                            <a:off x="2523012" y="1471054"/>
                            <a:ext cx="427990" cy="213360"/>
                          </a:xfrm>
                          <a:custGeom>
                            <a:avLst/>
                            <a:gdLst/>
                            <a:ahLst/>
                            <a:cxnLst/>
                            <a:rect l="l" t="t" r="r" b="b"/>
                            <a:pathLst>
                              <a:path w="427989" h="213360">
                                <a:moveTo>
                                  <a:pt x="0" y="213187"/>
                                </a:moveTo>
                                <a:lnTo>
                                  <a:pt x="0" y="0"/>
                                </a:lnTo>
                                <a:lnTo>
                                  <a:pt x="427414" y="213187"/>
                                </a:lnTo>
                                <a:lnTo>
                                  <a:pt x="427414" y="0"/>
                                </a:lnTo>
                                <a:lnTo>
                                  <a:pt x="0" y="213187"/>
                                </a:lnTo>
                                <a:close/>
                              </a:path>
                            </a:pathLst>
                          </a:custGeom>
                          <a:ln w="4816">
                            <a:solidFill>
                              <a:srgbClr val="000000"/>
                            </a:solidFill>
                          </a:ln>
                        </wps:spPr>
                        <wps:bodyPr wrap="square" lIns="0" tIns="0" rIns="0" bIns="0" rtlCol="0"/>
                      </wps:wsp>
                      <wps:wsp>
                        <wps:cNvPr id="102812" name="object 11"/>
                        <wps:cNvSpPr/>
                        <wps:spPr>
                          <a:xfrm>
                            <a:off x="2651136" y="1364545"/>
                            <a:ext cx="171450" cy="53340"/>
                          </a:xfrm>
                          <a:custGeom>
                            <a:avLst/>
                            <a:gdLst/>
                            <a:ahLst/>
                            <a:cxnLst/>
                            <a:rect l="l" t="t" r="r" b="b"/>
                            <a:pathLst>
                              <a:path w="171450" h="53339">
                                <a:moveTo>
                                  <a:pt x="0" y="53162"/>
                                </a:moveTo>
                                <a:lnTo>
                                  <a:pt x="171166" y="53162"/>
                                </a:lnTo>
                                <a:lnTo>
                                  <a:pt x="148161" y="23232"/>
                                </a:lnTo>
                                <a:lnTo>
                                  <a:pt x="116558" y="5054"/>
                                </a:lnTo>
                                <a:lnTo>
                                  <a:pt x="80429" y="0"/>
                                </a:lnTo>
                                <a:lnTo>
                                  <a:pt x="43847" y="9441"/>
                                </a:lnTo>
                                <a:lnTo>
                                  <a:pt x="30264" y="17485"/>
                                </a:lnTo>
                                <a:lnTo>
                                  <a:pt x="18303" y="27616"/>
                                </a:lnTo>
                                <a:lnTo>
                                  <a:pt x="8152" y="39590"/>
                                </a:lnTo>
                                <a:lnTo>
                                  <a:pt x="0" y="53162"/>
                                </a:lnTo>
                                <a:close/>
                              </a:path>
                            </a:pathLst>
                          </a:custGeom>
                          <a:ln w="4814">
                            <a:solidFill>
                              <a:srgbClr val="000000"/>
                            </a:solidFill>
                          </a:ln>
                        </wps:spPr>
                        <wps:bodyPr wrap="square" lIns="0" tIns="0" rIns="0" bIns="0" rtlCol="0"/>
                      </wps:wsp>
                      <wps:wsp>
                        <wps:cNvPr id="102813" name="object 12"/>
                        <wps:cNvSpPr/>
                        <wps:spPr>
                          <a:xfrm>
                            <a:off x="2736820" y="1417707"/>
                            <a:ext cx="0" cy="160020"/>
                          </a:xfrm>
                          <a:custGeom>
                            <a:avLst/>
                            <a:gdLst/>
                            <a:ahLst/>
                            <a:cxnLst/>
                            <a:rect l="l" t="t" r="r" b="b"/>
                            <a:pathLst>
                              <a:path h="160019">
                                <a:moveTo>
                                  <a:pt x="0" y="159840"/>
                                </a:moveTo>
                                <a:lnTo>
                                  <a:pt x="0" y="0"/>
                                </a:lnTo>
                              </a:path>
                            </a:pathLst>
                          </a:custGeom>
                          <a:ln w="4827">
                            <a:solidFill>
                              <a:srgbClr val="000000"/>
                            </a:solidFill>
                          </a:ln>
                        </wps:spPr>
                        <wps:bodyPr wrap="square" lIns="0" tIns="0" rIns="0" bIns="0" rtlCol="0"/>
                      </wps:wsp>
                      <wps:wsp>
                        <wps:cNvPr id="102814" name="object 13"/>
                        <wps:cNvSpPr/>
                        <wps:spPr>
                          <a:xfrm>
                            <a:off x="3378042" y="1876155"/>
                            <a:ext cx="427990" cy="320040"/>
                          </a:xfrm>
                          <a:custGeom>
                            <a:avLst/>
                            <a:gdLst/>
                            <a:ahLst/>
                            <a:cxnLst/>
                            <a:rect l="l" t="t" r="r" b="b"/>
                            <a:pathLst>
                              <a:path w="427989" h="320039">
                                <a:moveTo>
                                  <a:pt x="0" y="106509"/>
                                </a:moveTo>
                                <a:lnTo>
                                  <a:pt x="0" y="319696"/>
                                </a:lnTo>
                                <a:lnTo>
                                  <a:pt x="213807" y="213102"/>
                                </a:lnTo>
                                <a:lnTo>
                                  <a:pt x="0" y="106509"/>
                                </a:lnTo>
                                <a:close/>
                              </a:path>
                              <a:path w="427989" h="320039">
                                <a:moveTo>
                                  <a:pt x="427615" y="106509"/>
                                </a:moveTo>
                                <a:lnTo>
                                  <a:pt x="213807" y="213102"/>
                                </a:lnTo>
                                <a:lnTo>
                                  <a:pt x="427615" y="319696"/>
                                </a:lnTo>
                                <a:lnTo>
                                  <a:pt x="427615" y="106509"/>
                                </a:lnTo>
                                <a:close/>
                              </a:path>
                              <a:path w="427989" h="320039">
                                <a:moveTo>
                                  <a:pt x="208754" y="0"/>
                                </a:moveTo>
                                <a:lnTo>
                                  <a:pt x="158589" y="17570"/>
                                </a:lnTo>
                                <a:lnTo>
                                  <a:pt x="128324" y="53162"/>
                                </a:lnTo>
                                <a:lnTo>
                                  <a:pt x="299491" y="53162"/>
                                </a:lnTo>
                                <a:lnTo>
                                  <a:pt x="276486" y="23232"/>
                                </a:lnTo>
                                <a:lnTo>
                                  <a:pt x="244883" y="5054"/>
                                </a:lnTo>
                                <a:lnTo>
                                  <a:pt x="208754" y="0"/>
                                </a:lnTo>
                                <a:close/>
                              </a:path>
                            </a:pathLst>
                          </a:custGeom>
                          <a:solidFill>
                            <a:srgbClr val="FFFFFF"/>
                          </a:solidFill>
                        </wps:spPr>
                        <wps:bodyPr wrap="square" lIns="0" tIns="0" rIns="0" bIns="0" rtlCol="0"/>
                      </wps:wsp>
                      <wps:wsp>
                        <wps:cNvPr id="102815" name="object 14"/>
                        <wps:cNvSpPr/>
                        <wps:spPr>
                          <a:xfrm>
                            <a:off x="3378042" y="1982664"/>
                            <a:ext cx="427990" cy="213360"/>
                          </a:xfrm>
                          <a:custGeom>
                            <a:avLst/>
                            <a:gdLst/>
                            <a:ahLst/>
                            <a:cxnLst/>
                            <a:rect l="l" t="t" r="r" b="b"/>
                            <a:pathLst>
                              <a:path w="427989" h="213360">
                                <a:moveTo>
                                  <a:pt x="0" y="213187"/>
                                </a:moveTo>
                                <a:lnTo>
                                  <a:pt x="0" y="0"/>
                                </a:lnTo>
                                <a:lnTo>
                                  <a:pt x="427615" y="213187"/>
                                </a:lnTo>
                                <a:lnTo>
                                  <a:pt x="427615" y="0"/>
                                </a:lnTo>
                                <a:lnTo>
                                  <a:pt x="0" y="213187"/>
                                </a:lnTo>
                                <a:close/>
                              </a:path>
                            </a:pathLst>
                          </a:custGeom>
                          <a:ln w="4816">
                            <a:solidFill>
                              <a:srgbClr val="000000"/>
                            </a:solidFill>
                          </a:ln>
                        </wps:spPr>
                        <wps:bodyPr wrap="square" lIns="0" tIns="0" rIns="0" bIns="0" rtlCol="0"/>
                      </wps:wsp>
                      <wps:wsp>
                        <wps:cNvPr id="102816" name="object 15"/>
                        <wps:cNvSpPr/>
                        <wps:spPr>
                          <a:xfrm>
                            <a:off x="3506367" y="1876155"/>
                            <a:ext cx="171450" cy="53340"/>
                          </a:xfrm>
                          <a:custGeom>
                            <a:avLst/>
                            <a:gdLst/>
                            <a:ahLst/>
                            <a:cxnLst/>
                            <a:rect l="l" t="t" r="r" b="b"/>
                            <a:pathLst>
                              <a:path w="171450" h="53339">
                                <a:moveTo>
                                  <a:pt x="0" y="53162"/>
                                </a:moveTo>
                                <a:lnTo>
                                  <a:pt x="171166" y="53162"/>
                                </a:lnTo>
                                <a:lnTo>
                                  <a:pt x="148161" y="23232"/>
                                </a:lnTo>
                                <a:lnTo>
                                  <a:pt x="116558" y="5054"/>
                                </a:lnTo>
                                <a:lnTo>
                                  <a:pt x="80429" y="0"/>
                                </a:lnTo>
                                <a:lnTo>
                                  <a:pt x="43847" y="9441"/>
                                </a:lnTo>
                                <a:lnTo>
                                  <a:pt x="30264" y="17570"/>
                                </a:lnTo>
                                <a:lnTo>
                                  <a:pt x="18303" y="27691"/>
                                </a:lnTo>
                                <a:lnTo>
                                  <a:pt x="8152" y="39618"/>
                                </a:lnTo>
                                <a:lnTo>
                                  <a:pt x="0" y="53162"/>
                                </a:lnTo>
                                <a:close/>
                              </a:path>
                            </a:pathLst>
                          </a:custGeom>
                          <a:ln w="4814">
                            <a:solidFill>
                              <a:srgbClr val="000000"/>
                            </a:solidFill>
                          </a:ln>
                        </wps:spPr>
                        <wps:bodyPr wrap="square" lIns="0" tIns="0" rIns="0" bIns="0" rtlCol="0"/>
                      </wps:wsp>
                      <wps:wsp>
                        <wps:cNvPr id="102817" name="object 16"/>
                        <wps:cNvSpPr/>
                        <wps:spPr>
                          <a:xfrm>
                            <a:off x="3591850" y="1929317"/>
                            <a:ext cx="0" cy="160020"/>
                          </a:xfrm>
                          <a:custGeom>
                            <a:avLst/>
                            <a:gdLst/>
                            <a:ahLst/>
                            <a:cxnLst/>
                            <a:rect l="l" t="t" r="r" b="b"/>
                            <a:pathLst>
                              <a:path h="160020">
                                <a:moveTo>
                                  <a:pt x="0" y="159940"/>
                                </a:moveTo>
                                <a:lnTo>
                                  <a:pt x="0" y="0"/>
                                </a:lnTo>
                              </a:path>
                            </a:pathLst>
                          </a:custGeom>
                          <a:ln w="4827">
                            <a:solidFill>
                              <a:srgbClr val="000000"/>
                            </a:solidFill>
                          </a:ln>
                        </wps:spPr>
                        <wps:bodyPr wrap="square" lIns="0" tIns="0" rIns="0" bIns="0" rtlCol="0"/>
                      </wps:wsp>
                      <wps:wsp>
                        <wps:cNvPr id="102818" name="object 17"/>
                        <wps:cNvSpPr/>
                        <wps:spPr>
                          <a:xfrm>
                            <a:off x="983516" y="0"/>
                            <a:ext cx="427990" cy="426720"/>
                          </a:xfrm>
                          <a:custGeom>
                            <a:avLst/>
                            <a:gdLst/>
                            <a:ahLst/>
                            <a:cxnLst/>
                            <a:rect l="l" t="t" r="r" b="b"/>
                            <a:pathLst>
                              <a:path w="427989" h="426719">
                                <a:moveTo>
                                  <a:pt x="213807" y="0"/>
                                </a:moveTo>
                                <a:lnTo>
                                  <a:pt x="164782" y="5631"/>
                                </a:lnTo>
                                <a:lnTo>
                                  <a:pt x="119778" y="21671"/>
                                </a:lnTo>
                                <a:lnTo>
                                  <a:pt x="80080" y="46839"/>
                                </a:lnTo>
                                <a:lnTo>
                                  <a:pt x="46969" y="79856"/>
                                </a:lnTo>
                                <a:lnTo>
                                  <a:pt x="21730" y="119439"/>
                                </a:lnTo>
                                <a:lnTo>
                                  <a:pt x="5646" y="164310"/>
                                </a:lnTo>
                                <a:lnTo>
                                  <a:pt x="0" y="213187"/>
                                </a:lnTo>
                                <a:lnTo>
                                  <a:pt x="5646" y="262064"/>
                                </a:lnTo>
                                <a:lnTo>
                                  <a:pt x="21730" y="306935"/>
                                </a:lnTo>
                                <a:lnTo>
                                  <a:pt x="46969" y="346518"/>
                                </a:lnTo>
                                <a:lnTo>
                                  <a:pt x="80080" y="379535"/>
                                </a:lnTo>
                                <a:lnTo>
                                  <a:pt x="119778" y="404703"/>
                                </a:lnTo>
                                <a:lnTo>
                                  <a:pt x="164782" y="420743"/>
                                </a:lnTo>
                                <a:lnTo>
                                  <a:pt x="213807" y="426375"/>
                                </a:lnTo>
                                <a:lnTo>
                                  <a:pt x="262825" y="420743"/>
                                </a:lnTo>
                                <a:lnTo>
                                  <a:pt x="307824" y="404703"/>
                                </a:lnTo>
                                <a:lnTo>
                                  <a:pt x="347519" y="379535"/>
                                </a:lnTo>
                                <a:lnTo>
                                  <a:pt x="380627" y="346518"/>
                                </a:lnTo>
                                <a:lnTo>
                                  <a:pt x="405865" y="306935"/>
                                </a:lnTo>
                                <a:lnTo>
                                  <a:pt x="421948" y="262064"/>
                                </a:lnTo>
                                <a:lnTo>
                                  <a:pt x="427595" y="213187"/>
                                </a:lnTo>
                                <a:lnTo>
                                  <a:pt x="421948" y="164310"/>
                                </a:lnTo>
                                <a:lnTo>
                                  <a:pt x="405865" y="119439"/>
                                </a:lnTo>
                                <a:lnTo>
                                  <a:pt x="380627" y="79856"/>
                                </a:lnTo>
                                <a:lnTo>
                                  <a:pt x="347519" y="46839"/>
                                </a:lnTo>
                                <a:lnTo>
                                  <a:pt x="307824" y="21671"/>
                                </a:lnTo>
                                <a:lnTo>
                                  <a:pt x="262825" y="5631"/>
                                </a:lnTo>
                                <a:lnTo>
                                  <a:pt x="213807" y="0"/>
                                </a:lnTo>
                                <a:close/>
                              </a:path>
                            </a:pathLst>
                          </a:custGeom>
                          <a:solidFill>
                            <a:srgbClr val="FFFFFF"/>
                          </a:solidFill>
                        </wps:spPr>
                        <wps:bodyPr wrap="square" lIns="0" tIns="0" rIns="0" bIns="0" rtlCol="0"/>
                      </wps:wsp>
                      <wps:wsp>
                        <wps:cNvPr id="102819" name="object 18"/>
                        <wps:cNvSpPr/>
                        <wps:spPr>
                          <a:xfrm>
                            <a:off x="983516" y="0"/>
                            <a:ext cx="427990" cy="426720"/>
                          </a:xfrm>
                          <a:custGeom>
                            <a:avLst/>
                            <a:gdLst/>
                            <a:ahLst/>
                            <a:cxnLst/>
                            <a:rect l="l" t="t" r="r" b="b"/>
                            <a:pathLst>
                              <a:path w="427989" h="426719">
                                <a:moveTo>
                                  <a:pt x="0" y="213187"/>
                                </a:moveTo>
                                <a:lnTo>
                                  <a:pt x="5646" y="164310"/>
                                </a:lnTo>
                                <a:lnTo>
                                  <a:pt x="21730" y="119439"/>
                                </a:lnTo>
                                <a:lnTo>
                                  <a:pt x="46969" y="79856"/>
                                </a:lnTo>
                                <a:lnTo>
                                  <a:pt x="80080" y="46839"/>
                                </a:lnTo>
                                <a:lnTo>
                                  <a:pt x="119778" y="21671"/>
                                </a:lnTo>
                                <a:lnTo>
                                  <a:pt x="164782" y="5631"/>
                                </a:lnTo>
                                <a:lnTo>
                                  <a:pt x="213807" y="0"/>
                                </a:lnTo>
                                <a:lnTo>
                                  <a:pt x="262825" y="5631"/>
                                </a:lnTo>
                                <a:lnTo>
                                  <a:pt x="307824" y="21671"/>
                                </a:lnTo>
                                <a:lnTo>
                                  <a:pt x="347519" y="46839"/>
                                </a:lnTo>
                                <a:lnTo>
                                  <a:pt x="380627" y="79856"/>
                                </a:lnTo>
                                <a:lnTo>
                                  <a:pt x="405865" y="119439"/>
                                </a:lnTo>
                                <a:lnTo>
                                  <a:pt x="421948" y="164310"/>
                                </a:lnTo>
                                <a:lnTo>
                                  <a:pt x="427595" y="213187"/>
                                </a:lnTo>
                                <a:lnTo>
                                  <a:pt x="421948" y="262064"/>
                                </a:lnTo>
                                <a:lnTo>
                                  <a:pt x="405865" y="306935"/>
                                </a:lnTo>
                                <a:lnTo>
                                  <a:pt x="380627" y="346518"/>
                                </a:lnTo>
                                <a:lnTo>
                                  <a:pt x="347519" y="379535"/>
                                </a:lnTo>
                                <a:lnTo>
                                  <a:pt x="307824" y="404703"/>
                                </a:lnTo>
                                <a:lnTo>
                                  <a:pt x="262825" y="420743"/>
                                </a:lnTo>
                                <a:lnTo>
                                  <a:pt x="213807" y="426375"/>
                                </a:lnTo>
                                <a:lnTo>
                                  <a:pt x="164782" y="420743"/>
                                </a:lnTo>
                                <a:lnTo>
                                  <a:pt x="119778" y="404703"/>
                                </a:lnTo>
                                <a:lnTo>
                                  <a:pt x="80080" y="379535"/>
                                </a:lnTo>
                                <a:lnTo>
                                  <a:pt x="46969" y="346518"/>
                                </a:lnTo>
                                <a:lnTo>
                                  <a:pt x="21730" y="306935"/>
                                </a:lnTo>
                                <a:lnTo>
                                  <a:pt x="5646" y="262064"/>
                                </a:lnTo>
                                <a:lnTo>
                                  <a:pt x="0" y="213187"/>
                                </a:lnTo>
                                <a:close/>
                              </a:path>
                            </a:pathLst>
                          </a:custGeom>
                          <a:ln w="4820">
                            <a:solidFill>
                              <a:srgbClr val="000000"/>
                            </a:solidFill>
                          </a:ln>
                        </wps:spPr>
                        <wps:bodyPr wrap="square" lIns="0" tIns="0" rIns="0" bIns="0" rtlCol="0"/>
                      </wps:wsp>
                      <wps:wsp>
                        <wps:cNvPr id="102820" name="object 19"/>
                        <wps:cNvSpPr txBox="1"/>
                        <wps:spPr>
                          <a:xfrm>
                            <a:off x="1073568" y="-17"/>
                            <a:ext cx="592342" cy="420370"/>
                          </a:xfrm>
                          <a:prstGeom prst="rect">
                            <a:avLst/>
                          </a:prstGeom>
                        </wps:spPr>
                        <wps:txbx>
                          <w:txbxContent>
                            <w:p w14:paraId="292CD305"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TT</w:t>
                              </w:r>
                            </w:p>
                          </w:txbxContent>
                        </wps:txbx>
                        <wps:bodyPr vert="horz" wrap="square" lIns="0" tIns="12065" rIns="0" bIns="0" rtlCol="0">
                          <a:noAutofit/>
                        </wps:bodyPr>
                      </wps:wsp>
                      <wps:wsp>
                        <wps:cNvPr id="102821" name="object 20"/>
                        <wps:cNvSpPr/>
                        <wps:spPr>
                          <a:xfrm>
                            <a:off x="2223520" y="0"/>
                            <a:ext cx="427990" cy="426720"/>
                          </a:xfrm>
                          <a:custGeom>
                            <a:avLst/>
                            <a:gdLst/>
                            <a:ahLst/>
                            <a:cxnLst/>
                            <a:rect l="l" t="t" r="r" b="b"/>
                            <a:pathLst>
                              <a:path w="427989" h="426719">
                                <a:moveTo>
                                  <a:pt x="213807" y="0"/>
                                </a:moveTo>
                                <a:lnTo>
                                  <a:pt x="164788" y="5631"/>
                                </a:lnTo>
                                <a:lnTo>
                                  <a:pt x="119787" y="21671"/>
                                </a:lnTo>
                                <a:lnTo>
                                  <a:pt x="80088" y="46839"/>
                                </a:lnTo>
                                <a:lnTo>
                                  <a:pt x="46976" y="79856"/>
                                </a:lnTo>
                                <a:lnTo>
                                  <a:pt x="21734" y="119439"/>
                                </a:lnTo>
                                <a:lnTo>
                                  <a:pt x="5647" y="164310"/>
                                </a:lnTo>
                                <a:lnTo>
                                  <a:pt x="0" y="213187"/>
                                </a:lnTo>
                                <a:lnTo>
                                  <a:pt x="5647" y="262064"/>
                                </a:lnTo>
                                <a:lnTo>
                                  <a:pt x="21734" y="306935"/>
                                </a:lnTo>
                                <a:lnTo>
                                  <a:pt x="46976" y="346518"/>
                                </a:lnTo>
                                <a:lnTo>
                                  <a:pt x="80088" y="379535"/>
                                </a:lnTo>
                                <a:lnTo>
                                  <a:pt x="119787" y="404703"/>
                                </a:lnTo>
                                <a:lnTo>
                                  <a:pt x="164788" y="420743"/>
                                </a:lnTo>
                                <a:lnTo>
                                  <a:pt x="213807" y="426375"/>
                                </a:lnTo>
                                <a:lnTo>
                                  <a:pt x="262826" y="420743"/>
                                </a:lnTo>
                                <a:lnTo>
                                  <a:pt x="307828" y="404703"/>
                                </a:lnTo>
                                <a:lnTo>
                                  <a:pt x="347527" y="379535"/>
                                </a:lnTo>
                                <a:lnTo>
                                  <a:pt x="380639" y="346518"/>
                                </a:lnTo>
                                <a:lnTo>
                                  <a:pt x="405881" y="306935"/>
                                </a:lnTo>
                                <a:lnTo>
                                  <a:pt x="421967" y="262064"/>
                                </a:lnTo>
                                <a:lnTo>
                                  <a:pt x="427615" y="213187"/>
                                </a:lnTo>
                                <a:lnTo>
                                  <a:pt x="421967" y="164310"/>
                                </a:lnTo>
                                <a:lnTo>
                                  <a:pt x="405881" y="119439"/>
                                </a:lnTo>
                                <a:lnTo>
                                  <a:pt x="380639" y="79856"/>
                                </a:lnTo>
                                <a:lnTo>
                                  <a:pt x="347527" y="46839"/>
                                </a:lnTo>
                                <a:lnTo>
                                  <a:pt x="307828" y="21671"/>
                                </a:lnTo>
                                <a:lnTo>
                                  <a:pt x="262826" y="5631"/>
                                </a:lnTo>
                                <a:lnTo>
                                  <a:pt x="213807" y="0"/>
                                </a:lnTo>
                                <a:close/>
                              </a:path>
                            </a:pathLst>
                          </a:custGeom>
                          <a:solidFill>
                            <a:srgbClr val="FFFFFF"/>
                          </a:solidFill>
                        </wps:spPr>
                        <wps:bodyPr wrap="square" lIns="0" tIns="0" rIns="0" bIns="0" rtlCol="0"/>
                      </wps:wsp>
                      <wps:wsp>
                        <wps:cNvPr id="102822" name="object 21"/>
                        <wps:cNvSpPr/>
                        <wps:spPr>
                          <a:xfrm>
                            <a:off x="2223520" y="0"/>
                            <a:ext cx="427990" cy="426720"/>
                          </a:xfrm>
                          <a:custGeom>
                            <a:avLst/>
                            <a:gdLst/>
                            <a:ahLst/>
                            <a:cxnLst/>
                            <a:rect l="l" t="t" r="r" b="b"/>
                            <a:pathLst>
                              <a:path w="427989" h="426719">
                                <a:moveTo>
                                  <a:pt x="0" y="213187"/>
                                </a:moveTo>
                                <a:lnTo>
                                  <a:pt x="5647" y="164310"/>
                                </a:lnTo>
                                <a:lnTo>
                                  <a:pt x="21734" y="119439"/>
                                </a:lnTo>
                                <a:lnTo>
                                  <a:pt x="46976" y="79856"/>
                                </a:lnTo>
                                <a:lnTo>
                                  <a:pt x="80088" y="46839"/>
                                </a:lnTo>
                                <a:lnTo>
                                  <a:pt x="119787" y="21671"/>
                                </a:lnTo>
                                <a:lnTo>
                                  <a:pt x="164788" y="5631"/>
                                </a:lnTo>
                                <a:lnTo>
                                  <a:pt x="213807" y="0"/>
                                </a:lnTo>
                                <a:lnTo>
                                  <a:pt x="262826" y="5631"/>
                                </a:lnTo>
                                <a:lnTo>
                                  <a:pt x="307828" y="21671"/>
                                </a:lnTo>
                                <a:lnTo>
                                  <a:pt x="347527" y="46839"/>
                                </a:lnTo>
                                <a:lnTo>
                                  <a:pt x="380639" y="79856"/>
                                </a:lnTo>
                                <a:lnTo>
                                  <a:pt x="405881" y="119439"/>
                                </a:lnTo>
                                <a:lnTo>
                                  <a:pt x="421967" y="164310"/>
                                </a:lnTo>
                                <a:lnTo>
                                  <a:pt x="427615" y="213187"/>
                                </a:lnTo>
                                <a:lnTo>
                                  <a:pt x="421967" y="262064"/>
                                </a:lnTo>
                                <a:lnTo>
                                  <a:pt x="405881" y="306935"/>
                                </a:lnTo>
                                <a:lnTo>
                                  <a:pt x="380639" y="346518"/>
                                </a:lnTo>
                                <a:lnTo>
                                  <a:pt x="347527" y="379535"/>
                                </a:lnTo>
                                <a:lnTo>
                                  <a:pt x="307828" y="404703"/>
                                </a:lnTo>
                                <a:lnTo>
                                  <a:pt x="262826" y="420743"/>
                                </a:lnTo>
                                <a:lnTo>
                                  <a:pt x="213807" y="426375"/>
                                </a:lnTo>
                                <a:lnTo>
                                  <a:pt x="164788" y="420743"/>
                                </a:lnTo>
                                <a:lnTo>
                                  <a:pt x="119787" y="404703"/>
                                </a:lnTo>
                                <a:lnTo>
                                  <a:pt x="80088" y="379535"/>
                                </a:lnTo>
                                <a:lnTo>
                                  <a:pt x="46976" y="346518"/>
                                </a:lnTo>
                                <a:lnTo>
                                  <a:pt x="21734" y="306935"/>
                                </a:lnTo>
                                <a:lnTo>
                                  <a:pt x="5647" y="262064"/>
                                </a:lnTo>
                                <a:lnTo>
                                  <a:pt x="0" y="213187"/>
                                </a:lnTo>
                                <a:close/>
                              </a:path>
                            </a:pathLst>
                          </a:custGeom>
                          <a:ln w="4820">
                            <a:solidFill>
                              <a:srgbClr val="000000"/>
                            </a:solidFill>
                          </a:ln>
                        </wps:spPr>
                        <wps:bodyPr wrap="square" lIns="0" tIns="0" rIns="0" bIns="0" rtlCol="0"/>
                      </wps:wsp>
                      <wps:wsp>
                        <wps:cNvPr id="102823" name="object 22"/>
                        <wps:cNvSpPr txBox="1"/>
                        <wps:spPr>
                          <a:xfrm>
                            <a:off x="2319495" y="-9667"/>
                            <a:ext cx="565482" cy="531910"/>
                          </a:xfrm>
                          <a:prstGeom prst="rect">
                            <a:avLst/>
                          </a:prstGeom>
                        </wps:spPr>
                        <wps:txbx>
                          <w:txbxContent>
                            <w:p w14:paraId="37A81EA4"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TC</w:t>
                              </w:r>
                            </w:p>
                          </w:txbxContent>
                        </wps:txbx>
                        <wps:bodyPr vert="horz" wrap="square" lIns="0" tIns="12065" rIns="0" bIns="0" rtlCol="0">
                          <a:noAutofit/>
                        </wps:bodyPr>
                      </wps:wsp>
                      <wps:wsp>
                        <wps:cNvPr id="102824" name="object 23"/>
                        <wps:cNvSpPr/>
                        <wps:spPr>
                          <a:xfrm>
                            <a:off x="1090420" y="3069920"/>
                            <a:ext cx="213995" cy="426720"/>
                          </a:xfrm>
                          <a:custGeom>
                            <a:avLst/>
                            <a:gdLst/>
                            <a:ahLst/>
                            <a:cxnLst/>
                            <a:rect l="l" t="t" r="r" b="b"/>
                            <a:pathLst>
                              <a:path w="213994" h="426720">
                                <a:moveTo>
                                  <a:pt x="213807" y="0"/>
                                </a:moveTo>
                                <a:lnTo>
                                  <a:pt x="0" y="0"/>
                                </a:lnTo>
                                <a:lnTo>
                                  <a:pt x="213807" y="426375"/>
                                </a:lnTo>
                                <a:lnTo>
                                  <a:pt x="0" y="426375"/>
                                </a:lnTo>
                                <a:lnTo>
                                  <a:pt x="213807" y="0"/>
                                </a:lnTo>
                                <a:close/>
                              </a:path>
                            </a:pathLst>
                          </a:custGeom>
                          <a:solidFill>
                            <a:srgbClr val="FFFFFF"/>
                          </a:solidFill>
                        </wps:spPr>
                        <wps:bodyPr wrap="square" lIns="0" tIns="0" rIns="0" bIns="0" rtlCol="0"/>
                      </wps:wsp>
                      <wps:wsp>
                        <wps:cNvPr id="102825" name="object 24"/>
                        <wps:cNvSpPr/>
                        <wps:spPr>
                          <a:xfrm>
                            <a:off x="1090420" y="3069920"/>
                            <a:ext cx="213995" cy="426720"/>
                          </a:xfrm>
                          <a:custGeom>
                            <a:avLst/>
                            <a:gdLst/>
                            <a:ahLst/>
                            <a:cxnLst/>
                            <a:rect l="l" t="t" r="r" b="b"/>
                            <a:pathLst>
                              <a:path w="213994" h="426720">
                                <a:moveTo>
                                  <a:pt x="213807" y="0"/>
                                </a:moveTo>
                                <a:lnTo>
                                  <a:pt x="0" y="0"/>
                                </a:lnTo>
                                <a:lnTo>
                                  <a:pt x="213807" y="426375"/>
                                </a:lnTo>
                                <a:lnTo>
                                  <a:pt x="0" y="426375"/>
                                </a:lnTo>
                                <a:lnTo>
                                  <a:pt x="213807" y="0"/>
                                </a:lnTo>
                                <a:close/>
                              </a:path>
                            </a:pathLst>
                          </a:custGeom>
                          <a:ln w="4824">
                            <a:solidFill>
                              <a:srgbClr val="000000"/>
                            </a:solidFill>
                          </a:ln>
                        </wps:spPr>
                        <wps:bodyPr wrap="square" lIns="0" tIns="0" rIns="0" bIns="0" rtlCol="0"/>
                      </wps:wsp>
                      <wps:wsp>
                        <wps:cNvPr id="102826" name="object 25"/>
                        <wps:cNvSpPr/>
                        <wps:spPr>
                          <a:xfrm>
                            <a:off x="1197323" y="3283108"/>
                            <a:ext cx="213995" cy="0"/>
                          </a:xfrm>
                          <a:custGeom>
                            <a:avLst/>
                            <a:gdLst/>
                            <a:ahLst/>
                            <a:cxnLst/>
                            <a:rect l="l" t="t" r="r" b="b"/>
                            <a:pathLst>
                              <a:path w="213994">
                                <a:moveTo>
                                  <a:pt x="0" y="0"/>
                                </a:moveTo>
                                <a:lnTo>
                                  <a:pt x="213787" y="0"/>
                                </a:lnTo>
                              </a:path>
                            </a:pathLst>
                          </a:custGeom>
                          <a:ln w="4813">
                            <a:solidFill>
                              <a:srgbClr val="000000"/>
                            </a:solidFill>
                          </a:ln>
                        </wps:spPr>
                        <wps:bodyPr wrap="square" lIns="0" tIns="0" rIns="0" bIns="0" rtlCol="0"/>
                      </wps:wsp>
                      <wps:wsp>
                        <wps:cNvPr id="102827" name="object 26"/>
                        <wps:cNvSpPr/>
                        <wps:spPr>
                          <a:xfrm>
                            <a:off x="1411111" y="3176514"/>
                            <a:ext cx="0" cy="213360"/>
                          </a:xfrm>
                          <a:custGeom>
                            <a:avLst/>
                            <a:gdLst/>
                            <a:ahLst/>
                            <a:cxnLst/>
                            <a:rect l="l" t="t" r="r" b="b"/>
                            <a:pathLst>
                              <a:path h="213360">
                                <a:moveTo>
                                  <a:pt x="0" y="0"/>
                                </a:moveTo>
                                <a:lnTo>
                                  <a:pt x="0" y="213187"/>
                                </a:lnTo>
                              </a:path>
                            </a:pathLst>
                          </a:custGeom>
                          <a:ln w="4827">
                            <a:solidFill>
                              <a:srgbClr val="000000"/>
                            </a:solidFill>
                          </a:ln>
                        </wps:spPr>
                        <wps:bodyPr wrap="square" lIns="0" tIns="0" rIns="0" bIns="0" rtlCol="0"/>
                      </wps:wsp>
                      <wps:wsp>
                        <wps:cNvPr id="102828" name="object 27"/>
                        <wps:cNvSpPr/>
                        <wps:spPr>
                          <a:xfrm>
                            <a:off x="1411111" y="213187"/>
                            <a:ext cx="812800" cy="0"/>
                          </a:xfrm>
                          <a:custGeom>
                            <a:avLst/>
                            <a:gdLst/>
                            <a:ahLst/>
                            <a:cxnLst/>
                            <a:rect l="l" t="t" r="r" b="b"/>
                            <a:pathLst>
                              <a:path w="812800">
                                <a:moveTo>
                                  <a:pt x="0" y="0"/>
                                </a:moveTo>
                                <a:lnTo>
                                  <a:pt x="812409" y="0"/>
                                </a:lnTo>
                              </a:path>
                            </a:pathLst>
                          </a:custGeom>
                          <a:ln w="14439">
                            <a:solidFill>
                              <a:srgbClr val="000000"/>
                            </a:solidFill>
                          </a:ln>
                        </wps:spPr>
                        <wps:bodyPr wrap="square" lIns="0" tIns="0" rIns="0" bIns="0" rtlCol="0"/>
                      </wps:wsp>
                      <wps:wsp>
                        <wps:cNvPr id="102829" name="object 28"/>
                        <wps:cNvSpPr/>
                        <wps:spPr>
                          <a:xfrm>
                            <a:off x="1197323" y="426375"/>
                            <a:ext cx="0" cy="1322070"/>
                          </a:xfrm>
                          <a:custGeom>
                            <a:avLst/>
                            <a:gdLst/>
                            <a:ahLst/>
                            <a:cxnLst/>
                            <a:rect l="l" t="t" r="r" b="b"/>
                            <a:pathLst>
                              <a:path h="1322070">
                                <a:moveTo>
                                  <a:pt x="0" y="1321842"/>
                                </a:moveTo>
                                <a:lnTo>
                                  <a:pt x="0" y="0"/>
                                </a:lnTo>
                              </a:path>
                            </a:pathLst>
                          </a:custGeom>
                          <a:ln w="14481">
                            <a:solidFill>
                              <a:srgbClr val="000000"/>
                            </a:solidFill>
                          </a:ln>
                        </wps:spPr>
                        <wps:bodyPr wrap="square" lIns="0" tIns="0" rIns="0" bIns="0" rtlCol="0"/>
                      </wps:wsp>
                      <wps:wsp>
                        <wps:cNvPr id="102830" name="object 29"/>
                        <wps:cNvSpPr/>
                        <wps:spPr>
                          <a:xfrm>
                            <a:off x="1197323" y="2814095"/>
                            <a:ext cx="0" cy="255904"/>
                          </a:xfrm>
                          <a:custGeom>
                            <a:avLst/>
                            <a:gdLst/>
                            <a:ahLst/>
                            <a:cxnLst/>
                            <a:rect l="l" t="t" r="r" b="b"/>
                            <a:pathLst>
                              <a:path h="255904">
                                <a:moveTo>
                                  <a:pt x="0" y="0"/>
                                </a:moveTo>
                                <a:lnTo>
                                  <a:pt x="0" y="255825"/>
                                </a:lnTo>
                              </a:path>
                            </a:pathLst>
                          </a:custGeom>
                          <a:ln w="14481">
                            <a:solidFill>
                              <a:srgbClr val="000000"/>
                            </a:solidFill>
                          </a:ln>
                        </wps:spPr>
                        <wps:bodyPr wrap="square" lIns="0" tIns="0" rIns="0" bIns="0" rtlCol="0"/>
                      </wps:wsp>
                      <wps:wsp>
                        <wps:cNvPr id="102831" name="object 30"/>
                        <wps:cNvSpPr/>
                        <wps:spPr>
                          <a:xfrm>
                            <a:off x="1197323" y="3496295"/>
                            <a:ext cx="0" cy="179705"/>
                          </a:xfrm>
                          <a:custGeom>
                            <a:avLst/>
                            <a:gdLst/>
                            <a:ahLst/>
                            <a:cxnLst/>
                            <a:rect l="l" t="t" r="r" b="b"/>
                            <a:pathLst>
                              <a:path h="179704">
                                <a:moveTo>
                                  <a:pt x="0" y="0"/>
                                </a:moveTo>
                                <a:lnTo>
                                  <a:pt x="0" y="179334"/>
                                </a:lnTo>
                              </a:path>
                            </a:pathLst>
                          </a:custGeom>
                          <a:ln w="14481">
                            <a:solidFill>
                              <a:srgbClr val="000000"/>
                            </a:solidFill>
                          </a:ln>
                        </wps:spPr>
                        <wps:bodyPr wrap="square" lIns="0" tIns="0" rIns="0" bIns="0" rtlCol="0"/>
                      </wps:wsp>
                      <wps:wsp>
                        <wps:cNvPr id="102832" name="object 31"/>
                        <wps:cNvSpPr/>
                        <wps:spPr>
                          <a:xfrm>
                            <a:off x="1153878" y="3664800"/>
                            <a:ext cx="86995" cy="130175"/>
                          </a:xfrm>
                          <a:custGeom>
                            <a:avLst/>
                            <a:gdLst/>
                            <a:ahLst/>
                            <a:cxnLst/>
                            <a:rect l="l" t="t" r="r" b="b"/>
                            <a:pathLst>
                              <a:path w="86994" h="130175">
                                <a:moveTo>
                                  <a:pt x="86890" y="0"/>
                                </a:moveTo>
                                <a:lnTo>
                                  <a:pt x="0" y="0"/>
                                </a:lnTo>
                                <a:lnTo>
                                  <a:pt x="43445" y="129954"/>
                                </a:lnTo>
                                <a:lnTo>
                                  <a:pt x="86890" y="0"/>
                                </a:lnTo>
                                <a:close/>
                              </a:path>
                            </a:pathLst>
                          </a:custGeom>
                          <a:solidFill>
                            <a:srgbClr val="000000"/>
                          </a:solidFill>
                        </wps:spPr>
                        <wps:bodyPr wrap="square" lIns="0" tIns="0" rIns="0" bIns="0" rtlCol="0"/>
                      </wps:wsp>
                      <wps:wsp>
                        <wps:cNvPr id="102833" name="object 32"/>
                        <wps:cNvSpPr/>
                        <wps:spPr>
                          <a:xfrm>
                            <a:off x="2651136" y="213187"/>
                            <a:ext cx="941069" cy="1663064"/>
                          </a:xfrm>
                          <a:custGeom>
                            <a:avLst/>
                            <a:gdLst/>
                            <a:ahLst/>
                            <a:cxnLst/>
                            <a:rect l="l" t="t" r="r" b="b"/>
                            <a:pathLst>
                              <a:path w="941070" h="1663064">
                                <a:moveTo>
                                  <a:pt x="940714" y="1662983"/>
                                </a:moveTo>
                                <a:lnTo>
                                  <a:pt x="940714" y="0"/>
                                </a:lnTo>
                                <a:lnTo>
                                  <a:pt x="0" y="0"/>
                                </a:lnTo>
                              </a:path>
                            </a:pathLst>
                          </a:custGeom>
                          <a:ln w="14471">
                            <a:solidFill>
                              <a:srgbClr val="000000"/>
                            </a:solidFill>
                          </a:ln>
                        </wps:spPr>
                        <wps:bodyPr wrap="square" lIns="0" tIns="0" rIns="0" bIns="0" rtlCol="0"/>
                      </wps:wsp>
                      <wps:wsp>
                        <wps:cNvPr id="102834" name="object 33"/>
                        <wps:cNvSpPr/>
                        <wps:spPr>
                          <a:xfrm>
                            <a:off x="3925133" y="2089258"/>
                            <a:ext cx="351155" cy="0"/>
                          </a:xfrm>
                          <a:custGeom>
                            <a:avLst/>
                            <a:gdLst/>
                            <a:ahLst/>
                            <a:cxnLst/>
                            <a:rect l="l" t="t" r="r" b="b"/>
                            <a:pathLst>
                              <a:path w="351154">
                                <a:moveTo>
                                  <a:pt x="0" y="0"/>
                                </a:moveTo>
                                <a:lnTo>
                                  <a:pt x="350982" y="0"/>
                                </a:lnTo>
                              </a:path>
                            </a:pathLst>
                          </a:custGeom>
                          <a:ln w="14439">
                            <a:solidFill>
                              <a:srgbClr val="000000"/>
                            </a:solidFill>
                          </a:ln>
                        </wps:spPr>
                        <wps:bodyPr wrap="square" lIns="0" tIns="0" rIns="0" bIns="0" rtlCol="0"/>
                      </wps:wsp>
                      <wps:wsp>
                        <wps:cNvPr id="102835" name="object 34"/>
                        <wps:cNvSpPr/>
                        <wps:spPr>
                          <a:xfrm>
                            <a:off x="3805658" y="2045938"/>
                            <a:ext cx="130810" cy="86995"/>
                          </a:xfrm>
                          <a:custGeom>
                            <a:avLst/>
                            <a:gdLst/>
                            <a:ahLst/>
                            <a:cxnLst/>
                            <a:rect l="l" t="t" r="r" b="b"/>
                            <a:pathLst>
                              <a:path w="130810" h="86995">
                                <a:moveTo>
                                  <a:pt x="130336" y="0"/>
                                </a:moveTo>
                                <a:lnTo>
                                  <a:pt x="0" y="43319"/>
                                </a:lnTo>
                                <a:lnTo>
                                  <a:pt x="130336" y="86638"/>
                                </a:lnTo>
                                <a:lnTo>
                                  <a:pt x="130336" y="0"/>
                                </a:lnTo>
                                <a:close/>
                              </a:path>
                            </a:pathLst>
                          </a:custGeom>
                          <a:solidFill>
                            <a:srgbClr val="000000"/>
                          </a:solidFill>
                        </wps:spPr>
                        <wps:bodyPr wrap="square" lIns="0" tIns="0" rIns="0" bIns="0" rtlCol="0"/>
                      </wps:wsp>
                      <wps:wsp>
                        <wps:cNvPr id="102836" name="object 35"/>
                        <wps:cNvSpPr/>
                        <wps:spPr>
                          <a:xfrm>
                            <a:off x="3069902" y="1577547"/>
                            <a:ext cx="1206500" cy="0"/>
                          </a:xfrm>
                          <a:custGeom>
                            <a:avLst/>
                            <a:gdLst/>
                            <a:ahLst/>
                            <a:cxnLst/>
                            <a:rect l="l" t="t" r="r" b="b"/>
                            <a:pathLst>
                              <a:path w="1206500">
                                <a:moveTo>
                                  <a:pt x="1206213" y="0"/>
                                </a:moveTo>
                                <a:lnTo>
                                  <a:pt x="0" y="0"/>
                                </a:lnTo>
                              </a:path>
                            </a:pathLst>
                          </a:custGeom>
                          <a:ln w="14439">
                            <a:solidFill>
                              <a:srgbClr val="000000"/>
                            </a:solidFill>
                          </a:ln>
                        </wps:spPr>
                        <wps:bodyPr wrap="square" lIns="0" tIns="0" rIns="0" bIns="0" rtlCol="0"/>
                      </wps:wsp>
                      <wps:wsp>
                        <wps:cNvPr id="102837" name="object 36"/>
                        <wps:cNvSpPr/>
                        <wps:spPr>
                          <a:xfrm>
                            <a:off x="2950427" y="1534228"/>
                            <a:ext cx="130810" cy="86995"/>
                          </a:xfrm>
                          <a:custGeom>
                            <a:avLst/>
                            <a:gdLst/>
                            <a:ahLst/>
                            <a:cxnLst/>
                            <a:rect l="l" t="t" r="r" b="b"/>
                            <a:pathLst>
                              <a:path w="130810" h="86994">
                                <a:moveTo>
                                  <a:pt x="130336" y="0"/>
                                </a:moveTo>
                                <a:lnTo>
                                  <a:pt x="0" y="43319"/>
                                </a:lnTo>
                                <a:lnTo>
                                  <a:pt x="130336" y="86638"/>
                                </a:lnTo>
                                <a:lnTo>
                                  <a:pt x="130336" y="0"/>
                                </a:lnTo>
                                <a:close/>
                              </a:path>
                            </a:pathLst>
                          </a:custGeom>
                          <a:solidFill>
                            <a:srgbClr val="000000"/>
                          </a:solidFill>
                        </wps:spPr>
                        <wps:bodyPr wrap="square" lIns="0" tIns="0" rIns="0" bIns="0" rtlCol="0"/>
                      </wps:wsp>
                      <wps:wsp>
                        <wps:cNvPr id="102838" name="object 37"/>
                        <wps:cNvSpPr/>
                        <wps:spPr>
                          <a:xfrm>
                            <a:off x="2223520" y="1577547"/>
                            <a:ext cx="1155065" cy="511809"/>
                          </a:xfrm>
                          <a:custGeom>
                            <a:avLst/>
                            <a:gdLst/>
                            <a:ahLst/>
                            <a:cxnLst/>
                            <a:rect l="l" t="t" r="r" b="b"/>
                            <a:pathLst>
                              <a:path w="1155064" h="511810">
                                <a:moveTo>
                                  <a:pt x="299491" y="0"/>
                                </a:moveTo>
                                <a:lnTo>
                                  <a:pt x="0" y="0"/>
                                </a:lnTo>
                                <a:lnTo>
                                  <a:pt x="0" y="511710"/>
                                </a:lnTo>
                                <a:lnTo>
                                  <a:pt x="1154521" y="511710"/>
                                </a:lnTo>
                              </a:path>
                            </a:pathLst>
                          </a:custGeom>
                          <a:ln w="14446">
                            <a:solidFill>
                              <a:srgbClr val="000000"/>
                            </a:solidFill>
                          </a:ln>
                        </wps:spPr>
                        <wps:bodyPr wrap="square" lIns="0" tIns="0" rIns="0" bIns="0" rtlCol="0"/>
                      </wps:wsp>
                      <wps:wsp>
                        <wps:cNvPr id="102839" name="object 38"/>
                        <wps:cNvSpPr/>
                        <wps:spPr>
                          <a:xfrm>
                            <a:off x="2001064" y="1833452"/>
                            <a:ext cx="222885" cy="0"/>
                          </a:xfrm>
                          <a:custGeom>
                            <a:avLst/>
                            <a:gdLst/>
                            <a:ahLst/>
                            <a:cxnLst/>
                            <a:rect l="l" t="t" r="r" b="b"/>
                            <a:pathLst>
                              <a:path w="222885">
                                <a:moveTo>
                                  <a:pt x="222456" y="0"/>
                                </a:moveTo>
                                <a:lnTo>
                                  <a:pt x="0" y="0"/>
                                </a:lnTo>
                              </a:path>
                            </a:pathLst>
                          </a:custGeom>
                          <a:ln w="14439">
                            <a:solidFill>
                              <a:srgbClr val="000000"/>
                            </a:solidFill>
                          </a:ln>
                        </wps:spPr>
                        <wps:bodyPr wrap="square" lIns="0" tIns="0" rIns="0" bIns="0" rtlCol="0"/>
                      </wps:wsp>
                      <wps:wsp>
                        <wps:cNvPr id="102840" name="object 39"/>
                        <wps:cNvSpPr/>
                        <wps:spPr>
                          <a:xfrm>
                            <a:off x="1881589" y="1790133"/>
                            <a:ext cx="130810" cy="86995"/>
                          </a:xfrm>
                          <a:custGeom>
                            <a:avLst/>
                            <a:gdLst/>
                            <a:ahLst/>
                            <a:cxnLst/>
                            <a:rect l="l" t="t" r="r" b="b"/>
                            <a:pathLst>
                              <a:path w="130810" h="86994">
                                <a:moveTo>
                                  <a:pt x="130336" y="0"/>
                                </a:moveTo>
                                <a:lnTo>
                                  <a:pt x="0" y="43319"/>
                                </a:lnTo>
                                <a:lnTo>
                                  <a:pt x="130336" y="86638"/>
                                </a:lnTo>
                                <a:lnTo>
                                  <a:pt x="130336" y="0"/>
                                </a:lnTo>
                                <a:close/>
                              </a:path>
                            </a:pathLst>
                          </a:custGeom>
                          <a:solidFill>
                            <a:srgbClr val="000000"/>
                          </a:solidFill>
                        </wps:spPr>
                        <wps:bodyPr wrap="square" lIns="0" tIns="0" rIns="0" bIns="0" rtlCol="0"/>
                      </wps:wsp>
                      <wps:wsp>
                        <wps:cNvPr id="102841" name="object 40"/>
                        <wps:cNvSpPr/>
                        <wps:spPr>
                          <a:xfrm>
                            <a:off x="2730182" y="1065937"/>
                            <a:ext cx="861694" cy="299085"/>
                          </a:xfrm>
                          <a:custGeom>
                            <a:avLst/>
                            <a:gdLst/>
                            <a:ahLst/>
                            <a:cxnLst/>
                            <a:rect l="l" t="t" r="r" b="b"/>
                            <a:pathLst>
                              <a:path w="861695" h="299085">
                                <a:moveTo>
                                  <a:pt x="861667" y="0"/>
                                </a:moveTo>
                                <a:lnTo>
                                  <a:pt x="6637" y="0"/>
                                </a:lnTo>
                                <a:lnTo>
                                  <a:pt x="0" y="298622"/>
                                </a:lnTo>
                              </a:path>
                            </a:pathLst>
                          </a:custGeom>
                          <a:ln w="14444">
                            <a:solidFill>
                              <a:srgbClr val="000000"/>
                            </a:solidFill>
                          </a:ln>
                        </wps:spPr>
                        <wps:bodyPr wrap="square" lIns="0" tIns="0" rIns="0" bIns="0" rtlCol="0"/>
                      </wps:wsp>
                      <wps:wsp>
                        <wps:cNvPr id="102842" name="object 41"/>
                        <wps:cNvSpPr txBox="1"/>
                        <wps:spPr>
                          <a:xfrm>
                            <a:off x="843272" y="1509808"/>
                            <a:ext cx="729615" cy="429260"/>
                          </a:xfrm>
                          <a:prstGeom prst="rect">
                            <a:avLst/>
                          </a:prstGeom>
                        </wps:spPr>
                        <wps:txbx>
                          <w:txbxContent>
                            <w:p w14:paraId="47AC396B" w14:textId="77777777" w:rsidR="00252C23" w:rsidRDefault="00252C23" w:rsidP="00A50D1D">
                              <w:pPr>
                                <w:spacing w:before="26"/>
                                <w:ind w:left="14"/>
                                <w:rPr>
                                  <w:sz w:val="24"/>
                                </w:rPr>
                              </w:pPr>
                              <w:r>
                                <w:rPr>
                                  <w:rFonts w:ascii="宋体" w:hAnsi="宋体" w:cs="宋体" w:hint="eastAsia"/>
                                  <w:color w:val="000000" w:themeColor="text1"/>
                                  <w:spacing w:val="3"/>
                                  <w:kern w:val="24"/>
                                  <w:sz w:val="31"/>
                                  <w:szCs w:val="31"/>
                                </w:rPr>
                                <w:t>- - -</w:t>
                              </w:r>
                              <w:r>
                                <w:rPr>
                                  <w:rFonts w:ascii="宋体" w:hAnsi="宋体" w:cs="宋体" w:hint="eastAsia"/>
                                  <w:color w:val="000000" w:themeColor="text1"/>
                                  <w:spacing w:val="-15"/>
                                  <w:kern w:val="24"/>
                                  <w:sz w:val="31"/>
                                  <w:szCs w:val="31"/>
                                </w:rPr>
                                <w:t xml:space="preserve"> </w:t>
                              </w:r>
                              <w:r>
                                <w:rPr>
                                  <w:rFonts w:ascii="宋体" w:hAnsi="宋体" w:cs="宋体" w:hint="eastAsia"/>
                                  <w:color w:val="000000" w:themeColor="text1"/>
                                  <w:spacing w:val="3"/>
                                  <w:kern w:val="24"/>
                                  <w:sz w:val="31"/>
                                  <w:szCs w:val="31"/>
                                </w:rPr>
                                <w:t>-</w:t>
                              </w:r>
                            </w:p>
                          </w:txbxContent>
                        </wps:txbx>
                        <wps:bodyPr vert="horz" wrap="square" lIns="0" tIns="16510" rIns="0" bIns="0" rtlCol="0">
                          <a:noAutofit/>
                        </wps:bodyPr>
                      </wps:wsp>
                      <wps:wsp>
                        <wps:cNvPr id="102843" name="object 42"/>
                        <wps:cNvSpPr txBox="1"/>
                        <wps:spPr>
                          <a:xfrm>
                            <a:off x="843376" y="1677957"/>
                            <a:ext cx="729615" cy="439420"/>
                          </a:xfrm>
                          <a:prstGeom prst="rect">
                            <a:avLst/>
                          </a:prstGeom>
                        </wps:spPr>
                        <wps:txbx>
                          <w:txbxContent>
                            <w:p w14:paraId="35238E6C" w14:textId="77777777" w:rsidR="00252C23" w:rsidRDefault="00252C23" w:rsidP="00A50D1D">
                              <w:pPr>
                                <w:spacing w:before="26" w:line="322" w:lineRule="exact"/>
                                <w:jc w:val="center"/>
                                <w:rPr>
                                  <w:sz w:val="24"/>
                                </w:rPr>
                              </w:pPr>
                              <w:r>
                                <w:rPr>
                                  <w:rFonts w:ascii="宋体" w:hAnsi="宋体" w:cs="宋体" w:hint="eastAsia"/>
                                  <w:color w:val="000000" w:themeColor="text1"/>
                                  <w:spacing w:val="3"/>
                                  <w:kern w:val="24"/>
                                  <w:sz w:val="31"/>
                                  <w:szCs w:val="31"/>
                                </w:rPr>
                                <w:t>-</w:t>
                              </w:r>
                              <w:r>
                                <w:rPr>
                                  <w:rFonts w:ascii="宋体" w:hAnsi="宋体" w:cs="宋体" w:hint="eastAsia"/>
                                  <w:color w:val="000000" w:themeColor="text1"/>
                                  <w:spacing w:val="-4"/>
                                  <w:kern w:val="24"/>
                                  <w:sz w:val="31"/>
                                  <w:szCs w:val="31"/>
                                </w:rPr>
                                <w:t xml:space="preserve"> </w:t>
                              </w:r>
                              <w:r>
                                <w:rPr>
                                  <w:rFonts w:ascii="宋体" w:hAnsi="宋体" w:cs="宋体" w:hint="eastAsia"/>
                                  <w:color w:val="000000" w:themeColor="text1"/>
                                  <w:spacing w:val="3"/>
                                  <w:kern w:val="24"/>
                                  <w:sz w:val="31"/>
                                  <w:szCs w:val="31"/>
                                </w:rPr>
                                <w:t>-</w:t>
                              </w:r>
                            </w:p>
                            <w:p w14:paraId="301B82D4" w14:textId="77777777" w:rsidR="00252C23" w:rsidRDefault="00252C23" w:rsidP="00A50D1D">
                              <w:pPr>
                                <w:spacing w:line="322" w:lineRule="exact"/>
                                <w:jc w:val="center"/>
                              </w:pPr>
                              <w:r>
                                <w:rPr>
                                  <w:rFonts w:ascii="宋体" w:hAnsi="宋体" w:cs="宋体" w:hint="eastAsia"/>
                                  <w:color w:val="000000" w:themeColor="text1"/>
                                  <w:spacing w:val="3"/>
                                  <w:kern w:val="24"/>
                                  <w:sz w:val="31"/>
                                  <w:szCs w:val="31"/>
                                </w:rPr>
                                <w:t>- - -</w:t>
                              </w:r>
                              <w:r>
                                <w:rPr>
                                  <w:rFonts w:ascii="宋体" w:hAnsi="宋体" w:cs="宋体" w:hint="eastAsia"/>
                                  <w:color w:val="000000" w:themeColor="text1"/>
                                  <w:spacing w:val="-15"/>
                                  <w:kern w:val="24"/>
                                  <w:sz w:val="31"/>
                                  <w:szCs w:val="31"/>
                                </w:rPr>
                                <w:t xml:space="preserve"> </w:t>
                              </w:r>
                              <w:r>
                                <w:rPr>
                                  <w:rFonts w:ascii="宋体" w:hAnsi="宋体" w:cs="宋体" w:hint="eastAsia"/>
                                  <w:color w:val="000000" w:themeColor="text1"/>
                                  <w:spacing w:val="3"/>
                                  <w:kern w:val="24"/>
                                  <w:sz w:val="31"/>
                                  <w:szCs w:val="31"/>
                                </w:rPr>
                                <w:t>-</w:t>
                              </w:r>
                            </w:p>
                          </w:txbxContent>
                        </wps:txbx>
                        <wps:bodyPr vert="horz" wrap="square" lIns="0" tIns="16510" rIns="0" bIns="0" rtlCol="0">
                          <a:noAutofit/>
                        </wps:bodyPr>
                      </wps:wsp>
                      <wps:wsp>
                        <wps:cNvPr id="102844" name="object 43"/>
                        <wps:cNvSpPr txBox="1"/>
                        <wps:spPr>
                          <a:xfrm>
                            <a:off x="3314723" y="2079285"/>
                            <a:ext cx="629285" cy="420370"/>
                          </a:xfrm>
                          <a:prstGeom prst="rect">
                            <a:avLst/>
                          </a:prstGeom>
                        </wps:spPr>
                        <wps:txbx>
                          <w:txbxContent>
                            <w:p w14:paraId="2A76BE55"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“A”</w:t>
                              </w:r>
                            </w:p>
                          </w:txbxContent>
                        </wps:txbx>
                        <wps:bodyPr vert="horz" wrap="square" lIns="0" tIns="12065" rIns="0" bIns="0" rtlCol="0">
                          <a:noAutofit/>
                        </wps:bodyPr>
                      </wps:wsp>
                      <wps:wsp>
                        <wps:cNvPr id="102845" name="object 44"/>
                        <wps:cNvSpPr txBox="1"/>
                        <wps:spPr>
                          <a:xfrm>
                            <a:off x="3805674" y="1586585"/>
                            <a:ext cx="809628" cy="388224"/>
                          </a:xfrm>
                          <a:prstGeom prst="rect">
                            <a:avLst/>
                          </a:prstGeom>
                        </wps:spPr>
                        <wps:txbx>
                          <w:txbxContent>
                            <w:p w14:paraId="28708903" w14:textId="77777777" w:rsidR="00252C23" w:rsidRPr="00A50D1D" w:rsidRDefault="00252C23" w:rsidP="00A50D1D">
                              <w:pPr>
                                <w:spacing w:before="26"/>
                                <w:ind w:left="14"/>
                                <w:rPr>
                                  <w:sz w:val="24"/>
                                </w:rPr>
                              </w:pPr>
                              <w:r w:rsidRPr="00A50D1D">
                                <w:rPr>
                                  <w:rFonts w:ascii="宋体" w:hAnsi="+mn-ea" w:cs="宋体"/>
                                  <w:color w:val="000000" w:themeColor="text1"/>
                                  <w:spacing w:val="6"/>
                                  <w:kern w:val="24"/>
                                  <w:sz w:val="24"/>
                                </w:rPr>
                                <w:t>冷水</w:t>
                              </w:r>
                            </w:p>
                          </w:txbxContent>
                        </wps:txbx>
                        <wps:bodyPr vert="horz" wrap="square" lIns="0" tIns="16510" rIns="0" bIns="0" rtlCol="0">
                          <a:noAutofit/>
                        </wps:bodyPr>
                      </wps:wsp>
                      <wps:wsp>
                        <wps:cNvPr id="102846" name="object 45"/>
                        <wps:cNvSpPr txBox="1"/>
                        <wps:spPr>
                          <a:xfrm>
                            <a:off x="3577582" y="1191826"/>
                            <a:ext cx="799121" cy="394754"/>
                          </a:xfrm>
                          <a:prstGeom prst="rect">
                            <a:avLst/>
                          </a:prstGeom>
                        </wps:spPr>
                        <wps:txbx>
                          <w:txbxContent>
                            <w:p w14:paraId="00451288" w14:textId="77777777" w:rsidR="00252C23" w:rsidRPr="00A50D1D" w:rsidRDefault="00252C23" w:rsidP="00A50D1D">
                              <w:pPr>
                                <w:spacing w:before="26"/>
                                <w:ind w:left="14"/>
                                <w:rPr>
                                  <w:sz w:val="24"/>
                                </w:rPr>
                              </w:pPr>
                              <w:r w:rsidRPr="00A50D1D">
                                <w:rPr>
                                  <w:rFonts w:ascii="宋体" w:hAnsi="+mn-ea" w:cs="宋体"/>
                                  <w:color w:val="000000" w:themeColor="text1"/>
                                  <w:spacing w:val="6"/>
                                  <w:kern w:val="24"/>
                                  <w:sz w:val="24"/>
                                </w:rPr>
                                <w:t>蒸汽</w:t>
                              </w:r>
                            </w:p>
                          </w:txbxContent>
                        </wps:txbx>
                        <wps:bodyPr vert="horz" wrap="square" lIns="0" tIns="16510" rIns="0" bIns="0" rtlCol="0">
                          <a:noAutofit/>
                        </wps:bodyPr>
                      </wps:wsp>
                      <wps:wsp>
                        <wps:cNvPr id="102847" name="object 46"/>
                        <wps:cNvSpPr txBox="1"/>
                        <wps:spPr>
                          <a:xfrm>
                            <a:off x="2420157" y="1549656"/>
                            <a:ext cx="743887" cy="552561"/>
                          </a:xfrm>
                          <a:prstGeom prst="rect">
                            <a:avLst/>
                          </a:prstGeom>
                        </wps:spPr>
                        <wps:txbx>
                          <w:txbxContent>
                            <w:p w14:paraId="74E4A818"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“B”</w:t>
                              </w:r>
                            </w:p>
                          </w:txbxContent>
                        </wps:txbx>
                        <wps:bodyPr vert="horz" wrap="square" lIns="0" tIns="12065"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151555" id="组合 62" o:spid="_x0000_s1160" style="position:absolute;left:0;text-align:left;margin-left:430.5pt;margin-top:6.9pt;width:203.15pt;height:153.7pt;z-index:251669504;mso-position-horizontal-relative:margin;mso-width-relative:margin;mso-height-relative:margin" coordorigin=",-96" coordsize="46153,3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">
                <v:shape id="object 2" o:spid="_x0000_s1161" style="position:absolute;left:7697;top:6822;width:8553;height:21324;visibility:visible;mso-wrap-style:square;v-text-anchor:top" coordsize="855344,213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" path="m427615,l381020,2502,335879,9835,292452,21739,251001,37954,211785,58219,175067,82274r-33960,27585l110165,140713,82502,174577,58380,211189,38058,250290,21799,291619,9862,334917,2509,379922,,426375,,1705440r2509,46459l9862,1796910r11937,43300l38058,1881542r20322,39101l82502,1957255r27663,33862l141107,2021969r33960,27583l211785,2073604r39216,20262l292452,2110079r43427,11902l381020,2129313r46595,2502l474206,2129313r45138,-7332l562768,2110079r41449,-16213l643430,2073604r36717,-24052l714106,2021969r30941,-30852l772709,1957255r24122,-36612l817152,1881542r16259,-41332l845348,1796910r7353,-45011l855211,1705440r,-1279065l852701,379922r-7353,-45005l833411,291619,817152,250290,796831,211189,772709,174577,745047,140713,714106,109859,680147,82274,643430,58219,604217,37954,562768,21739,519344,9835,474206,2502,427615,xe" stroked="f">
                  <v:path arrowok="t"/>
                </v:shape>
                <v:shape id="object 3" o:spid="_x0000_s1162" style="position:absolute;left:7697;top:6822;width:8553;height:21324;visibility:visible;mso-wrap-style:square;v-text-anchor:top" coordsize="855344,213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" path="m,426375l,1705440r2509,46459l9862,1796910r11937,43300l38058,1881542r20322,39101l82502,1957255r27663,33862l141107,2021969r33960,27582l211785,2073604r39216,20262l292452,2110079r43427,11902l381020,2129313r46595,2502l474206,2129313r45138,-7332l562768,2110079r41449,-16213l643430,2073604r36717,-24053l714106,2021969r30941,-30852l772709,1957255r24122,-36612l817152,1881542r16259,-41332l845348,1796910r7353,-45011l855211,1705440r,-1279065l852701,379922r-7353,-45005l833411,291619,817152,250290,796831,211189,772709,174577,745047,140713,714106,109859,680147,82274,643430,58219,604217,37954,562768,21739,519344,9835,474206,2502,427615,,381020,2502,335879,9835,292452,21739,251001,37954,211785,58219,175067,82274r-33960,27585l110165,140713,82502,174577,58380,211189,38058,250290,21799,291619,9862,334917,2509,379922,,426375xe" filled="f" strokeweight=".134mm">
                  <v:path arrowok="t"/>
                </v:shape>
                <v:shape id="object 4" o:spid="_x0000_s1163" style="position:absolute;left:5131;top:11511;width:2572;height:11945;visibility:visible;mso-wrap-style:square;v-text-anchor:top" coordsize="257175,119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" path="m256569,l,199148,,994942r256569,198968e" filled="f" strokeweight=".40219mm">
                  <v:path arrowok="t"/>
                </v:shape>
                <v:shape id="object 5" o:spid="_x0000_s1164" style="position:absolute;left:16249;top:11511;width:2571;height:11945;visibility:visible;mso-wrap-style:square;v-text-anchor:top" coordsize="257175,119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" path="m,1193910l256669,994942r,-795794l,e" filled="f" strokeweight=".40219mm">
                  <v:path arrowok="t"/>
                </v:shape>
                <v:shape id="object 6" o:spid="_x0000_s1165" style="position:absolute;left:7697;top:14923;width:8553;height:0;visibility:visible;mso-wrap-style:square;v-text-anchor:top" coordsize="85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" path="m,l855211,e" filled="f" strokeweight=".40108mm">
                  <v:path arrowok="t"/>
                </v:shape>
                <v:shape id="object 7" o:spid="_x0000_s1166" style="position:absolute;left:1194;top:14923;width:3937;height:0;visibility:visible;mso-wrap-style:square;v-text-anchor:top" coordsize="393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" path="m,l393663,e" filled="f" strokeweight=".40108mm">
                  <v:path arrowok="t"/>
                </v:shape>
                <v:shape id="object 8" o:spid="_x0000_s1167" style="position:absolute;top:14489;width:1308;height:870;visibility:visible;mso-wrap-style:square;v-text-anchor:top" coordsize="130809,8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" path="m130336,l,43319,130336,86638,130336,xe" fillcolor="black" stroked="f">
                  <v:path arrowok="t"/>
                </v:shape>
                <v:shape id="object 9" o:spid="_x0000_s1168" style="position:absolute;left:25230;top:13645;width:4280;height:3200;visibility:visible;mso-wrap-style:square;v-text-anchor:top" coordsize="427989,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" path="m,106509l,319696,213707,213102,,106509xem427414,106509l213707,213102,427414,319696r,-213187xem208553,l158388,17485,128123,53162r171167,l276285,23232,244682,5054,208553,xe" stroked="f">
                  <v:path arrowok="t"/>
                </v:shape>
                <v:shape id="object 10" o:spid="_x0000_s1169" style="position:absolute;left:25230;top:14710;width:4280;height:2134;visibility:visible;mso-wrap-style:square;v-text-anchor:top" coordsize="427989,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" path="m,213187l,,427414,213187,427414,,,213187xe" filled="f" strokeweight=".1338mm">
                  <v:path arrowok="t"/>
                </v:shape>
                <v:shape id="object 11" o:spid="_x0000_s1170" style="position:absolute;left:26511;top:13645;width:1714;height:533;visibility:visible;mso-wrap-style:square;v-text-anchor:top" coordsize="17145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" path="m,53162r171166,l148161,23232,116558,5054,80429,,43847,9441,30264,17485,18303,27616,8152,39590,,53162xe" filled="f" strokeweight=".1337mm">
                  <v:path arrowok="t"/>
                </v:shape>
                <v:shape id="object 12" o:spid="_x0000_s1171" style="position:absolute;left:27368;top:14177;width:0;height:1600;visibility:visible;mso-wrap-style:square;v-text-anchor:top" coordsize="0,16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" path="m,159840l,e" filled="f" strokeweight=".1341mm">
                  <v:path arrowok="t"/>
                </v:shape>
                <v:shape id="object 13" o:spid="_x0000_s1172" style="position:absolute;left:33780;top:18761;width:4280;height:3200;visibility:visible;mso-wrap-style:square;v-text-anchor:top" coordsize="427989,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" path="m,106509l,319696,213807,213102,,106509xem427615,106509l213807,213102,427615,319696r,-213187xem208754,l158589,17570,128324,53162r171167,l276486,23232,244883,5054,208754,xe" stroked="f">
                  <v:path arrowok="t"/>
                </v:shape>
                <v:shape id="object 14" o:spid="_x0000_s1173" style="position:absolute;left:33780;top:19826;width:4280;height:2134;visibility:visible;mso-wrap-style:square;v-text-anchor:top" coordsize="427989,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" path="m,213187l,,427615,213187,427615,,,213187xe" filled="f" strokeweight=".1338mm">
                  <v:path arrowok="t"/>
                </v:shape>
                <v:shape id="object 15" o:spid="_x0000_s1174" style="position:absolute;left:35063;top:18761;width:1715;height:533;visibility:visible;mso-wrap-style:square;v-text-anchor:top" coordsize="17145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" path="m,53162r171166,l148161,23232,116558,5054,80429,,43847,9441,30264,17570,18303,27691,8152,39618,,53162xe" filled="f" strokeweight=".1337mm">
                  <v:path arrowok="t"/>
                </v:shape>
                <v:shape id="object 16" o:spid="_x0000_s1175" style="position:absolute;left:35918;top:19293;width:0;height:1600;visibility:visible;mso-wrap-style:square;v-text-anchor:top" coordsize="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" path="m,159940l,e" filled="f" strokeweight=".1341mm">
                  <v:path arrowok="t"/>
                </v:shape>
                <v:shape id="object 17" o:spid="_x0000_s1176" style="position:absolute;left:9835;width:4280;height:4267;visibility:visible;mso-wrap-style:square;v-text-anchor:top" coordsize="427989,42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" path="m213807,l164782,5631,119778,21671,80080,46839,46969,79856,21730,119439,5646,164310,,213187r5646,48877l21730,306935r25239,39583l80080,379535r39698,25168l164782,420743r49025,5632l262825,420743r44999,-16040l347519,379535r33108,-33017l405865,306935r16083,-44871l427595,213187r-5647,-48877l405865,119439,380627,79856,347519,46839,307824,21671,262825,5631,213807,xe" stroked="f">
                  <v:path arrowok="t"/>
                </v:shape>
                <v:shape id="object 18" o:spid="_x0000_s1177" style="position:absolute;left:9835;width:4280;height:4267;visibility:visible;mso-wrap-style:square;v-text-anchor:top" coordsize="427989,42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" path="m,213187l5646,164310,21730,119439,46969,79856,80080,46839,119778,21671,164782,5631,213807,r49018,5631l307824,21671r39695,25168l380627,79856r25238,39583l421948,164310r5647,48877l421948,262064r-16083,44871l380627,346518r-33108,33017l307824,404703r-44999,16040l213807,426375r-49025,-5632l119778,404703,80080,379535,46969,346518,21730,306935,5646,262064,,213187xe" filled="f" strokeweight=".1339mm">
                  <v:path arrowok="t"/>
                </v:shape>
                <v:shape id="object 19" o:spid="_x0000_s1178" type="#_x0000_t202" style="position:absolute;left:10735;width:5924;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" filled="f" stroked="f">
                  <v:textbox inset="0,.95pt,0,0">
                    <w:txbxContent>
                      <w:p w14:paraId="292CD305"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TT</w:t>
                        </w:r>
                      </w:p>
                    </w:txbxContent>
                  </v:textbox>
                </v:shape>
                <v:shape id="object 20" o:spid="_x0000_s1179" style="position:absolute;left:22235;width:4280;height:4267;visibility:visible;mso-wrap-style:square;v-text-anchor:top" coordsize="427989,42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" path="m213807,l164788,5631,119787,21671,80088,46839,46976,79856,21734,119439,5647,164310,,213187r5647,48877l21734,306935r25242,39583l80088,379535r39699,25168l164788,420743r49019,5632l262826,420743r45002,-16040l347527,379535r33112,-33017l405881,306935r16086,-44871l427615,213187r-5648,-48877l405881,119439,380639,79856,347527,46839,307828,21671,262826,5631,213807,xe" stroked="f">
                  <v:path arrowok="t"/>
                </v:shape>
                <v:shape id="object 21" o:spid="_x0000_s1180" style="position:absolute;left:22235;width:4280;height:4267;visibility:visible;mso-wrap-style:square;v-text-anchor:top" coordsize="427989,42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" path="m,213187l5647,164310,21734,119439,46976,79856,80088,46839,119787,21671,164788,5631,213807,r49019,5631l307828,21671r39699,25168l380639,79856r25242,39583l421967,164310r5648,48877l421967,262064r-16086,44871l380639,346518r-33112,33017l307828,404703r-45002,16040l213807,426375r-49019,-5632l119787,404703,80088,379535,46976,346518,21734,306935,5647,262064,,213187xe" filled="f" strokeweight=".1339mm">
                  <v:path arrowok="t"/>
                </v:shape>
                <v:shape id="object 22" o:spid="_x0000_s1181" type="#_x0000_t202" style="position:absolute;left:23194;top:-96;width:5655;height:5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" filled="f" stroked="f">
                  <v:textbox inset="0,.95pt,0,0">
                    <w:txbxContent>
                      <w:p w14:paraId="37A81EA4"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TC</w:t>
                        </w:r>
                      </w:p>
                    </w:txbxContent>
                  </v:textbox>
                </v:shape>
                <v:shape id="object 23" o:spid="_x0000_s1182" style="position:absolute;left:10904;top:30699;width:2140;height:4267;visibility:visible;mso-wrap-style:square;v-text-anchor:top" coordsize="213994,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" path="m213807,l,,213807,426375,,426375,213807,xe" stroked="f">
                  <v:path arrowok="t"/>
                </v:shape>
                <v:shape id="object 24" o:spid="_x0000_s1183" style="position:absolute;left:10904;top:30699;width:2140;height:4267;visibility:visible;mso-wrap-style:square;v-text-anchor:top" coordsize="213994,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" path="m213807,l,,213807,426375,,426375,213807,xe" filled="f" strokeweight=".134mm">
                  <v:path arrowok="t"/>
                </v:shape>
                <v:shape id="object 25" o:spid="_x0000_s1184" style="position:absolute;left:11973;top:32831;width:2140;height:0;visibility:visible;mso-wrap-style:square;v-text-anchor:top" coordsize="213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" path="m,l213787,e" filled="f" strokeweight=".1337mm">
                  <v:path arrowok="t"/>
                </v:shape>
                <v:shape id="object 26" o:spid="_x0000_s1185" style="position:absolute;left:14111;top:31765;width:0;height:2133;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" path="m,l,213187e" filled="f" strokeweight=".1341mm">
                  <v:path arrowok="t"/>
                </v:shape>
                <v:shape id="object 27" o:spid="_x0000_s1186" style="position:absolute;left:14111;top:2131;width:8128;height:0;visibility:visible;mso-wrap-style:square;v-text-anchor:top" coordsize="8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" path="m,l812409,e" filled="f" strokeweight=".40108mm">
                  <v:path arrowok="t"/>
                </v:shape>
                <v:shape id="object 28" o:spid="_x0000_s1187" style="position:absolute;left:11973;top:4263;width:0;height:13221;visibility:visible;mso-wrap-style:square;v-text-anchor:top" coordsize="0,132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" path="m,1321842l,e" filled="f" strokeweight=".40225mm">
                  <v:path arrowok="t"/>
                </v:shape>
                <v:shape id="object 29" o:spid="_x0000_s1188" style="position:absolute;left:11973;top:28140;width:0;height:2559;visibility:visible;mso-wrap-style:square;v-text-anchor:top" coordsize="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" path="m,l,255825e" filled="f" strokeweight=".40225mm">
                  <v:path arrowok="t"/>
                </v:shape>
                <v:shape id="object 30" o:spid="_x0000_s1189" style="position:absolute;left:11973;top:34962;width:0;height:1798;visibility:visible;mso-wrap-style:square;v-text-anchor:top" coordsize="0,17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" path="m,l,179334e" filled="f" strokeweight=".40225mm">
                  <v:path arrowok="t"/>
                </v:shape>
                <v:shape id="object 31" o:spid="_x0000_s1190" style="position:absolute;left:11538;top:36648;width:870;height:1301;visibility:visible;mso-wrap-style:square;v-text-anchor:top" coordsize="86994,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" path="m86890,l,,43445,129954,86890,xe" fillcolor="black" stroked="f">
                  <v:path arrowok="t"/>
                </v:shape>
                <v:shape id="object 32" o:spid="_x0000_s1191" style="position:absolute;left:26511;top:2131;width:9411;height:16631;visibility:visible;mso-wrap-style:square;v-text-anchor:top" coordsize="941070,1663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" path="m940714,1662983l940714,,,e" filled="f" strokeweight=".40197mm">
                  <v:path arrowok="t"/>
                </v:shape>
                <v:shape id="object 33" o:spid="_x0000_s1192" style="position:absolute;left:39251;top:20892;width:3511;height:0;visibility:visible;mso-wrap-style:square;v-text-anchor:top" coordsize="351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" path="m,l350982,e" filled="f" strokeweight=".40108mm">
                  <v:path arrowok="t"/>
                </v:shape>
                <v:shape id="object 34" o:spid="_x0000_s1193" style="position:absolute;left:38056;top:20459;width:1308;height:870;visibility:visible;mso-wrap-style:square;v-text-anchor:top" coordsize="130810,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" path="m130336,l,43319,130336,86638,130336,xe" fillcolor="black" stroked="f">
                  <v:path arrowok="t"/>
                </v:shape>
                <v:shape id="object 35" o:spid="_x0000_s1194" style="position:absolute;left:30699;top:15775;width:12065;height:0;visibility:visible;mso-wrap-style:square;v-text-anchor:top" coordsize="120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" path="m1206213,l,e" filled="f" strokeweight=".40108mm">
                  <v:path arrowok="t"/>
                </v:shape>
                <v:shape id="object 36" o:spid="_x0000_s1195" style="position:absolute;left:29504;top:15342;width:1308;height:870;visibility:visible;mso-wrap-style:square;v-text-anchor:top" coordsize="130810,8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" path="m130336,l,43319,130336,86638,130336,xe" fillcolor="black" stroked="f">
                  <v:path arrowok="t"/>
                </v:shape>
                <v:shape id="object 37" o:spid="_x0000_s1196" style="position:absolute;left:22235;top:15775;width:11550;height:5118;visibility:visible;mso-wrap-style:square;v-text-anchor:top" coordsize="1155064,5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" path="m299491,l,,,511710r1154521,e" filled="f" strokeweight=".40128mm">
                  <v:path arrowok="t"/>
                </v:shape>
                <v:shape id="object 38" o:spid="_x0000_s1197" style="position:absolute;left:20010;top:18334;width:2229;height:0;visibility:visible;mso-wrap-style:square;v-text-anchor:top" coordsize="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" path="m222456,l,e" filled="f" strokeweight=".40108mm">
                  <v:path arrowok="t"/>
                </v:shape>
                <v:shape id="object 39" o:spid="_x0000_s1198" style="position:absolute;left:18815;top:17901;width:1308;height:870;visibility:visible;mso-wrap-style:square;v-text-anchor:top" coordsize="130810,8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" path="m130336,l,43319,130336,86638,130336,xe" fillcolor="black" stroked="f">
                  <v:path arrowok="t"/>
                </v:shape>
                <v:shape id="object 40" o:spid="_x0000_s1199" style="position:absolute;left:27301;top:10659;width:8617;height:2991;visibility:visible;mso-wrap-style:square;v-text-anchor:top" coordsize="86169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" path="m861667,l6637,,,298622e" filled="f" strokeweight=".40122mm">
                  <v:path arrowok="t"/>
                </v:shape>
                <v:shape id="object 41" o:spid="_x0000_s1200" type="#_x0000_t202" style="position:absolute;left:8432;top:15098;width:7296;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" filled="f" stroked="f">
                  <v:textbox inset="0,1.3pt,0,0">
                    <w:txbxContent>
                      <w:p w14:paraId="47AC396B" w14:textId="77777777" w:rsidR="00252C23" w:rsidRDefault="00252C23" w:rsidP="00A50D1D">
                        <w:pPr>
                          <w:spacing w:before="26"/>
                          <w:ind w:left="14"/>
                          <w:rPr>
                            <w:sz w:val="24"/>
                          </w:rPr>
                        </w:pPr>
                        <w:r>
                          <w:rPr>
                            <w:rFonts w:ascii="宋体" w:hAnsi="宋体" w:cs="宋体" w:hint="eastAsia"/>
                            <w:color w:val="000000" w:themeColor="text1"/>
                            <w:spacing w:val="3"/>
                            <w:kern w:val="24"/>
                            <w:sz w:val="31"/>
                            <w:szCs w:val="31"/>
                          </w:rPr>
                          <w:t>- - -</w:t>
                        </w:r>
                        <w:r>
                          <w:rPr>
                            <w:rFonts w:ascii="宋体" w:hAnsi="宋体" w:cs="宋体" w:hint="eastAsia"/>
                            <w:color w:val="000000" w:themeColor="text1"/>
                            <w:spacing w:val="-15"/>
                            <w:kern w:val="24"/>
                            <w:sz w:val="31"/>
                            <w:szCs w:val="31"/>
                          </w:rPr>
                          <w:t xml:space="preserve"> </w:t>
                        </w:r>
                        <w:r>
                          <w:rPr>
                            <w:rFonts w:ascii="宋体" w:hAnsi="宋体" w:cs="宋体" w:hint="eastAsia"/>
                            <w:color w:val="000000" w:themeColor="text1"/>
                            <w:spacing w:val="3"/>
                            <w:kern w:val="24"/>
                            <w:sz w:val="31"/>
                            <w:szCs w:val="31"/>
                          </w:rPr>
                          <w:t>-</w:t>
                        </w:r>
                      </w:p>
                    </w:txbxContent>
                  </v:textbox>
                </v:shape>
                <v:shape id="object 42" o:spid="_x0000_s1201" type="#_x0000_t202" style="position:absolute;left:8433;top:16779;width:729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" filled="f" stroked="f">
                  <v:textbox inset="0,1.3pt,0,0">
                    <w:txbxContent>
                      <w:p w14:paraId="35238E6C" w14:textId="77777777" w:rsidR="00252C23" w:rsidRDefault="00252C23" w:rsidP="00A50D1D">
                        <w:pPr>
                          <w:spacing w:before="26" w:line="322" w:lineRule="exact"/>
                          <w:jc w:val="center"/>
                          <w:rPr>
                            <w:sz w:val="24"/>
                          </w:rPr>
                        </w:pPr>
                        <w:r>
                          <w:rPr>
                            <w:rFonts w:ascii="宋体" w:hAnsi="宋体" w:cs="宋体" w:hint="eastAsia"/>
                            <w:color w:val="000000" w:themeColor="text1"/>
                            <w:spacing w:val="3"/>
                            <w:kern w:val="24"/>
                            <w:sz w:val="31"/>
                            <w:szCs w:val="31"/>
                          </w:rPr>
                          <w:t>-</w:t>
                        </w:r>
                        <w:r>
                          <w:rPr>
                            <w:rFonts w:ascii="宋体" w:hAnsi="宋体" w:cs="宋体" w:hint="eastAsia"/>
                            <w:color w:val="000000" w:themeColor="text1"/>
                            <w:spacing w:val="-4"/>
                            <w:kern w:val="24"/>
                            <w:sz w:val="31"/>
                            <w:szCs w:val="31"/>
                          </w:rPr>
                          <w:t xml:space="preserve"> </w:t>
                        </w:r>
                        <w:r>
                          <w:rPr>
                            <w:rFonts w:ascii="宋体" w:hAnsi="宋体" w:cs="宋体" w:hint="eastAsia"/>
                            <w:color w:val="000000" w:themeColor="text1"/>
                            <w:spacing w:val="3"/>
                            <w:kern w:val="24"/>
                            <w:sz w:val="31"/>
                            <w:szCs w:val="31"/>
                          </w:rPr>
                          <w:t>-</w:t>
                        </w:r>
                      </w:p>
                      <w:p w14:paraId="301B82D4" w14:textId="77777777" w:rsidR="00252C23" w:rsidRDefault="00252C23" w:rsidP="00A50D1D">
                        <w:pPr>
                          <w:spacing w:line="322" w:lineRule="exact"/>
                          <w:jc w:val="center"/>
                        </w:pPr>
                        <w:r>
                          <w:rPr>
                            <w:rFonts w:ascii="宋体" w:hAnsi="宋体" w:cs="宋体" w:hint="eastAsia"/>
                            <w:color w:val="000000" w:themeColor="text1"/>
                            <w:spacing w:val="3"/>
                            <w:kern w:val="24"/>
                            <w:sz w:val="31"/>
                            <w:szCs w:val="31"/>
                          </w:rPr>
                          <w:t>- - -</w:t>
                        </w:r>
                        <w:r>
                          <w:rPr>
                            <w:rFonts w:ascii="宋体" w:hAnsi="宋体" w:cs="宋体" w:hint="eastAsia"/>
                            <w:color w:val="000000" w:themeColor="text1"/>
                            <w:spacing w:val="-15"/>
                            <w:kern w:val="24"/>
                            <w:sz w:val="31"/>
                            <w:szCs w:val="31"/>
                          </w:rPr>
                          <w:t xml:space="preserve"> </w:t>
                        </w:r>
                        <w:r>
                          <w:rPr>
                            <w:rFonts w:ascii="宋体" w:hAnsi="宋体" w:cs="宋体" w:hint="eastAsia"/>
                            <w:color w:val="000000" w:themeColor="text1"/>
                            <w:spacing w:val="3"/>
                            <w:kern w:val="24"/>
                            <w:sz w:val="31"/>
                            <w:szCs w:val="31"/>
                          </w:rPr>
                          <w:t>-</w:t>
                        </w:r>
                      </w:p>
                    </w:txbxContent>
                  </v:textbox>
                </v:shape>
                <v:shape id="object 43" o:spid="_x0000_s1202" type="#_x0000_t202" style="position:absolute;left:33147;top:20792;width:6293;height:4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" filled="f" stroked="f">
                  <v:textbox inset="0,.95pt,0,0">
                    <w:txbxContent>
                      <w:p w14:paraId="2A76BE55"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“A”</w:t>
                        </w:r>
                      </w:p>
                    </w:txbxContent>
                  </v:textbox>
                </v:shape>
                <v:shape id="object 44" o:spid="_x0000_s1203" type="#_x0000_t202" style="position:absolute;left:38056;top:15865;width:8097;height:3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" filled="f" stroked="f">
                  <v:textbox inset="0,1.3pt,0,0">
                    <w:txbxContent>
                      <w:p w14:paraId="28708903" w14:textId="77777777" w:rsidR="00252C23" w:rsidRPr="00A50D1D" w:rsidRDefault="00252C23" w:rsidP="00A50D1D">
                        <w:pPr>
                          <w:spacing w:before="26"/>
                          <w:ind w:left="14"/>
                          <w:rPr>
                            <w:sz w:val="24"/>
                          </w:rPr>
                        </w:pPr>
                        <w:r w:rsidRPr="00A50D1D">
                          <w:rPr>
                            <w:rFonts w:ascii="宋体" w:hAnsi="+mn-ea" w:cs="宋体"/>
                            <w:color w:val="000000" w:themeColor="text1"/>
                            <w:spacing w:val="6"/>
                            <w:kern w:val="24"/>
                            <w:sz w:val="24"/>
                          </w:rPr>
                          <w:t>冷水</w:t>
                        </w:r>
                      </w:p>
                    </w:txbxContent>
                  </v:textbox>
                </v:shape>
                <v:shape id="object 45" o:spid="_x0000_s1204" type="#_x0000_t202" style="position:absolute;left:35775;top:11918;width:7992;height:3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" filled="f" stroked="f">
                  <v:textbox inset="0,1.3pt,0,0">
                    <w:txbxContent>
                      <w:p w14:paraId="00451288" w14:textId="77777777" w:rsidR="00252C23" w:rsidRPr="00A50D1D" w:rsidRDefault="00252C23" w:rsidP="00A50D1D">
                        <w:pPr>
                          <w:spacing w:before="26"/>
                          <w:ind w:left="14"/>
                          <w:rPr>
                            <w:sz w:val="24"/>
                          </w:rPr>
                        </w:pPr>
                        <w:r w:rsidRPr="00A50D1D">
                          <w:rPr>
                            <w:rFonts w:ascii="宋体" w:hAnsi="+mn-ea" w:cs="宋体"/>
                            <w:color w:val="000000" w:themeColor="text1"/>
                            <w:spacing w:val="6"/>
                            <w:kern w:val="24"/>
                            <w:sz w:val="24"/>
                          </w:rPr>
                          <w:t>蒸汽</w:t>
                        </w:r>
                      </w:p>
                    </w:txbxContent>
                  </v:textbox>
                </v:shape>
                <v:shape id="object 46" o:spid="_x0000_s1205" type="#_x0000_t202" style="position:absolute;left:24201;top:15496;width:7439;height:5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" filled="f" stroked="f">
                  <v:textbox inset="0,.95pt,0,0">
                    <w:txbxContent>
                      <w:p w14:paraId="74E4A818" w14:textId="77777777" w:rsidR="00252C23" w:rsidRPr="00A50D1D" w:rsidRDefault="00252C23" w:rsidP="00A50D1D">
                        <w:pPr>
                          <w:spacing w:before="19"/>
                          <w:ind w:left="14"/>
                          <w:rPr>
                            <w:sz w:val="24"/>
                          </w:rPr>
                        </w:pPr>
                        <w:r w:rsidRPr="00A50D1D">
                          <w:rPr>
                            <w:rFonts w:ascii="宋体" w:hAnsi="宋体" w:cs="宋体" w:hint="eastAsia"/>
                            <w:color w:val="000000" w:themeColor="text1"/>
                            <w:kern w:val="24"/>
                            <w:sz w:val="24"/>
                          </w:rPr>
                          <w:t>“B”</w:t>
                        </w:r>
                      </w:p>
                    </w:txbxContent>
                  </v:textbox>
                </v:shape>
                <w10:wrap anchorx="margin"/>
              </v:group>
            </w:pict>
          </mc:Fallback>
        </mc:AlternateContent>
      </w:r>
      <w:r w:rsidRPr="004F18E5">
        <w:rPr>
          <w:rFonts w:ascii="宋体" w:hAnsi="宋体"/>
          <w:b/>
          <w:noProof/>
          <w:sz w:val="24"/>
        </w:rPr>
        <mc:AlternateContent>
          <mc:Choice Requires="wpg">
            <w:drawing>
              <wp:anchor distT="0" distB="0" distL="114300" distR="114300" simplePos="0" relativeHeight="251675648" behindDoc="0" locked="0" layoutInCell="1" allowOverlap="1" wp14:anchorId="36A0DB4B" wp14:editId="100DDA3B">
                <wp:simplePos x="0" y="0"/>
                <wp:positionH relativeFrom="column">
                  <wp:posOffset>2842178</wp:posOffset>
                </wp:positionH>
                <wp:positionV relativeFrom="paragraph">
                  <wp:posOffset>114356</wp:posOffset>
                </wp:positionV>
                <wp:extent cx="2218414" cy="1478943"/>
                <wp:effectExtent l="0" t="0" r="0" b="0"/>
                <wp:wrapSquare wrapText="bothSides"/>
                <wp:docPr id="102916" name="组合 52"/>
                <wp:cNvGraphicFramePr/>
                <a:graphic xmlns:a="http://schemas.openxmlformats.org/drawingml/2006/main">
                  <a:graphicData uri="http://schemas.microsoft.com/office/word/2010/wordprocessingGroup">
                    <wpg:wgp>
                      <wpg:cNvGrpSpPr/>
                      <wpg:grpSpPr>
                        <a:xfrm>
                          <a:off x="0" y="0"/>
                          <a:ext cx="2218414" cy="1478943"/>
                          <a:chOff x="241782" y="0"/>
                          <a:chExt cx="3425153" cy="2529624"/>
                        </a:xfrm>
                      </wpg:grpSpPr>
                      <wps:wsp>
                        <wps:cNvPr id="102917" name="object 14"/>
                        <wps:cNvSpPr/>
                        <wps:spPr>
                          <a:xfrm>
                            <a:off x="777594" y="168685"/>
                            <a:ext cx="2541400" cy="1884051"/>
                          </a:xfrm>
                          <a:custGeom>
                            <a:avLst/>
                            <a:gdLst/>
                            <a:ahLst/>
                            <a:cxnLst/>
                            <a:rect l="l" t="t" r="r" b="b"/>
                            <a:pathLst>
                              <a:path w="3343909" h="1884679">
                                <a:moveTo>
                                  <a:pt x="0" y="0"/>
                                </a:moveTo>
                                <a:lnTo>
                                  <a:pt x="0" y="1884311"/>
                                </a:lnTo>
                                <a:lnTo>
                                  <a:pt x="3343399" y="1884311"/>
                                </a:lnTo>
                              </a:path>
                            </a:pathLst>
                          </a:custGeom>
                          <a:ln w="20464">
                            <a:solidFill>
                              <a:srgbClr val="000000"/>
                            </a:solidFill>
                          </a:ln>
                        </wps:spPr>
                        <wps:bodyPr wrap="square" lIns="0" tIns="0" rIns="0" bIns="0" rtlCol="0"/>
                      </wps:wsp>
                      <wps:wsp>
                        <wps:cNvPr id="102918" name="object 15"/>
                        <wps:cNvSpPr/>
                        <wps:spPr>
                          <a:xfrm>
                            <a:off x="716127" y="0"/>
                            <a:ext cx="123189" cy="184150"/>
                          </a:xfrm>
                          <a:custGeom>
                            <a:avLst/>
                            <a:gdLst/>
                            <a:ahLst/>
                            <a:cxnLst/>
                            <a:rect l="l" t="t" r="r" b="b"/>
                            <a:pathLst>
                              <a:path w="123190" h="184150">
                                <a:moveTo>
                                  <a:pt x="61529" y="0"/>
                                </a:moveTo>
                                <a:lnTo>
                                  <a:pt x="0" y="184045"/>
                                </a:lnTo>
                                <a:lnTo>
                                  <a:pt x="123059" y="184045"/>
                                </a:lnTo>
                                <a:lnTo>
                                  <a:pt x="61529" y="0"/>
                                </a:lnTo>
                                <a:close/>
                              </a:path>
                            </a:pathLst>
                          </a:custGeom>
                          <a:solidFill>
                            <a:srgbClr val="000000"/>
                          </a:solidFill>
                        </wps:spPr>
                        <wps:bodyPr wrap="square" lIns="0" tIns="0" rIns="0" bIns="0" rtlCol="0"/>
                      </wps:wsp>
                      <wps:wsp>
                        <wps:cNvPr id="102919" name="object 16"/>
                        <wps:cNvSpPr/>
                        <wps:spPr>
                          <a:xfrm>
                            <a:off x="3482150" y="1979008"/>
                            <a:ext cx="184785" cy="123189"/>
                          </a:xfrm>
                          <a:custGeom>
                            <a:avLst/>
                            <a:gdLst/>
                            <a:ahLst/>
                            <a:cxnLst/>
                            <a:rect l="l" t="t" r="r" b="b"/>
                            <a:pathLst>
                              <a:path w="184784" h="123189">
                                <a:moveTo>
                                  <a:pt x="0" y="0"/>
                                </a:moveTo>
                                <a:lnTo>
                                  <a:pt x="0" y="122697"/>
                                </a:lnTo>
                                <a:lnTo>
                                  <a:pt x="184589" y="61348"/>
                                </a:lnTo>
                                <a:lnTo>
                                  <a:pt x="0" y="0"/>
                                </a:lnTo>
                                <a:close/>
                              </a:path>
                            </a:pathLst>
                          </a:custGeom>
                          <a:solidFill>
                            <a:srgbClr val="000000"/>
                          </a:solidFill>
                        </wps:spPr>
                        <wps:bodyPr wrap="square" lIns="0" tIns="0" rIns="0" bIns="0" rtlCol="0"/>
                      </wps:wsp>
                      <wps:wsp>
                        <wps:cNvPr id="102920" name="object 17"/>
                        <wps:cNvSpPr txBox="1"/>
                        <wps:spPr>
                          <a:xfrm>
                            <a:off x="241782" y="251533"/>
                            <a:ext cx="548471" cy="1588135"/>
                          </a:xfrm>
                          <a:prstGeom prst="rect">
                            <a:avLst/>
                          </a:prstGeom>
                        </wps:spPr>
                        <wps:txbx>
                          <w:txbxContent>
                            <w:p w14:paraId="24B02D6C" w14:textId="77777777" w:rsidR="00252C23" w:rsidRPr="004F18E5" w:rsidRDefault="00252C23" w:rsidP="004F18E5">
                              <w:pPr>
                                <w:spacing w:line="489" w:lineRule="exact"/>
                                <w:ind w:left="14"/>
                                <w:rPr>
                                  <w:sz w:val="24"/>
                                </w:rPr>
                              </w:pPr>
                              <w:r w:rsidRPr="004F18E5">
                                <w:rPr>
                                  <w:rFonts w:ascii="宋体" w:hAnsi="+mn-ea" w:cs="宋体"/>
                                  <w:color w:val="000000" w:themeColor="text1"/>
                                  <w:kern w:val="24"/>
                                  <w:sz w:val="24"/>
                                </w:rPr>
                                <w:t>阀开</w:t>
                              </w:r>
                              <w:r w:rsidRPr="004F18E5">
                                <w:rPr>
                                  <w:rFonts w:ascii="宋体" w:hAnsi="+mn-ea" w:cs="宋体"/>
                                  <w:color w:val="000000" w:themeColor="text1"/>
                                  <w:spacing w:val="-1"/>
                                  <w:kern w:val="24"/>
                                  <w:sz w:val="24"/>
                                </w:rPr>
                                <w:t>度</w:t>
                              </w:r>
                              <w:r w:rsidRPr="004F18E5">
                                <w:rPr>
                                  <w:rFonts w:ascii="宋体" w:hAnsi="+mn-ea" w:cs="宋体"/>
                                  <w:color w:val="000000" w:themeColor="text1"/>
                                  <w:kern w:val="24"/>
                                  <w:sz w:val="24"/>
                                </w:rPr>
                                <w:t>（%）</w:t>
                              </w:r>
                            </w:p>
                          </w:txbxContent>
                        </wps:txbx>
                        <wps:bodyPr vert="vert270" wrap="square" lIns="0" tIns="0" rIns="0" bIns="0" rtlCol="0">
                          <a:noAutofit/>
                        </wps:bodyPr>
                      </wps:wsp>
                      <wps:wsp>
                        <wps:cNvPr id="102923" name="object 33"/>
                        <wps:cNvSpPr/>
                        <wps:spPr>
                          <a:xfrm>
                            <a:off x="2231012" y="2053020"/>
                            <a:ext cx="1284605" cy="0"/>
                          </a:xfrm>
                          <a:custGeom>
                            <a:avLst/>
                            <a:gdLst/>
                            <a:ahLst/>
                            <a:cxnLst/>
                            <a:rect l="l" t="t" r="r" b="b"/>
                            <a:pathLst>
                              <a:path w="1284604">
                                <a:moveTo>
                                  <a:pt x="0" y="0"/>
                                </a:moveTo>
                                <a:lnTo>
                                  <a:pt x="1284432" y="0"/>
                                </a:lnTo>
                              </a:path>
                            </a:pathLst>
                          </a:custGeom>
                          <a:ln w="20449">
                            <a:solidFill>
                              <a:srgbClr val="000000"/>
                            </a:solidFill>
                          </a:ln>
                        </wps:spPr>
                        <wps:bodyPr wrap="square" lIns="0" tIns="0" rIns="0" bIns="0" rtlCol="0"/>
                      </wps:wsp>
                      <wps:wsp>
                        <wps:cNvPr id="102924" name="object 43"/>
                        <wps:cNvSpPr txBox="1"/>
                        <wps:spPr>
                          <a:xfrm>
                            <a:off x="1429296" y="2072803"/>
                            <a:ext cx="1604948" cy="456821"/>
                          </a:xfrm>
                          <a:prstGeom prst="rect">
                            <a:avLst/>
                          </a:prstGeom>
                        </wps:spPr>
                        <wps:txbx>
                          <w:txbxContent>
                            <w:p w14:paraId="4F3AFDE5" w14:textId="77777777" w:rsidR="00252C23" w:rsidRPr="004F18E5" w:rsidRDefault="00252C23" w:rsidP="004F18E5">
                              <w:pPr>
                                <w:rPr>
                                  <w:sz w:val="24"/>
                                </w:rPr>
                              </w:pPr>
                              <w:r>
                                <w:rPr>
                                  <w:rFonts w:ascii="宋体" w:hAnsi="+mn-ea" w:cs="宋体" w:hint="eastAsia"/>
                                  <w:color w:val="000000" w:themeColor="text1"/>
                                  <w:spacing w:val="5"/>
                                  <w:kern w:val="24"/>
                                  <w:sz w:val="24"/>
                                </w:rPr>
                                <w:t xml:space="preserve"> </w:t>
                              </w:r>
                              <w:r>
                                <w:rPr>
                                  <w:rFonts w:ascii="宋体" w:hAnsi="+mn-ea" w:cs="宋体"/>
                                  <w:color w:val="000000" w:themeColor="text1"/>
                                  <w:spacing w:val="5"/>
                                  <w:kern w:val="24"/>
                                  <w:sz w:val="24"/>
                                </w:rPr>
                                <w:t xml:space="preserve"> </w:t>
                              </w:r>
                              <w:r w:rsidRPr="004F18E5">
                                <w:rPr>
                                  <w:rFonts w:ascii="宋体" w:hAnsi="+mn-ea" w:cs="宋体"/>
                                  <w:color w:val="000000" w:themeColor="text1"/>
                                  <w:spacing w:val="5"/>
                                  <w:kern w:val="24"/>
                                  <w:sz w:val="24"/>
                                </w:rPr>
                                <w:t>压力/MPa</w:t>
                              </w:r>
                            </w:p>
                            <w:p w14:paraId="252B2C9C" w14:textId="77777777" w:rsidR="00252C23" w:rsidRDefault="00252C23" w:rsidP="004F18E5"/>
                          </w:txbxContent>
                        </wps:txbx>
                        <wps:bodyPr vert="horz" wrap="square" lIns="0" tIns="17145"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6A0DB4B" id="组合 52" o:spid="_x0000_s1386" style="position:absolute;left:0;text-align:left;margin-left:223.8pt;margin-top:9pt;width:174.7pt;height:116.45pt;z-index:251675648;mso-width-relative:margin;mso-height-relative:margin" coordorigin="2417" coordsize="34251,25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">
                <v:shape id="object 14" o:spid="_x0000_s1387" style="position:absolute;left:7775;top:1686;width:25414;height:18841;visibility:visible;mso-wrap-style:square;v-text-anchor:top" coordsize="3343909,188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" path="m,l,1884311r3343399,e" filled="f" strokeweight=".56844mm">
                  <v:path arrowok="t"/>
                </v:shape>
                <v:shape id="object 15" o:spid="_x0000_s1388" style="position:absolute;left:7161;width:1232;height:1841;visibility:visible;mso-wrap-style:square;v-text-anchor:top" coordsize="12319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" path="m61529,l,184045r123059,l61529,xe" fillcolor="black" stroked="f">
                  <v:path arrowok="t"/>
                </v:shape>
                <v:shape id="object 16" o:spid="_x0000_s1389" style="position:absolute;left:34821;top:19790;width:1848;height:1231;visibility:visible;mso-wrap-style:square;v-text-anchor:top" coordsize="184784,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" path="m,l,122697,184589,61348,,xe" fillcolor="black" stroked="f">
                  <v:path arrowok="t"/>
                </v:shape>
                <v:shape id="object 17" o:spid="_x0000_s1390" type="#_x0000_t202" style="position:absolute;left:2417;top:2515;width:5485;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" filled="f" stroked="f">
                  <v:textbox style="layout-flow:vertical;mso-layout-flow-alt:bottom-to-top" inset="0,0,0,0">
                    <w:txbxContent>
                      <w:p w14:paraId="24B02D6C" w14:textId="77777777" w:rsidR="00252C23" w:rsidRPr="004F18E5" w:rsidRDefault="00252C23" w:rsidP="004F18E5">
                        <w:pPr>
                          <w:spacing w:line="489" w:lineRule="exact"/>
                          <w:ind w:left="14"/>
                          <w:rPr>
                            <w:sz w:val="24"/>
                          </w:rPr>
                        </w:pPr>
                        <w:proofErr w:type="gramStart"/>
                        <w:r w:rsidRPr="004F18E5">
                          <w:rPr>
                            <w:rFonts w:ascii="宋体" w:hAnsi="+mn-ea" w:cs="宋体"/>
                            <w:color w:val="000000" w:themeColor="text1"/>
                            <w:kern w:val="24"/>
                            <w:sz w:val="24"/>
                          </w:rPr>
                          <w:t>阀开</w:t>
                        </w:r>
                        <w:r w:rsidRPr="004F18E5">
                          <w:rPr>
                            <w:rFonts w:ascii="宋体" w:hAnsi="+mn-ea" w:cs="宋体"/>
                            <w:color w:val="000000" w:themeColor="text1"/>
                            <w:spacing w:val="-1"/>
                            <w:kern w:val="24"/>
                            <w:sz w:val="24"/>
                          </w:rPr>
                          <w:t>度</w:t>
                        </w:r>
                        <w:proofErr w:type="gramEnd"/>
                        <w:r w:rsidRPr="004F18E5">
                          <w:rPr>
                            <w:rFonts w:ascii="宋体" w:hAnsi="+mn-ea" w:cs="宋体"/>
                            <w:color w:val="000000" w:themeColor="text1"/>
                            <w:kern w:val="24"/>
                            <w:sz w:val="24"/>
                          </w:rPr>
                          <w:t>（%）</w:t>
                        </w:r>
                      </w:p>
                    </w:txbxContent>
                  </v:textbox>
                </v:shape>
                <v:shape id="object 33" o:spid="_x0000_s1391" style="position:absolute;left:22310;top:20530;width:12846;height:0;visibility:visible;mso-wrap-style:square;v-text-anchor:top" coordsize="1284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" path="m,l1284432,e" filled="f" strokeweight=".56803mm">
                  <v:path arrowok="t"/>
                </v:shape>
                <v:shape id="object 43" o:spid="_x0000_s1392" type="#_x0000_t202" style="position:absolute;left:14292;top:20728;width:16050;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" filled="f" stroked="f">
                  <v:textbox inset="0,1.35pt,0,0">
                    <w:txbxContent>
                      <w:p w14:paraId="4F3AFDE5" w14:textId="77777777" w:rsidR="00252C23" w:rsidRPr="004F18E5" w:rsidRDefault="00252C23" w:rsidP="004F18E5">
                        <w:pPr>
                          <w:rPr>
                            <w:sz w:val="24"/>
                          </w:rPr>
                        </w:pPr>
                        <w:r>
                          <w:rPr>
                            <w:rFonts w:ascii="宋体" w:hAnsi="+mn-ea" w:cs="宋体" w:hint="eastAsia"/>
                            <w:color w:val="000000" w:themeColor="text1"/>
                            <w:spacing w:val="5"/>
                            <w:kern w:val="24"/>
                            <w:sz w:val="24"/>
                          </w:rPr>
                          <w:t xml:space="preserve"> </w:t>
                        </w:r>
                        <w:r>
                          <w:rPr>
                            <w:rFonts w:ascii="宋体" w:hAnsi="+mn-ea" w:cs="宋体"/>
                            <w:color w:val="000000" w:themeColor="text1"/>
                            <w:spacing w:val="5"/>
                            <w:kern w:val="24"/>
                            <w:sz w:val="24"/>
                          </w:rPr>
                          <w:t xml:space="preserve"> </w:t>
                        </w:r>
                        <w:r w:rsidRPr="004F18E5">
                          <w:rPr>
                            <w:rFonts w:ascii="宋体" w:hAnsi="+mn-ea" w:cs="宋体"/>
                            <w:color w:val="000000" w:themeColor="text1"/>
                            <w:spacing w:val="5"/>
                            <w:kern w:val="24"/>
                            <w:sz w:val="24"/>
                          </w:rPr>
                          <w:t>压力/MPa</w:t>
                        </w:r>
                      </w:p>
                      <w:p w14:paraId="252B2C9C" w14:textId="77777777" w:rsidR="00252C23" w:rsidRDefault="00252C23" w:rsidP="004F18E5"/>
                    </w:txbxContent>
                  </v:textbox>
                </v:shape>
                <w10:wrap type="square"/>
              </v:group>
            </w:pict>
          </mc:Fallback>
        </mc:AlternateContent>
      </w:r>
    </w:p>
    <w:p w14:paraId="6A114750" w14:textId="480DCC64" w:rsidR="00DE5185" w:rsidRDefault="00DE5185" w:rsidP="004155B0">
      <w:pPr>
        <w:spacing w:beforeLines="50" w:before="156"/>
        <w:rPr>
          <w:sz w:val="24"/>
        </w:rPr>
      </w:pPr>
    </w:p>
    <w:p w14:paraId="2A1C513B" w14:textId="273FAC43" w:rsidR="00DE5185" w:rsidRDefault="00DE5185" w:rsidP="004155B0">
      <w:pPr>
        <w:spacing w:beforeLines="50" w:before="156"/>
        <w:rPr>
          <w:sz w:val="24"/>
        </w:rPr>
      </w:pPr>
    </w:p>
    <w:p w14:paraId="0F72AA2F" w14:textId="2A075F30" w:rsidR="00DE5185" w:rsidRDefault="00DE5185" w:rsidP="004155B0">
      <w:pPr>
        <w:spacing w:beforeLines="50" w:before="156"/>
        <w:rPr>
          <w:sz w:val="24"/>
        </w:rPr>
      </w:pPr>
    </w:p>
    <w:p w14:paraId="00E871EC" w14:textId="72F1C380" w:rsidR="00DE5185" w:rsidRDefault="00DE5185" w:rsidP="004155B0">
      <w:pPr>
        <w:spacing w:beforeLines="50" w:before="156"/>
        <w:rPr>
          <w:sz w:val="24"/>
        </w:rPr>
      </w:pPr>
    </w:p>
    <w:p w14:paraId="1952F691" w14:textId="3DA6D4BC" w:rsidR="004155B0" w:rsidRPr="00A50D1D" w:rsidRDefault="004155B0" w:rsidP="004155B0">
      <w:pPr>
        <w:spacing w:beforeLines="50" w:before="156"/>
        <w:rPr>
          <w:sz w:val="24"/>
          <w:lang w:val="en-CA"/>
        </w:rPr>
      </w:pPr>
    </w:p>
    <w:sectPr w:rsidR="004155B0" w:rsidRPr="00A50D1D">
      <w:footerReference w:type="default" r:id="rId25"/>
      <w:pgSz w:w="20639" w:h="14572" w:orient="landscape" w:code="12"/>
      <w:pgMar w:top="1418" w:right="567" w:bottom="1418" w:left="567" w:header="851" w:footer="992" w:gutter="2268"/>
      <w:cols w:num="2" w:sep="1" w:space="425" w:equalWidth="0">
        <w:col w:w="7980" w:space="425"/>
        <w:col w:w="8832"/>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E61FB" w14:textId="77777777" w:rsidR="005F72A0" w:rsidRDefault="005F72A0">
      <w:r>
        <w:separator/>
      </w:r>
    </w:p>
  </w:endnote>
  <w:endnote w:type="continuationSeparator" w:id="0">
    <w:p w14:paraId="53E05E2E" w14:textId="77777777" w:rsidR="005F72A0" w:rsidRDefault="005F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n-e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D4948" w14:textId="77777777" w:rsidR="00252C23" w:rsidRDefault="00252C23">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40DC4" w14:textId="77777777" w:rsidR="005F72A0" w:rsidRDefault="005F72A0">
      <w:r>
        <w:separator/>
      </w:r>
    </w:p>
  </w:footnote>
  <w:footnote w:type="continuationSeparator" w:id="0">
    <w:p w14:paraId="4CEF5209" w14:textId="77777777" w:rsidR="005F72A0" w:rsidRDefault="005F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6E6106"/>
    <w:multiLevelType w:val="singleLevel"/>
    <w:tmpl w:val="B66E6106"/>
    <w:lvl w:ilvl="0">
      <w:start w:val="1"/>
      <w:numFmt w:val="decimal"/>
      <w:suff w:val="space"/>
      <w:lvlText w:val="%1."/>
      <w:lvlJc w:val="left"/>
    </w:lvl>
  </w:abstractNum>
  <w:abstractNum w:abstractNumId="1" w15:restartNumberingAfterBreak="0">
    <w:nsid w:val="EBF9AFD8"/>
    <w:multiLevelType w:val="singleLevel"/>
    <w:tmpl w:val="EBF9AFD8"/>
    <w:lvl w:ilvl="0">
      <w:start w:val="2"/>
      <w:numFmt w:val="decimal"/>
      <w:suff w:val="space"/>
      <w:lvlText w:val="(%1)"/>
      <w:lvlJc w:val="left"/>
    </w:lvl>
  </w:abstractNum>
  <w:abstractNum w:abstractNumId="2" w15:restartNumberingAfterBreak="0">
    <w:nsid w:val="00C7105D"/>
    <w:multiLevelType w:val="hybridMultilevel"/>
    <w:tmpl w:val="EDCA2858"/>
    <w:lvl w:ilvl="0" w:tplc="D0E6B2E2">
      <w:start w:val="9"/>
      <w:numFmt w:val="decimal"/>
      <w:lvlText w:val="%1."/>
      <w:lvlJc w:val="left"/>
      <w:pPr>
        <w:ind w:left="360" w:hanging="360"/>
      </w:pPr>
      <w:rPr>
        <w:rFonts w:ascii="宋体" w:eastAsia="宋体" w:hAnsi="宋体"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A33F6"/>
    <w:multiLevelType w:val="hybridMultilevel"/>
    <w:tmpl w:val="896A44E6"/>
    <w:lvl w:ilvl="0" w:tplc="555064B2">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58D1BF4"/>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BE66A1"/>
    <w:multiLevelType w:val="hybridMultilevel"/>
    <w:tmpl w:val="896A44E6"/>
    <w:lvl w:ilvl="0" w:tplc="555064B2">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8A80128"/>
    <w:multiLevelType w:val="singleLevel"/>
    <w:tmpl w:val="939EA244"/>
    <w:lvl w:ilvl="0">
      <w:start w:val="1"/>
      <w:numFmt w:val="decimal"/>
      <w:suff w:val="space"/>
      <w:lvlText w:val="%1."/>
      <w:lvlJc w:val="left"/>
      <w:pPr>
        <w:ind w:left="0" w:firstLine="0"/>
      </w:pPr>
      <w:rPr>
        <w:rFonts w:hint="eastAsia"/>
      </w:rPr>
    </w:lvl>
  </w:abstractNum>
  <w:abstractNum w:abstractNumId="7" w15:restartNumberingAfterBreak="0">
    <w:nsid w:val="0A895F50"/>
    <w:multiLevelType w:val="hybridMultilevel"/>
    <w:tmpl w:val="7F24F96C"/>
    <w:lvl w:ilvl="0" w:tplc="6D028858">
      <w:start w:val="7"/>
      <w:numFmt w:val="decimal"/>
      <w:lvlText w:val="%1."/>
      <w:lvlJc w:val="left"/>
      <w:pPr>
        <w:ind w:left="360" w:hanging="360"/>
      </w:pPr>
      <w:rPr>
        <w:rFonts w:hint="eastAsia"/>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 w15:restartNumberingAfterBreak="0">
    <w:nsid w:val="0BD36D15"/>
    <w:multiLevelType w:val="singleLevel"/>
    <w:tmpl w:val="0BD36D15"/>
    <w:lvl w:ilvl="0">
      <w:start w:val="1"/>
      <w:numFmt w:val="decimal"/>
      <w:suff w:val="nothing"/>
      <w:lvlText w:val="%1．"/>
      <w:lvlJc w:val="left"/>
    </w:lvl>
  </w:abstractNum>
  <w:abstractNum w:abstractNumId="9" w15:restartNumberingAfterBreak="0">
    <w:nsid w:val="10AA7EA2"/>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8436EB"/>
    <w:multiLevelType w:val="hybridMultilevel"/>
    <w:tmpl w:val="1D74351E"/>
    <w:lvl w:ilvl="0" w:tplc="AF68C28C">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20D3724"/>
    <w:multiLevelType w:val="hybridMultilevel"/>
    <w:tmpl w:val="5FC6A7E8"/>
    <w:lvl w:ilvl="0" w:tplc="F3B61606">
      <w:start w:val="10"/>
      <w:numFmt w:val="decimal"/>
      <w:lvlText w:val="%1."/>
      <w:lvlJc w:val="left"/>
      <w:pPr>
        <w:ind w:left="36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B182420"/>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3963CC"/>
    <w:multiLevelType w:val="hybridMultilevel"/>
    <w:tmpl w:val="C1C4FDD2"/>
    <w:lvl w:ilvl="0" w:tplc="8BCA3310">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5C62D5"/>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8672EBF"/>
    <w:multiLevelType w:val="hybridMultilevel"/>
    <w:tmpl w:val="31144B84"/>
    <w:lvl w:ilvl="0" w:tplc="E0163FA0">
      <w:start w:val="3"/>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7678DD"/>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4880912"/>
    <w:multiLevelType w:val="multilevel"/>
    <w:tmpl w:val="D4C2C998"/>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ascii="Times New Roman" w:eastAsia="Times New Roman" w:hAnsi="Times New Roman" w:hint="default"/>
        <w:b/>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29F"/>
    <w:multiLevelType w:val="hybridMultilevel"/>
    <w:tmpl w:val="896A44E6"/>
    <w:lvl w:ilvl="0" w:tplc="555064B2">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FC7F0F"/>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8623F3"/>
    <w:multiLevelType w:val="hybridMultilevel"/>
    <w:tmpl w:val="9F74BE96"/>
    <w:lvl w:ilvl="0" w:tplc="21C4B89A">
      <w:start w:val="3"/>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4BC14C4"/>
    <w:multiLevelType w:val="hybridMultilevel"/>
    <w:tmpl w:val="3F5E4FB4"/>
    <w:lvl w:ilvl="0" w:tplc="52FA9D88">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6781A77"/>
    <w:multiLevelType w:val="hybridMultilevel"/>
    <w:tmpl w:val="0290C26A"/>
    <w:lvl w:ilvl="0" w:tplc="DB70DCF6">
      <w:start w:val="3"/>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D5A2A5D"/>
    <w:multiLevelType w:val="hybridMultilevel"/>
    <w:tmpl w:val="327ADCAC"/>
    <w:lvl w:ilvl="0" w:tplc="CA4680E4">
      <w:start w:val="1"/>
      <w:numFmt w:val="decimal"/>
      <w:lvlText w:val="%1."/>
      <w:lvlJc w:val="left"/>
      <w:pPr>
        <w:ind w:left="360" w:hanging="360"/>
      </w:pPr>
      <w:rPr>
        <w:rFonts w:ascii="宋体" w:eastAsia="宋体" w:hAnsi="宋体"/>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B70B85"/>
    <w:multiLevelType w:val="hybridMultilevel"/>
    <w:tmpl w:val="67B88D66"/>
    <w:lvl w:ilvl="0" w:tplc="11C6284C">
      <w:start w:val="3"/>
      <w:numFmt w:val="decimal"/>
      <w:lvlText w:val="%1."/>
      <w:lvlJc w:val="left"/>
      <w:pPr>
        <w:ind w:left="360" w:hanging="360"/>
      </w:pPr>
      <w:rPr>
        <w:rFonts w:hint="eastAsia"/>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F0B2BE9"/>
    <w:multiLevelType w:val="hybridMultilevel"/>
    <w:tmpl w:val="859E6834"/>
    <w:lvl w:ilvl="0" w:tplc="36D01A84">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9CB0484"/>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B837FA8"/>
    <w:multiLevelType w:val="hybridMultilevel"/>
    <w:tmpl w:val="F978F1DE"/>
    <w:lvl w:ilvl="0" w:tplc="F60A9FD4">
      <w:start w:val="2"/>
      <w:numFmt w:val="decimal"/>
      <w:lvlText w:val="%1."/>
      <w:lvlJc w:val="left"/>
      <w:pPr>
        <w:ind w:left="360" w:hanging="360"/>
      </w:pPr>
      <w:rPr>
        <w:rFonts w:hint="eastAsia"/>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F54300A"/>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6D645A5"/>
    <w:multiLevelType w:val="hybridMultilevel"/>
    <w:tmpl w:val="796A4F14"/>
    <w:lvl w:ilvl="0" w:tplc="92D8DC20">
      <w:start w:val="7"/>
      <w:numFmt w:val="decimal"/>
      <w:lvlText w:val="%1."/>
      <w:lvlJc w:val="left"/>
      <w:pPr>
        <w:ind w:left="360" w:hanging="360"/>
      </w:pPr>
      <w:rPr>
        <w:rFonts w:hint="eastAsia"/>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AE333AF"/>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507AF5"/>
    <w:multiLevelType w:val="hybridMultilevel"/>
    <w:tmpl w:val="7456A6D0"/>
    <w:lvl w:ilvl="0" w:tplc="C608BBDE">
      <w:start w:val="1"/>
      <w:numFmt w:val="upperLetter"/>
      <w:lvlText w:val="%1."/>
      <w:lvlJc w:val="left"/>
      <w:pPr>
        <w:ind w:left="1080" w:hanging="360"/>
      </w:pPr>
      <w:rPr>
        <w:rFonts w:ascii="Arial" w:eastAsia="Times New Roman" w:hAnsi="Arial" w:hint="default"/>
        <w:b/>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3"/>
  </w:num>
  <w:num w:numId="3">
    <w:abstractNumId w:val="21"/>
  </w:num>
  <w:num w:numId="4">
    <w:abstractNumId w:val="10"/>
  </w:num>
  <w:num w:numId="5">
    <w:abstractNumId w:val="28"/>
  </w:num>
  <w:num w:numId="6">
    <w:abstractNumId w:val="18"/>
  </w:num>
  <w:num w:numId="7">
    <w:abstractNumId w:val="25"/>
  </w:num>
  <w:num w:numId="8">
    <w:abstractNumId w:val="13"/>
  </w:num>
  <w:num w:numId="9">
    <w:abstractNumId w:val="5"/>
  </w:num>
  <w:num w:numId="10">
    <w:abstractNumId w:val="15"/>
  </w:num>
  <w:num w:numId="11">
    <w:abstractNumId w:val="19"/>
  </w:num>
  <w:num w:numId="12">
    <w:abstractNumId w:val="3"/>
  </w:num>
  <w:num w:numId="13">
    <w:abstractNumId w:val="11"/>
  </w:num>
  <w:num w:numId="14">
    <w:abstractNumId w:val="30"/>
  </w:num>
  <w:num w:numId="15">
    <w:abstractNumId w:val="17"/>
  </w:num>
  <w:num w:numId="16">
    <w:abstractNumId w:val="27"/>
  </w:num>
  <w:num w:numId="17">
    <w:abstractNumId w:val="7"/>
  </w:num>
  <w:num w:numId="18">
    <w:abstractNumId w:val="29"/>
  </w:num>
  <w:num w:numId="19">
    <w:abstractNumId w:val="2"/>
  </w:num>
  <w:num w:numId="20">
    <w:abstractNumId w:val="0"/>
  </w:num>
  <w:num w:numId="21">
    <w:abstractNumId w:val="1"/>
  </w:num>
  <w:num w:numId="22">
    <w:abstractNumId w:val="6"/>
  </w:num>
  <w:num w:numId="23">
    <w:abstractNumId w:val="24"/>
  </w:num>
  <w:num w:numId="24">
    <w:abstractNumId w:val="12"/>
  </w:num>
  <w:num w:numId="25">
    <w:abstractNumId w:val="22"/>
  </w:num>
  <w:num w:numId="26">
    <w:abstractNumId w:val="9"/>
  </w:num>
  <w:num w:numId="27">
    <w:abstractNumId w:val="31"/>
  </w:num>
  <w:num w:numId="28">
    <w:abstractNumId w:val="20"/>
  </w:num>
  <w:num w:numId="29">
    <w:abstractNumId w:val="16"/>
  </w:num>
  <w:num w:numId="30">
    <w:abstractNumId w:val="4"/>
  </w:num>
  <w:num w:numId="31">
    <w:abstractNumId w:val="14"/>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2D"/>
    <w:rsid w:val="00016CB1"/>
    <w:rsid w:val="00031545"/>
    <w:rsid w:val="00084388"/>
    <w:rsid w:val="00142482"/>
    <w:rsid w:val="00142591"/>
    <w:rsid w:val="00165F55"/>
    <w:rsid w:val="00185CFD"/>
    <w:rsid w:val="002230CC"/>
    <w:rsid w:val="002338AC"/>
    <w:rsid w:val="00244572"/>
    <w:rsid w:val="00252C23"/>
    <w:rsid w:val="00253F22"/>
    <w:rsid w:val="00277E78"/>
    <w:rsid w:val="00287EB5"/>
    <w:rsid w:val="002A32C5"/>
    <w:rsid w:val="002B3DC4"/>
    <w:rsid w:val="002B5112"/>
    <w:rsid w:val="002C10A8"/>
    <w:rsid w:val="002C4E58"/>
    <w:rsid w:val="002C50A2"/>
    <w:rsid w:val="002C6B93"/>
    <w:rsid w:val="002C6CFE"/>
    <w:rsid w:val="002D739D"/>
    <w:rsid w:val="002E27ED"/>
    <w:rsid w:val="002F031F"/>
    <w:rsid w:val="003007FA"/>
    <w:rsid w:val="00315E45"/>
    <w:rsid w:val="00343126"/>
    <w:rsid w:val="00352E50"/>
    <w:rsid w:val="00365E6D"/>
    <w:rsid w:val="00380C2D"/>
    <w:rsid w:val="003C09E9"/>
    <w:rsid w:val="003F2C95"/>
    <w:rsid w:val="004155B0"/>
    <w:rsid w:val="004644EF"/>
    <w:rsid w:val="0046618B"/>
    <w:rsid w:val="004817C7"/>
    <w:rsid w:val="004B3C4C"/>
    <w:rsid w:val="004D5D3A"/>
    <w:rsid w:val="004E171B"/>
    <w:rsid w:val="004F18E5"/>
    <w:rsid w:val="00535486"/>
    <w:rsid w:val="00560D2A"/>
    <w:rsid w:val="005761DD"/>
    <w:rsid w:val="00587507"/>
    <w:rsid w:val="005913CE"/>
    <w:rsid w:val="005C59AA"/>
    <w:rsid w:val="005D1AB5"/>
    <w:rsid w:val="005F72A0"/>
    <w:rsid w:val="00600463"/>
    <w:rsid w:val="00641D7C"/>
    <w:rsid w:val="006453D2"/>
    <w:rsid w:val="00650DE0"/>
    <w:rsid w:val="006A27A3"/>
    <w:rsid w:val="006C6682"/>
    <w:rsid w:val="006E2F4E"/>
    <w:rsid w:val="006E7EA7"/>
    <w:rsid w:val="00705787"/>
    <w:rsid w:val="00716AE2"/>
    <w:rsid w:val="007328B1"/>
    <w:rsid w:val="00762B44"/>
    <w:rsid w:val="007A7862"/>
    <w:rsid w:val="007D3280"/>
    <w:rsid w:val="007E426A"/>
    <w:rsid w:val="007F0428"/>
    <w:rsid w:val="007F33A8"/>
    <w:rsid w:val="008605E4"/>
    <w:rsid w:val="008651C7"/>
    <w:rsid w:val="008662C2"/>
    <w:rsid w:val="008779B3"/>
    <w:rsid w:val="008E3340"/>
    <w:rsid w:val="009142F4"/>
    <w:rsid w:val="00931F98"/>
    <w:rsid w:val="00942522"/>
    <w:rsid w:val="00944380"/>
    <w:rsid w:val="00950941"/>
    <w:rsid w:val="00982DF0"/>
    <w:rsid w:val="00992E8E"/>
    <w:rsid w:val="009A34D1"/>
    <w:rsid w:val="009C0124"/>
    <w:rsid w:val="009C326A"/>
    <w:rsid w:val="009D30A8"/>
    <w:rsid w:val="009F1DAE"/>
    <w:rsid w:val="00A15CB1"/>
    <w:rsid w:val="00A330C4"/>
    <w:rsid w:val="00A330DE"/>
    <w:rsid w:val="00A50D1D"/>
    <w:rsid w:val="00A77A53"/>
    <w:rsid w:val="00A8230D"/>
    <w:rsid w:val="00AA00A9"/>
    <w:rsid w:val="00AE2117"/>
    <w:rsid w:val="00AF47CC"/>
    <w:rsid w:val="00AF7BFA"/>
    <w:rsid w:val="00B22789"/>
    <w:rsid w:val="00B45CF6"/>
    <w:rsid w:val="00B50A9E"/>
    <w:rsid w:val="00B60A5B"/>
    <w:rsid w:val="00B94CC0"/>
    <w:rsid w:val="00BA6F23"/>
    <w:rsid w:val="00BD7D26"/>
    <w:rsid w:val="00C05C07"/>
    <w:rsid w:val="00C10C86"/>
    <w:rsid w:val="00C10F31"/>
    <w:rsid w:val="00C31A6C"/>
    <w:rsid w:val="00C613D3"/>
    <w:rsid w:val="00C62E08"/>
    <w:rsid w:val="00C72EE9"/>
    <w:rsid w:val="00C76230"/>
    <w:rsid w:val="00C866A1"/>
    <w:rsid w:val="00D063C8"/>
    <w:rsid w:val="00D20A5D"/>
    <w:rsid w:val="00D21827"/>
    <w:rsid w:val="00D21CCE"/>
    <w:rsid w:val="00D25FDA"/>
    <w:rsid w:val="00D368D5"/>
    <w:rsid w:val="00D376AC"/>
    <w:rsid w:val="00D542D2"/>
    <w:rsid w:val="00D80666"/>
    <w:rsid w:val="00DD3E24"/>
    <w:rsid w:val="00DE5185"/>
    <w:rsid w:val="00DE6A27"/>
    <w:rsid w:val="00E1600F"/>
    <w:rsid w:val="00E42C8B"/>
    <w:rsid w:val="00E47152"/>
    <w:rsid w:val="00E52123"/>
    <w:rsid w:val="00E65E2F"/>
    <w:rsid w:val="00E8658B"/>
    <w:rsid w:val="00EE2ADB"/>
    <w:rsid w:val="00EE6540"/>
    <w:rsid w:val="00F25EAF"/>
    <w:rsid w:val="00F436AD"/>
    <w:rsid w:val="00F43BE4"/>
    <w:rsid w:val="00F94A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A0E38"/>
  <w15:chartTrackingRefBased/>
  <w15:docId w15:val="{E314883F-AEE1-4D4A-AE02-4A1BBC39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table" w:styleId="a6">
    <w:name w:val="Table Grid"/>
    <w:basedOn w:val="a1"/>
    <w:uiPriority w:val="59"/>
    <w:rsid w:val="00C613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2F031F"/>
    <w:rPr>
      <w:sz w:val="18"/>
      <w:szCs w:val="18"/>
    </w:rPr>
  </w:style>
  <w:style w:type="character" w:customStyle="1" w:styleId="a8">
    <w:name w:val="批注框文本 字符"/>
    <w:link w:val="a7"/>
    <w:uiPriority w:val="99"/>
    <w:semiHidden/>
    <w:rsid w:val="002F031F"/>
    <w:rPr>
      <w:kern w:val="2"/>
      <w:sz w:val="18"/>
      <w:szCs w:val="18"/>
    </w:rPr>
  </w:style>
  <w:style w:type="paragraph" w:customStyle="1" w:styleId="f-cb">
    <w:name w:val="f-cb"/>
    <w:basedOn w:val="a"/>
    <w:rsid w:val="00560D2A"/>
    <w:pPr>
      <w:widowControl/>
      <w:spacing w:before="100" w:beforeAutospacing="1" w:after="100" w:afterAutospacing="1"/>
      <w:jc w:val="left"/>
    </w:pPr>
    <w:rPr>
      <w:rFonts w:eastAsia="Times New Roman"/>
      <w:kern w:val="0"/>
      <w:sz w:val="24"/>
      <w:lang w:val="en-CA"/>
    </w:rPr>
  </w:style>
  <w:style w:type="paragraph" w:styleId="a9">
    <w:name w:val="List Paragraph"/>
    <w:basedOn w:val="a"/>
    <w:uiPriority w:val="34"/>
    <w:qFormat/>
    <w:rsid w:val="00950941"/>
    <w:pPr>
      <w:ind w:left="720"/>
      <w:contextualSpacing/>
    </w:pPr>
  </w:style>
  <w:style w:type="paragraph" w:styleId="aa">
    <w:name w:val="Normal (Web)"/>
    <w:basedOn w:val="a"/>
    <w:uiPriority w:val="99"/>
    <w:semiHidden/>
    <w:unhideWhenUsed/>
    <w:rsid w:val="00A50D1D"/>
    <w:pPr>
      <w:widowControl/>
      <w:spacing w:before="100" w:beforeAutospacing="1" w:after="100" w:afterAutospacing="1"/>
      <w:jc w:val="left"/>
    </w:pPr>
    <w:rPr>
      <w:rFonts w:eastAsia="Times New Roman"/>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87691">
      <w:bodyDiv w:val="1"/>
      <w:marLeft w:val="0"/>
      <w:marRight w:val="0"/>
      <w:marTop w:val="0"/>
      <w:marBottom w:val="0"/>
      <w:divBdr>
        <w:top w:val="none" w:sz="0" w:space="0" w:color="auto"/>
        <w:left w:val="none" w:sz="0" w:space="0" w:color="auto"/>
        <w:bottom w:val="none" w:sz="0" w:space="0" w:color="auto"/>
        <w:right w:val="none" w:sz="0" w:space="0" w:color="auto"/>
      </w:divBdr>
    </w:div>
    <w:div w:id="789275212">
      <w:bodyDiv w:val="1"/>
      <w:marLeft w:val="0"/>
      <w:marRight w:val="0"/>
      <w:marTop w:val="0"/>
      <w:marBottom w:val="0"/>
      <w:divBdr>
        <w:top w:val="none" w:sz="0" w:space="0" w:color="auto"/>
        <w:left w:val="none" w:sz="0" w:space="0" w:color="auto"/>
        <w:bottom w:val="none" w:sz="0" w:space="0" w:color="auto"/>
        <w:right w:val="none" w:sz="0" w:space="0" w:color="auto"/>
      </w:divBdr>
    </w:div>
    <w:div w:id="1132403325">
      <w:bodyDiv w:val="1"/>
      <w:marLeft w:val="0"/>
      <w:marRight w:val="0"/>
      <w:marTop w:val="0"/>
      <w:marBottom w:val="0"/>
      <w:divBdr>
        <w:top w:val="none" w:sz="0" w:space="0" w:color="auto"/>
        <w:left w:val="none" w:sz="0" w:space="0" w:color="auto"/>
        <w:bottom w:val="none" w:sz="0" w:space="0" w:color="auto"/>
        <w:right w:val="none" w:sz="0" w:space="0" w:color="auto"/>
      </w:divBdr>
    </w:div>
    <w:div w:id="1500342894">
      <w:bodyDiv w:val="1"/>
      <w:marLeft w:val="0"/>
      <w:marRight w:val="0"/>
      <w:marTop w:val="0"/>
      <w:marBottom w:val="0"/>
      <w:divBdr>
        <w:top w:val="none" w:sz="0" w:space="0" w:color="auto"/>
        <w:left w:val="none" w:sz="0" w:space="0" w:color="auto"/>
        <w:bottom w:val="none" w:sz="0" w:space="0" w:color="auto"/>
        <w:right w:val="none" w:sz="0" w:space="0" w:color="auto"/>
      </w:divBdr>
    </w:div>
    <w:div w:id="15572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32771;&#35797;&#21367;&#25720;&#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考试卷摸板.dot</Template>
  <TotalTime>393</TotalTime>
  <Pages>3</Pages>
  <Words>544</Words>
  <Characters>3106</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    绝密★启用前</vt:lpstr>
    </vt:vector>
  </TitlesOfParts>
  <Company>新世纪高级中学</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绝密★启用前</dc:title>
  <dc:subject/>
  <dc:creator>neuqjwc</dc:creator>
  <cp:keywords/>
  <dc:description/>
  <cp:lastModifiedBy>Windows 用户</cp:lastModifiedBy>
  <cp:revision>59</cp:revision>
  <cp:lastPrinted>2017-10-11T00:51:00Z</cp:lastPrinted>
  <dcterms:created xsi:type="dcterms:W3CDTF">2020-05-23T14:48:00Z</dcterms:created>
  <dcterms:modified xsi:type="dcterms:W3CDTF">2020-05-24T15:09:00Z</dcterms:modified>
</cp:coreProperties>
</file>